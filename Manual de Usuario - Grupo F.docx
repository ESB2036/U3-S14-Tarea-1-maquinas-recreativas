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765266D" w14:textId="77777777" w:rsidR="00547DD9" w:rsidRPr="00F153EF" w:rsidRDefault="00547DD9">
      <w:pPr>
        <w:rPr>
          <w:rFonts w:ascii="Arial" w:hAnsi="Arial" w:cs="Arial"/>
        </w:rPr>
      </w:pPr>
    </w:p>
    <w:p w14:paraId="6E7FE42F" w14:textId="77777777" w:rsidR="00547DD9" w:rsidRPr="00F153EF" w:rsidRDefault="00547DD9">
      <w:pPr>
        <w:rPr>
          <w:rFonts w:ascii="Arial" w:hAnsi="Arial" w:cs="Arial"/>
        </w:rPr>
      </w:pPr>
    </w:p>
    <w:p w14:paraId="3B61CEF1" w14:textId="77777777" w:rsidR="00547DD9" w:rsidRPr="00F153EF" w:rsidRDefault="00547DD9">
      <w:pPr>
        <w:rPr>
          <w:rFonts w:ascii="Arial" w:hAnsi="Arial" w:cs="Arial"/>
        </w:rPr>
      </w:pPr>
    </w:p>
    <w:p w14:paraId="324CD4BC" w14:textId="77777777" w:rsidR="00547DD9" w:rsidRPr="00F153EF" w:rsidRDefault="00547DD9">
      <w:pPr>
        <w:rPr>
          <w:rFonts w:ascii="Arial" w:hAnsi="Arial" w:cs="Arial"/>
        </w:rPr>
      </w:pPr>
    </w:p>
    <w:p w14:paraId="4889FA53" w14:textId="77777777" w:rsidR="00547DD9" w:rsidRPr="00F153EF" w:rsidRDefault="00547DD9">
      <w:pPr>
        <w:rPr>
          <w:rFonts w:ascii="Arial" w:hAnsi="Arial" w:cs="Arial"/>
        </w:rPr>
      </w:pPr>
    </w:p>
    <w:p w14:paraId="70552DAC" w14:textId="77777777" w:rsidR="00547DD9" w:rsidRPr="00F153EF" w:rsidRDefault="00547DD9">
      <w:pPr>
        <w:rPr>
          <w:rFonts w:ascii="Arial" w:hAnsi="Arial" w:cs="Arial"/>
        </w:rPr>
      </w:pPr>
    </w:p>
    <w:p w14:paraId="0EC6126D" w14:textId="77777777" w:rsidR="00547DD9" w:rsidRPr="00F153EF" w:rsidRDefault="00547DD9">
      <w:pPr>
        <w:rPr>
          <w:rFonts w:ascii="Arial" w:hAnsi="Arial" w:cs="Arial"/>
        </w:rPr>
      </w:pPr>
    </w:p>
    <w:p w14:paraId="5FBDABA6" w14:textId="77777777" w:rsidR="00597881" w:rsidRPr="00F153EF" w:rsidRDefault="00597881">
      <w:pPr>
        <w:rPr>
          <w:rFonts w:ascii="Arial" w:hAnsi="Arial" w:cs="Arial"/>
        </w:rPr>
      </w:pPr>
    </w:p>
    <w:p w14:paraId="0A6EE729" w14:textId="77777777" w:rsidR="00597881" w:rsidRPr="00F153EF" w:rsidRDefault="00597881">
      <w:pPr>
        <w:rPr>
          <w:rFonts w:ascii="Arial" w:hAnsi="Arial" w:cs="Arial"/>
        </w:rPr>
      </w:pPr>
    </w:p>
    <w:p w14:paraId="5BA6B9EE" w14:textId="77777777" w:rsidR="00597881" w:rsidRPr="00F153EF" w:rsidRDefault="00597881">
      <w:pPr>
        <w:rPr>
          <w:rFonts w:ascii="Arial" w:hAnsi="Arial" w:cs="Arial"/>
        </w:rPr>
      </w:pPr>
    </w:p>
    <w:p w14:paraId="2637B57B" w14:textId="77777777" w:rsidR="00597881" w:rsidRPr="00F153EF" w:rsidRDefault="00597881">
      <w:pPr>
        <w:rPr>
          <w:rFonts w:ascii="Arial" w:hAnsi="Arial" w:cs="Arial"/>
        </w:rPr>
      </w:pPr>
    </w:p>
    <w:p w14:paraId="4239F73E" w14:textId="77777777" w:rsidR="00597881" w:rsidRPr="00F153EF" w:rsidRDefault="00597881">
      <w:pPr>
        <w:rPr>
          <w:rFonts w:ascii="Arial" w:hAnsi="Arial" w:cs="Arial"/>
        </w:rPr>
      </w:pPr>
    </w:p>
    <w:p w14:paraId="44CECAE8" w14:textId="77777777" w:rsidR="00547DD9" w:rsidRPr="00F153EF" w:rsidRDefault="00547DD9">
      <w:pPr>
        <w:rPr>
          <w:rFonts w:ascii="Arial" w:hAnsi="Arial" w:cs="Arial"/>
        </w:rPr>
      </w:pPr>
    </w:p>
    <w:p w14:paraId="4C4B07C3" w14:textId="77777777" w:rsidR="001E2593" w:rsidRPr="00F153EF" w:rsidRDefault="001E2593">
      <w:pPr>
        <w:rPr>
          <w:rFonts w:ascii="Arial" w:hAnsi="Arial" w:cs="Arial"/>
        </w:rPr>
      </w:pPr>
    </w:p>
    <w:p w14:paraId="7575A9BD" w14:textId="77777777" w:rsidR="00547DD9" w:rsidRPr="00F153EF" w:rsidRDefault="00547DD9">
      <w:pPr>
        <w:rPr>
          <w:rFonts w:ascii="Arial" w:hAnsi="Arial" w:cs="Arial"/>
        </w:rPr>
      </w:pPr>
    </w:p>
    <w:p w14:paraId="3DFDB910" w14:textId="77777777" w:rsidR="00547DD9" w:rsidRPr="00F153EF" w:rsidRDefault="00547DD9">
      <w:pPr>
        <w:rPr>
          <w:rFonts w:ascii="Arial" w:hAnsi="Arial" w:cs="Arial"/>
        </w:rPr>
      </w:pPr>
    </w:p>
    <w:p w14:paraId="49B168F6" w14:textId="77777777" w:rsidR="00547DD9" w:rsidRPr="00F153EF" w:rsidRDefault="00547DD9">
      <w:pPr>
        <w:rPr>
          <w:rFonts w:ascii="Arial" w:hAnsi="Arial" w:cs="Arial"/>
        </w:rPr>
      </w:pPr>
    </w:p>
    <w:p w14:paraId="36149084" w14:textId="77777777" w:rsidR="00F42B93" w:rsidRPr="00F153EF" w:rsidRDefault="00F42B93">
      <w:pPr>
        <w:rPr>
          <w:rFonts w:ascii="Arial" w:hAnsi="Arial" w:cs="Arial"/>
        </w:rPr>
      </w:pPr>
    </w:p>
    <w:p w14:paraId="4DF8E80D" w14:textId="1BBA3206" w:rsidR="004314CF" w:rsidRPr="00F153EF" w:rsidRDefault="00BF333E" w:rsidP="004314CF">
      <w:pPr>
        <w:pStyle w:val="Ttulo7"/>
        <w:rPr>
          <w:rFonts w:ascii="Arial" w:hAnsi="Arial" w:cs="Arial"/>
          <w:sz w:val="24"/>
        </w:rPr>
      </w:pPr>
      <w:r w:rsidRPr="00F153EF">
        <w:rPr>
          <w:rFonts w:ascii="Arial" w:hAnsi="Arial" w:cs="Arial"/>
          <w:sz w:val="24"/>
        </w:rPr>
        <w:t xml:space="preserve">MANUAL DE USUARIO </w:t>
      </w:r>
      <w:r w:rsidR="004314CF" w:rsidRPr="00F153EF">
        <w:rPr>
          <w:rFonts w:ascii="Arial" w:hAnsi="Arial" w:cs="Arial"/>
          <w:sz w:val="24"/>
        </w:rPr>
        <w:t>DE</w:t>
      </w:r>
      <w:r w:rsidR="00F42B93" w:rsidRPr="00F153EF">
        <w:rPr>
          <w:rFonts w:ascii="Arial" w:hAnsi="Arial" w:cs="Arial"/>
          <w:sz w:val="24"/>
        </w:rPr>
        <w:t>L</w:t>
      </w:r>
      <w:r w:rsidR="004314CF" w:rsidRPr="00F153EF">
        <w:rPr>
          <w:rFonts w:ascii="Arial" w:hAnsi="Arial" w:cs="Arial"/>
          <w:sz w:val="24"/>
        </w:rPr>
        <w:t xml:space="preserve"> SISTEMA DE </w:t>
      </w:r>
      <w:r w:rsidR="00E10773" w:rsidRPr="00F153EF">
        <w:rPr>
          <w:rFonts w:ascii="Arial" w:hAnsi="Arial" w:cs="Arial"/>
          <w:sz w:val="24"/>
        </w:rPr>
        <w:t>MAQUINAS RECREATIVAS</w:t>
      </w:r>
    </w:p>
    <w:p w14:paraId="60EB1B3B" w14:textId="77777777" w:rsidR="00647701" w:rsidRPr="00F153EF" w:rsidRDefault="00647701" w:rsidP="001905F6">
      <w:pPr>
        <w:jc w:val="center"/>
        <w:rPr>
          <w:rFonts w:ascii="Arial" w:hAnsi="Arial" w:cs="Arial"/>
        </w:rPr>
      </w:pPr>
      <w:r w:rsidRPr="00F153EF">
        <w:rPr>
          <w:rFonts w:ascii="Arial" w:hAnsi="Arial" w:cs="Arial"/>
        </w:rPr>
        <w:t>Curso de</w:t>
      </w:r>
      <w:r w:rsidR="00C83E94" w:rsidRPr="00F153EF">
        <w:rPr>
          <w:rFonts w:ascii="Arial" w:hAnsi="Arial" w:cs="Arial"/>
        </w:rPr>
        <w:t xml:space="preserve"> Construcción de Software</w:t>
      </w:r>
    </w:p>
    <w:p w14:paraId="36807E7A" w14:textId="77777777" w:rsidR="00C83E94" w:rsidRPr="00F153EF" w:rsidRDefault="00C83E94" w:rsidP="001905F6">
      <w:pPr>
        <w:jc w:val="center"/>
        <w:rPr>
          <w:rFonts w:ascii="Arial" w:hAnsi="Arial" w:cs="Arial"/>
        </w:rPr>
      </w:pPr>
    </w:p>
    <w:p w14:paraId="3B0D0476" w14:textId="34A3F39C" w:rsidR="001905F6" w:rsidRPr="00F153EF" w:rsidRDefault="00C83E94" w:rsidP="00F01F8E">
      <w:pPr>
        <w:jc w:val="center"/>
        <w:rPr>
          <w:rFonts w:ascii="Arial" w:hAnsi="Arial" w:cs="Arial"/>
        </w:rPr>
      </w:pPr>
      <w:r w:rsidRPr="00F153EF">
        <w:rPr>
          <w:rFonts w:ascii="Arial" w:hAnsi="Arial" w:cs="Arial"/>
        </w:rPr>
        <w:t>(</w:t>
      </w:r>
      <w:r w:rsidR="00F01F8E" w:rsidRPr="00F153EF">
        <w:rPr>
          <w:rFonts w:ascii="Arial" w:hAnsi="Arial" w:cs="Arial"/>
        </w:rPr>
        <w:t xml:space="preserve">Castillo </w:t>
      </w:r>
      <w:proofErr w:type="spellStart"/>
      <w:r w:rsidR="00F01F8E" w:rsidRPr="00F153EF">
        <w:rPr>
          <w:rFonts w:ascii="Arial" w:hAnsi="Arial" w:cs="Arial"/>
        </w:rPr>
        <w:t>Merejildo</w:t>
      </w:r>
      <w:proofErr w:type="spellEnd"/>
      <w:r w:rsidR="00F01F8E" w:rsidRPr="00F153EF">
        <w:rPr>
          <w:rFonts w:ascii="Arial" w:hAnsi="Arial" w:cs="Arial"/>
        </w:rPr>
        <w:t xml:space="preserve"> </w:t>
      </w:r>
      <w:proofErr w:type="spellStart"/>
      <w:r w:rsidR="00F01F8E" w:rsidRPr="00F153EF">
        <w:rPr>
          <w:rFonts w:ascii="Arial" w:hAnsi="Arial" w:cs="Arial"/>
        </w:rPr>
        <w:t>Joshúa</w:t>
      </w:r>
      <w:proofErr w:type="spellEnd"/>
      <w:r w:rsidR="00F01F8E" w:rsidRPr="00F153EF">
        <w:rPr>
          <w:rFonts w:ascii="Arial" w:hAnsi="Arial" w:cs="Arial"/>
        </w:rPr>
        <w:t xml:space="preserve"> Javier, Sabando Barberán </w:t>
      </w:r>
      <w:proofErr w:type="spellStart"/>
      <w:r w:rsidR="00F01F8E" w:rsidRPr="00F153EF">
        <w:rPr>
          <w:rFonts w:ascii="Arial" w:hAnsi="Arial" w:cs="Arial"/>
        </w:rPr>
        <w:t>Edú</w:t>
      </w:r>
      <w:proofErr w:type="spellEnd"/>
      <w:r w:rsidR="00366F8A" w:rsidRPr="00F153EF">
        <w:rPr>
          <w:rFonts w:ascii="Arial" w:hAnsi="Arial" w:cs="Arial"/>
        </w:rPr>
        <w:t xml:space="preserve">, </w:t>
      </w:r>
      <w:r w:rsidR="00F01F8E" w:rsidRPr="00F153EF">
        <w:rPr>
          <w:rFonts w:ascii="Arial" w:hAnsi="Arial" w:cs="Arial"/>
        </w:rPr>
        <w:t xml:space="preserve">Castro Murillo Jean Fernando, Gabino Villao Joel Fabian, Quiroz Gómez </w:t>
      </w:r>
      <w:proofErr w:type="gramStart"/>
      <w:r w:rsidR="00F01F8E" w:rsidRPr="00F153EF">
        <w:rPr>
          <w:rFonts w:ascii="Arial" w:hAnsi="Arial" w:cs="Arial"/>
        </w:rPr>
        <w:t>Euro</w:t>
      </w:r>
      <w:proofErr w:type="gramEnd"/>
      <w:r w:rsidR="00F01F8E" w:rsidRPr="00F153EF">
        <w:rPr>
          <w:rFonts w:ascii="Arial" w:hAnsi="Arial" w:cs="Arial"/>
        </w:rPr>
        <w:t xml:space="preserve"> Johann</w:t>
      </w:r>
      <w:r w:rsidR="001905F6" w:rsidRPr="00F153EF">
        <w:rPr>
          <w:rFonts w:ascii="Arial" w:hAnsi="Arial" w:cs="Arial"/>
        </w:rPr>
        <w:t>)</w:t>
      </w:r>
    </w:p>
    <w:p w14:paraId="7D70E82C" w14:textId="77777777" w:rsidR="00547DD9" w:rsidRPr="00F153EF" w:rsidRDefault="00547DD9">
      <w:pPr>
        <w:rPr>
          <w:rFonts w:ascii="Arial" w:hAnsi="Arial" w:cs="Arial"/>
        </w:rPr>
      </w:pPr>
    </w:p>
    <w:p w14:paraId="6F87E0DC" w14:textId="77777777" w:rsidR="00547DD9" w:rsidRPr="00F153EF" w:rsidRDefault="00547DD9">
      <w:pPr>
        <w:rPr>
          <w:rFonts w:ascii="Arial" w:hAnsi="Arial" w:cs="Arial"/>
        </w:rPr>
      </w:pPr>
    </w:p>
    <w:p w14:paraId="4ACA41F2" w14:textId="77777777" w:rsidR="00547DD9" w:rsidRPr="00F153EF" w:rsidRDefault="00547DD9">
      <w:pPr>
        <w:rPr>
          <w:rFonts w:ascii="Arial" w:hAnsi="Arial" w:cs="Arial"/>
        </w:rPr>
      </w:pPr>
    </w:p>
    <w:p w14:paraId="4C50BBA7" w14:textId="77777777" w:rsidR="00547DD9" w:rsidRPr="00F153EF" w:rsidRDefault="00547DD9">
      <w:pPr>
        <w:rPr>
          <w:rFonts w:ascii="Arial" w:hAnsi="Arial" w:cs="Arial"/>
        </w:rPr>
      </w:pPr>
    </w:p>
    <w:p w14:paraId="503BCE3C" w14:textId="77777777" w:rsidR="00547DD9" w:rsidRPr="00F153EF" w:rsidRDefault="00547DD9">
      <w:pPr>
        <w:rPr>
          <w:rFonts w:ascii="Arial" w:hAnsi="Arial" w:cs="Arial"/>
        </w:rPr>
      </w:pPr>
    </w:p>
    <w:p w14:paraId="2163A219" w14:textId="77777777" w:rsidR="00547DD9" w:rsidRPr="00F153EF" w:rsidRDefault="00547DD9">
      <w:pPr>
        <w:rPr>
          <w:rFonts w:ascii="Arial" w:hAnsi="Arial" w:cs="Arial"/>
        </w:rPr>
      </w:pPr>
    </w:p>
    <w:p w14:paraId="064E6BCF" w14:textId="77777777" w:rsidR="00547DD9" w:rsidRPr="00F153EF" w:rsidRDefault="00547DD9">
      <w:pPr>
        <w:rPr>
          <w:rFonts w:ascii="Arial" w:hAnsi="Arial" w:cs="Arial"/>
        </w:rPr>
      </w:pPr>
    </w:p>
    <w:p w14:paraId="098A85B2" w14:textId="77777777" w:rsidR="00547DD9" w:rsidRPr="00F153EF" w:rsidRDefault="00547DD9">
      <w:pPr>
        <w:rPr>
          <w:rFonts w:ascii="Arial" w:hAnsi="Arial" w:cs="Arial"/>
        </w:rPr>
      </w:pPr>
    </w:p>
    <w:p w14:paraId="2237B88F" w14:textId="77777777" w:rsidR="00547DD9" w:rsidRPr="00F153EF" w:rsidRDefault="00547DD9">
      <w:pPr>
        <w:rPr>
          <w:rFonts w:ascii="Arial" w:hAnsi="Arial" w:cs="Arial"/>
        </w:rPr>
      </w:pPr>
    </w:p>
    <w:p w14:paraId="4EB016F2" w14:textId="77777777" w:rsidR="00547DD9" w:rsidRPr="00F153EF" w:rsidRDefault="00547DD9">
      <w:pPr>
        <w:rPr>
          <w:rFonts w:ascii="Arial" w:hAnsi="Arial" w:cs="Arial"/>
        </w:rPr>
      </w:pPr>
    </w:p>
    <w:p w14:paraId="546D2950" w14:textId="77777777" w:rsidR="00547DD9" w:rsidRPr="00F153EF" w:rsidRDefault="00547DD9">
      <w:pPr>
        <w:rPr>
          <w:rFonts w:ascii="Arial" w:hAnsi="Arial" w:cs="Arial"/>
        </w:rPr>
      </w:pPr>
    </w:p>
    <w:p w14:paraId="7AD6D560" w14:textId="77777777" w:rsidR="00547DD9" w:rsidRPr="00F153EF" w:rsidRDefault="00547DD9">
      <w:pPr>
        <w:rPr>
          <w:rFonts w:ascii="Arial" w:hAnsi="Arial" w:cs="Arial"/>
        </w:rPr>
      </w:pPr>
    </w:p>
    <w:p w14:paraId="1EC4B29F" w14:textId="77777777" w:rsidR="00547DD9" w:rsidRPr="00F153EF" w:rsidRDefault="00547DD9">
      <w:pPr>
        <w:rPr>
          <w:rFonts w:ascii="Arial" w:hAnsi="Arial" w:cs="Arial"/>
        </w:rPr>
      </w:pPr>
    </w:p>
    <w:p w14:paraId="7B054338" w14:textId="77777777" w:rsidR="00547DD9" w:rsidRPr="00F153EF" w:rsidRDefault="00547DD9">
      <w:pPr>
        <w:rPr>
          <w:rFonts w:ascii="Arial" w:hAnsi="Arial" w:cs="Arial"/>
        </w:rPr>
      </w:pPr>
    </w:p>
    <w:p w14:paraId="13F0A3CC" w14:textId="77777777" w:rsidR="00547DD9" w:rsidRPr="00F153EF" w:rsidRDefault="00547DD9">
      <w:pPr>
        <w:rPr>
          <w:rFonts w:ascii="Arial" w:hAnsi="Arial" w:cs="Arial"/>
        </w:rPr>
      </w:pPr>
    </w:p>
    <w:p w14:paraId="11C884AE" w14:textId="77777777" w:rsidR="00547DD9" w:rsidRPr="00F153EF" w:rsidRDefault="00547DD9">
      <w:pPr>
        <w:rPr>
          <w:rFonts w:ascii="Arial" w:hAnsi="Arial" w:cs="Arial"/>
        </w:rPr>
      </w:pPr>
    </w:p>
    <w:p w14:paraId="5496CA32" w14:textId="77777777" w:rsidR="00547DD9" w:rsidRPr="00F153EF" w:rsidRDefault="00547DD9">
      <w:pPr>
        <w:rPr>
          <w:rFonts w:ascii="Arial" w:hAnsi="Arial" w:cs="Arial"/>
        </w:rPr>
      </w:pPr>
    </w:p>
    <w:p w14:paraId="37D7C8D7" w14:textId="3D5A62EA" w:rsidR="00547DD9" w:rsidRPr="00F153EF" w:rsidRDefault="00547DD9">
      <w:pPr>
        <w:rPr>
          <w:rFonts w:ascii="Arial" w:hAnsi="Arial" w:cs="Arial"/>
        </w:rPr>
      </w:pPr>
    </w:p>
    <w:p w14:paraId="4F91855F" w14:textId="1CB6699A" w:rsidR="00470CF2" w:rsidRPr="00F153EF" w:rsidRDefault="00470CF2">
      <w:pPr>
        <w:rPr>
          <w:rFonts w:ascii="Arial" w:hAnsi="Arial" w:cs="Arial"/>
        </w:rPr>
      </w:pPr>
    </w:p>
    <w:p w14:paraId="6A39B03E" w14:textId="422B3542" w:rsidR="00470CF2" w:rsidRPr="00F153EF" w:rsidRDefault="00470CF2">
      <w:pPr>
        <w:rPr>
          <w:rFonts w:ascii="Arial" w:hAnsi="Arial" w:cs="Arial"/>
        </w:rPr>
      </w:pPr>
    </w:p>
    <w:p w14:paraId="0EA6ECB0" w14:textId="34D2C8E5" w:rsidR="00470CF2" w:rsidRPr="00F153EF" w:rsidRDefault="00470CF2">
      <w:pPr>
        <w:rPr>
          <w:rFonts w:ascii="Arial" w:hAnsi="Arial" w:cs="Arial"/>
        </w:rPr>
      </w:pPr>
    </w:p>
    <w:sdt>
      <w:sdtPr>
        <w:rPr>
          <w:rFonts w:ascii="Arial" w:eastAsia="Times New Roman" w:hAnsi="Arial" w:cs="Arial"/>
          <w:color w:val="auto"/>
          <w:sz w:val="24"/>
          <w:szCs w:val="24"/>
          <w:lang w:val="es-ES" w:eastAsia="ar-SA"/>
        </w:rPr>
        <w:id w:val="17263324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FFC381" w14:textId="75F67D60" w:rsidR="00470CF2" w:rsidRPr="00F153EF" w:rsidRDefault="00470CF2">
          <w:pPr>
            <w:pStyle w:val="TtuloTDC"/>
            <w:rPr>
              <w:rFonts w:ascii="Arial" w:hAnsi="Arial" w:cs="Arial"/>
            </w:rPr>
          </w:pPr>
          <w:r w:rsidRPr="00F153EF">
            <w:rPr>
              <w:rFonts w:ascii="Arial" w:hAnsi="Arial" w:cs="Arial"/>
              <w:lang w:val="es-ES"/>
            </w:rPr>
            <w:t>Contenido</w:t>
          </w:r>
        </w:p>
        <w:p w14:paraId="743B050F" w14:textId="334736C2" w:rsidR="000C474B" w:rsidRDefault="00470CF2">
          <w:pPr>
            <w:pStyle w:val="TD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r w:rsidRPr="00F153EF">
            <w:rPr>
              <w:rFonts w:ascii="Arial" w:hAnsi="Arial" w:cs="Arial"/>
            </w:rPr>
            <w:fldChar w:fldCharType="begin"/>
          </w:r>
          <w:r w:rsidRPr="00F153EF">
            <w:rPr>
              <w:rFonts w:ascii="Arial" w:hAnsi="Arial" w:cs="Arial"/>
            </w:rPr>
            <w:instrText xml:space="preserve"> TOC \o "1-3" \h \z \u </w:instrText>
          </w:r>
          <w:r w:rsidRPr="00F153EF">
            <w:rPr>
              <w:rFonts w:ascii="Arial" w:hAnsi="Arial" w:cs="Arial"/>
            </w:rPr>
            <w:fldChar w:fldCharType="separate"/>
          </w:r>
          <w:hyperlink w:anchor="_Toc202355506" w:history="1">
            <w:r w:rsidR="000C474B" w:rsidRPr="00F84064">
              <w:rPr>
                <w:rStyle w:val="Hipervnculo"/>
                <w:noProof/>
              </w:rPr>
              <w:t>1.</w:t>
            </w:r>
            <w:r w:rsidR="000C474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0C474B" w:rsidRPr="00F84064">
              <w:rPr>
                <w:rStyle w:val="Hipervnculo"/>
                <w:noProof/>
              </w:rPr>
              <w:t>INTRODUCCIÓN</w:t>
            </w:r>
            <w:r w:rsidR="000C474B">
              <w:rPr>
                <w:noProof/>
                <w:webHidden/>
              </w:rPr>
              <w:tab/>
            </w:r>
            <w:r w:rsidR="000C474B">
              <w:rPr>
                <w:noProof/>
                <w:webHidden/>
              </w:rPr>
              <w:fldChar w:fldCharType="begin"/>
            </w:r>
            <w:r w:rsidR="000C474B">
              <w:rPr>
                <w:noProof/>
                <w:webHidden/>
              </w:rPr>
              <w:instrText xml:space="preserve"> PAGEREF _Toc202355506 \h </w:instrText>
            </w:r>
            <w:r w:rsidR="000C474B">
              <w:rPr>
                <w:noProof/>
                <w:webHidden/>
              </w:rPr>
            </w:r>
            <w:r w:rsidR="000C474B">
              <w:rPr>
                <w:noProof/>
                <w:webHidden/>
              </w:rPr>
              <w:fldChar w:fldCharType="separate"/>
            </w:r>
            <w:r w:rsidR="000C474B">
              <w:rPr>
                <w:noProof/>
                <w:webHidden/>
              </w:rPr>
              <w:t>3</w:t>
            </w:r>
            <w:r w:rsidR="000C474B">
              <w:rPr>
                <w:noProof/>
                <w:webHidden/>
              </w:rPr>
              <w:fldChar w:fldCharType="end"/>
            </w:r>
          </w:hyperlink>
        </w:p>
        <w:p w14:paraId="173E13E0" w14:textId="58D727E2" w:rsidR="000C474B" w:rsidRDefault="000C474B">
          <w:pPr>
            <w:pStyle w:val="TD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07" w:history="1">
            <w:r w:rsidRPr="00F84064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D42EE" w14:textId="6EB5EA2C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08" w:history="1">
            <w:r w:rsidRPr="00F84064">
              <w:rPr>
                <w:rStyle w:val="Hipervnculo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Consultar información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D740A" w14:textId="7B6714CF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09" w:history="1">
            <w:r w:rsidRPr="00F84064">
              <w:rPr>
                <w:rStyle w:val="Hipervnculo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Opciones: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9535D" w14:textId="01D145E4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0" w:history="1">
            <w:r w:rsidRPr="00F84064">
              <w:rPr>
                <w:rStyle w:val="Hipervnculo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Funciones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FE54F" w14:textId="1B5A7681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1" w:history="1">
            <w:r w:rsidRPr="00F84064">
              <w:rPr>
                <w:rStyle w:val="Hipervnculo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Funciones principales: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CEF53" w14:textId="73516A67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2" w:history="1">
            <w:r w:rsidRPr="00F84064">
              <w:rPr>
                <w:rStyle w:val="Hipervnculo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Administrador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62502" w14:textId="573DC860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3" w:history="1">
            <w:r w:rsidRPr="00F84064">
              <w:rPr>
                <w:rStyle w:val="Hipervnculo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Registrar nuevo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6A01C" w14:textId="64155526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4" w:history="1">
            <w:r w:rsidRPr="00F84064">
              <w:rPr>
                <w:rStyle w:val="Hipervnculo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Consulta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189B" w14:textId="09DDD65E" w:rsidR="000C474B" w:rsidRDefault="000C474B">
          <w:pPr>
            <w:pStyle w:val="TD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5" w:history="1">
            <w:r w:rsidRPr="00F84064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1C241" w14:textId="31EBC311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6" w:history="1">
            <w:r w:rsidRPr="00F84064">
              <w:rPr>
                <w:rStyle w:val="Hipervnculo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Desde la sección “Mostrar reportes”, se puede filtrar por estado.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6308C" w14:textId="033E83C9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7" w:history="1">
            <w:r w:rsidRPr="00F84064">
              <w:rPr>
                <w:rStyle w:val="Hipervnculo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Notificaciones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4B4B" w14:textId="33777826" w:rsidR="000C474B" w:rsidRDefault="000C474B">
          <w:pPr>
            <w:pStyle w:val="TD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8" w:history="1">
            <w:r w:rsidRPr="00F84064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FLUJO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24D64" w14:textId="3BDDEF6B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19" w:history="1">
            <w:r w:rsidRPr="00F84064">
              <w:rPr>
                <w:rStyle w:val="Hipervnculo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Logístico (Comercio / Operadores)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FEAAA" w14:textId="7EB2F2B8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0" w:history="1">
            <w:r w:rsidRPr="00F84064">
              <w:rPr>
                <w:rStyle w:val="Hipervnculo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A66FA" w14:textId="14D0EDE2" w:rsidR="000C474B" w:rsidRDefault="000C474B">
          <w:pPr>
            <w:pStyle w:val="TDC3"/>
            <w:tabs>
              <w:tab w:val="left" w:pos="1200"/>
              <w:tab w:val="right" w:leader="dot" w:pos="9628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1" w:history="1">
            <w:r w:rsidRPr="00F84064">
              <w:rPr>
                <w:rStyle w:val="Hipervnculo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Técnico: Ensamblador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D8241" w14:textId="19A5C3A8" w:rsidR="000C474B" w:rsidRDefault="000C474B">
          <w:pPr>
            <w:pStyle w:val="TDC3"/>
            <w:tabs>
              <w:tab w:val="left" w:pos="1200"/>
              <w:tab w:val="right" w:leader="dot" w:pos="9628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2" w:history="1">
            <w:r w:rsidRPr="00F84064">
              <w:rPr>
                <w:rStyle w:val="Hipervnculo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Técnico: Comprobador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AADCA" w14:textId="4C5D3DB5" w:rsidR="000C474B" w:rsidRDefault="000C474B">
          <w:pPr>
            <w:pStyle w:val="TDC3"/>
            <w:tabs>
              <w:tab w:val="left" w:pos="1200"/>
              <w:tab w:val="right" w:leader="dot" w:pos="9628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3" w:history="1">
            <w:r w:rsidRPr="00F84064">
              <w:rPr>
                <w:rStyle w:val="Hipervnculo"/>
                <w:noProof/>
              </w:rPr>
              <w:t>4.2.3.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Registro de un usuario de logística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9DE5F" w14:textId="54EBC1FF" w:rsidR="000C474B" w:rsidRDefault="000C474B">
          <w:pPr>
            <w:pStyle w:val="TDC3"/>
            <w:tabs>
              <w:tab w:val="left" w:pos="1200"/>
              <w:tab w:val="right" w:leader="dot" w:pos="9628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4" w:history="1">
            <w:r w:rsidRPr="00F84064">
              <w:rPr>
                <w:rStyle w:val="Hipervnculo"/>
                <w:noProof/>
              </w:rPr>
              <w:t>4.2.4.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Contador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4C0FF" w14:textId="1271219D" w:rsidR="000C474B" w:rsidRDefault="000C474B">
          <w:pPr>
            <w:pStyle w:val="TD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5" w:history="1">
            <w:r w:rsidRPr="00F84064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FLUJO ALTERNATIVO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CD25A" w14:textId="2363E1D2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6" w:history="1">
            <w:r w:rsidRPr="00F84064">
              <w:rPr>
                <w:rStyle w:val="Hipervnculo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Técnico: Mantenimiento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E86C3" w14:textId="60FD51E3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7" w:history="1">
            <w:r w:rsidRPr="00F84064">
              <w:rPr>
                <w:rStyle w:val="Hipervnculo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Actualizar estado de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4A5ED" w14:textId="2AA5E39A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8" w:history="1">
            <w:r w:rsidRPr="00F84064">
              <w:rPr>
                <w:rStyle w:val="Hipervnculo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Se puede usar componentes propios de su especialidad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E730D" w14:textId="488DF8FB" w:rsidR="000C474B" w:rsidRDefault="000C474B">
          <w:pPr>
            <w:pStyle w:val="TD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29" w:history="1">
            <w:r w:rsidRPr="00F84064">
              <w:rPr>
                <w:rStyle w:val="Hipervnculo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Dar de baja: En el caso extremo de que el daño sea irreversible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0A099" w14:textId="2C6A3404" w:rsidR="000C474B" w:rsidRDefault="000C474B">
          <w:pPr>
            <w:pStyle w:val="TD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30" w:history="1">
            <w:r w:rsidRPr="00F84064">
              <w:rPr>
                <w:rStyle w:val="Hipervncul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DOCUMENTOS DE REFERENCIA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DF67C" w14:textId="5FA28BE6" w:rsidR="000C474B" w:rsidRDefault="000C474B">
          <w:pPr>
            <w:pStyle w:val="TDC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2355531" w:history="1">
            <w:r w:rsidRPr="00F84064">
              <w:rPr>
                <w:rStyle w:val="Hipervnculo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F84064">
              <w:rPr>
                <w:rStyle w:val="Hipervnculo"/>
                <w:noProof/>
              </w:rPr>
              <w:t>APROBACIÓN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C2D1E" w14:textId="04E5B1EA" w:rsidR="00470CF2" w:rsidRPr="00F153EF" w:rsidRDefault="00470CF2">
          <w:pPr>
            <w:rPr>
              <w:rFonts w:ascii="Arial" w:hAnsi="Arial" w:cs="Arial"/>
            </w:rPr>
          </w:pPr>
          <w:r w:rsidRPr="00F153EF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5AE9EAC3" w14:textId="77777777" w:rsidR="0058361C" w:rsidRDefault="0058361C" w:rsidP="000B3E6D">
      <w:pPr>
        <w:spacing w:line="480" w:lineRule="auto"/>
        <w:rPr>
          <w:rFonts w:ascii="Arial" w:hAnsi="Arial" w:cs="Arial"/>
        </w:rPr>
      </w:pPr>
    </w:p>
    <w:p w14:paraId="5B698A0C" w14:textId="77777777" w:rsidR="000D37E3" w:rsidRDefault="000D37E3" w:rsidP="000B3E6D">
      <w:pPr>
        <w:spacing w:line="480" w:lineRule="auto"/>
        <w:rPr>
          <w:rFonts w:ascii="Arial" w:hAnsi="Arial" w:cs="Arial"/>
        </w:rPr>
      </w:pPr>
    </w:p>
    <w:p w14:paraId="4273E214" w14:textId="77777777" w:rsidR="000D37E3" w:rsidRPr="00F153EF" w:rsidRDefault="000D37E3" w:rsidP="000B3E6D">
      <w:pPr>
        <w:spacing w:line="480" w:lineRule="auto"/>
        <w:rPr>
          <w:rFonts w:ascii="Arial" w:hAnsi="Arial" w:cs="Arial"/>
        </w:rPr>
      </w:pPr>
    </w:p>
    <w:p w14:paraId="3C04AB06" w14:textId="758E96CD" w:rsidR="00F46B87" w:rsidRDefault="0058361C" w:rsidP="000B3E6D">
      <w:p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  <w:highlight w:val="yellow"/>
        </w:rPr>
        <w:t xml:space="preserve">Video demostrativo del sistema: </w:t>
      </w:r>
      <w:hyperlink r:id="rId8" w:history="1">
        <w:r w:rsidRPr="00F153EF">
          <w:rPr>
            <w:rStyle w:val="Hipervnculo"/>
            <w:rFonts w:ascii="Arial" w:hAnsi="Arial" w:cs="Arial"/>
            <w:highlight w:val="yellow"/>
          </w:rPr>
          <w:t>https://youtu.be/LGvSd96Y264</w:t>
        </w:r>
      </w:hyperlink>
      <w:r w:rsidRPr="00F153EF">
        <w:rPr>
          <w:rFonts w:ascii="Arial" w:hAnsi="Arial" w:cs="Arial"/>
        </w:rPr>
        <w:t xml:space="preserve"> </w:t>
      </w:r>
      <w:bookmarkStart w:id="0" w:name="_Toc384282999"/>
    </w:p>
    <w:p w14:paraId="704F5664" w14:textId="77777777" w:rsidR="00F153EF" w:rsidRPr="000C474B" w:rsidRDefault="00F153EF" w:rsidP="000B3E6D">
      <w:pPr>
        <w:spacing w:line="480" w:lineRule="auto"/>
        <w:rPr>
          <w:rFonts w:ascii="Arial" w:hAnsi="Arial" w:cs="Arial"/>
          <w:sz w:val="22"/>
          <w:szCs w:val="22"/>
        </w:rPr>
      </w:pPr>
    </w:p>
    <w:p w14:paraId="038C42BF" w14:textId="2F2E6C38" w:rsidR="009144A8" w:rsidRPr="000C474B" w:rsidRDefault="00DE6B2B" w:rsidP="00F1485E">
      <w:pPr>
        <w:pStyle w:val="Ttulo1"/>
        <w:numPr>
          <w:ilvl w:val="0"/>
          <w:numId w:val="47"/>
        </w:numPr>
        <w:spacing w:before="0" w:after="0" w:line="276" w:lineRule="auto"/>
        <w:rPr>
          <w:sz w:val="36"/>
          <w:szCs w:val="36"/>
        </w:rPr>
      </w:pPr>
      <w:bookmarkStart w:id="1" w:name="_Toc202355506"/>
      <w:r w:rsidRPr="000C474B">
        <w:rPr>
          <w:sz w:val="36"/>
          <w:szCs w:val="36"/>
        </w:rPr>
        <w:t>INTRODUCCIÓN</w:t>
      </w:r>
      <w:bookmarkEnd w:id="1"/>
    </w:p>
    <w:p w14:paraId="36E94106" w14:textId="7665AAF5" w:rsidR="009144A8" w:rsidRPr="00F153EF" w:rsidRDefault="009144A8" w:rsidP="000B3E6D">
      <w:pPr>
        <w:spacing w:line="480" w:lineRule="auto"/>
        <w:jc w:val="both"/>
        <w:rPr>
          <w:rFonts w:ascii="Arial" w:hAnsi="Arial" w:cs="Arial"/>
        </w:rPr>
      </w:pPr>
      <w:r w:rsidRPr="00F153EF">
        <w:rPr>
          <w:rFonts w:ascii="Arial" w:hAnsi="Arial" w:cs="Arial"/>
        </w:rPr>
        <w:t xml:space="preserve">El sistema RECREA SYS es una aplicación web para administrar el ciclo de vida completo de máquinas recreativas, desde su montaje hasta la recaudación. Basado en los principios </w:t>
      </w:r>
      <w:r w:rsidR="00D06DE0" w:rsidRPr="00F153EF">
        <w:rPr>
          <w:rFonts w:ascii="Arial" w:hAnsi="Arial" w:cs="Arial"/>
        </w:rPr>
        <w:t>de</w:t>
      </w:r>
      <w:r w:rsidRPr="00F153EF">
        <w:rPr>
          <w:rFonts w:ascii="Arial" w:hAnsi="Arial" w:cs="Arial"/>
        </w:rPr>
        <w:t xml:space="preserve"> Construcción de Software, este plan detalla las estrategias de mantenimiento para garantizar su operatividad continua y mejora progresiva.</w:t>
      </w:r>
    </w:p>
    <w:p w14:paraId="355C6FC4" w14:textId="2E5E99D9" w:rsidR="00E14907" w:rsidRPr="00F153EF" w:rsidRDefault="00E14907" w:rsidP="000B3E6D">
      <w:pPr>
        <w:spacing w:line="480" w:lineRule="auto"/>
        <w:jc w:val="both"/>
        <w:rPr>
          <w:rFonts w:ascii="Arial" w:hAnsi="Arial" w:cs="Arial"/>
        </w:rPr>
      </w:pPr>
      <w:r w:rsidRPr="00F153EF">
        <w:rPr>
          <w:rFonts w:ascii="Arial" w:hAnsi="Arial" w:cs="Arial"/>
        </w:rPr>
        <w:t>Pantalla inicial</w:t>
      </w:r>
    </w:p>
    <w:p w14:paraId="764791FD" w14:textId="77777777" w:rsidR="00F153EF" w:rsidRDefault="00E14907" w:rsidP="00F153EF">
      <w:pPr>
        <w:keepNext/>
        <w:spacing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6F352DA5" wp14:editId="410AD37D">
            <wp:extent cx="4097637" cy="4180114"/>
            <wp:effectExtent l="0" t="0" r="0" b="0"/>
            <wp:docPr id="27193325" name="Imagen 2719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067" cy="41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D732" w14:textId="4F76879A" w:rsidR="00E14907" w:rsidRPr="00F153EF" w:rsidRDefault="00F153EF" w:rsidP="00F153EF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1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Pantalla de iniciar sesión</w:t>
      </w:r>
    </w:p>
    <w:p w14:paraId="599ABEF5" w14:textId="5E4EBC7B" w:rsidR="00F153EF" w:rsidRDefault="00F153EF" w:rsidP="00F153EF">
      <w:bookmarkStart w:id="2" w:name="_Toc461691018"/>
      <w:bookmarkStart w:id="3" w:name="_Toc136909697"/>
      <w:bookmarkStart w:id="4" w:name="_Toc197736158"/>
    </w:p>
    <w:p w14:paraId="50790B76" w14:textId="577D8E22" w:rsidR="001B7C86" w:rsidRPr="000C474B" w:rsidRDefault="00DE6B2B" w:rsidP="00F1485E">
      <w:pPr>
        <w:pStyle w:val="Ttulo1"/>
        <w:numPr>
          <w:ilvl w:val="0"/>
          <w:numId w:val="47"/>
        </w:numPr>
        <w:spacing w:before="0" w:after="0" w:line="276" w:lineRule="auto"/>
        <w:rPr>
          <w:sz w:val="36"/>
          <w:szCs w:val="36"/>
        </w:rPr>
      </w:pPr>
      <w:bookmarkStart w:id="5" w:name="_Toc202355507"/>
      <w:r w:rsidRPr="000C474B">
        <w:rPr>
          <w:sz w:val="36"/>
          <w:szCs w:val="36"/>
        </w:rPr>
        <w:lastRenderedPageBreak/>
        <w:t>USUARIOS</w:t>
      </w:r>
      <w:bookmarkEnd w:id="5"/>
    </w:p>
    <w:p w14:paraId="43D9ED49" w14:textId="527286FE" w:rsidR="00E14907" w:rsidRPr="00F1485E" w:rsidRDefault="00E14907" w:rsidP="00F1485E">
      <w:pPr>
        <w:pStyle w:val="Ttulo2"/>
      </w:pPr>
      <w:bookmarkStart w:id="6" w:name="_Toc202355508"/>
      <w:r w:rsidRPr="00F1485E">
        <w:t>Consultar información del sistema</w:t>
      </w:r>
      <w:bookmarkEnd w:id="6"/>
    </w:p>
    <w:p w14:paraId="4BDAA740" w14:textId="77777777" w:rsidR="00F153EF" w:rsidRDefault="00E14907" w:rsidP="00F153EF">
      <w:pPr>
        <w:keepNext/>
        <w:spacing w:line="480" w:lineRule="auto"/>
        <w:jc w:val="center"/>
      </w:pPr>
      <w:r w:rsidRPr="00F153EF">
        <w:rPr>
          <w:rFonts w:ascii="Arial" w:hAnsi="Arial" w:cs="Arial"/>
          <w:bCs/>
          <w:noProof/>
        </w:rPr>
        <w:drawing>
          <wp:inline distT="0" distB="0" distL="0" distR="0" wp14:anchorId="76C0DE3F" wp14:editId="7DF99A24">
            <wp:extent cx="6233814" cy="5735782"/>
            <wp:effectExtent l="0" t="0" r="0" b="0"/>
            <wp:docPr id="27193323" name="Imagen 2719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6602" cy="574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22C4" w14:textId="0E48EBC5" w:rsidR="00EA2994" w:rsidRPr="00F153EF" w:rsidRDefault="00F153EF" w:rsidP="00F153EF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Consulta sobre la información del sistema</w:t>
      </w:r>
    </w:p>
    <w:p w14:paraId="536E6404" w14:textId="77777777" w:rsidR="00F153EF" w:rsidRDefault="00E14907" w:rsidP="000D37E3">
      <w:pPr>
        <w:keepNext/>
        <w:spacing w:line="480" w:lineRule="auto"/>
        <w:jc w:val="center"/>
      </w:pPr>
      <w:r w:rsidRPr="00F153EF">
        <w:rPr>
          <w:rFonts w:ascii="Arial" w:hAnsi="Arial" w:cs="Arial"/>
          <w:bCs/>
          <w:noProof/>
        </w:rPr>
        <w:lastRenderedPageBreak/>
        <w:drawing>
          <wp:inline distT="0" distB="0" distL="0" distR="0" wp14:anchorId="2ECE12CE" wp14:editId="7E911512">
            <wp:extent cx="6278220" cy="3643320"/>
            <wp:effectExtent l="0" t="0" r="8890" b="0"/>
            <wp:docPr id="27193324" name="Imagen 2719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0658" cy="365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6BCF" w14:textId="4883FBA6" w:rsidR="00EA2994" w:rsidRPr="00F153EF" w:rsidRDefault="00F153EF" w:rsidP="00F153EF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3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Consulta de mantenimiento del sistema</w:t>
      </w:r>
    </w:p>
    <w:p w14:paraId="426E8CF5" w14:textId="6E0C946E" w:rsidR="00E14907" w:rsidRPr="00F153EF" w:rsidRDefault="00E14907" w:rsidP="00F153EF">
      <w:p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 xml:space="preserve">Pueden hacer consultas a un mini chat </w:t>
      </w:r>
      <w:r w:rsidR="00011DC2" w:rsidRPr="00F153EF">
        <w:rPr>
          <w:rFonts w:ascii="Arial" w:hAnsi="Arial" w:cs="Arial"/>
        </w:rPr>
        <w:t>Bot</w:t>
      </w:r>
      <w:r w:rsidRPr="00F153EF">
        <w:rPr>
          <w:rFonts w:ascii="Arial" w:hAnsi="Arial" w:cs="Arial"/>
        </w:rPr>
        <w:t xml:space="preserve"> sobre algo </w:t>
      </w:r>
      <w:r w:rsidR="00A44972" w:rsidRPr="00F153EF">
        <w:rPr>
          <w:rFonts w:ascii="Arial" w:hAnsi="Arial" w:cs="Arial"/>
        </w:rPr>
        <w:t xml:space="preserve">en particular del sistema con preguntas frecuentes, </w:t>
      </w:r>
      <w:r w:rsidRPr="00F153EF">
        <w:rPr>
          <w:rFonts w:ascii="Arial" w:hAnsi="Arial" w:cs="Arial"/>
        </w:rPr>
        <w:t>sobre el sistema usando el botón “Necesito ayuda”</w:t>
      </w:r>
      <w:r w:rsidR="00A44972" w:rsidRPr="00F153EF">
        <w:rPr>
          <w:rFonts w:ascii="Arial" w:hAnsi="Arial" w:cs="Arial"/>
        </w:rPr>
        <w:t xml:space="preserve"> </w:t>
      </w:r>
    </w:p>
    <w:p w14:paraId="3E396FB6" w14:textId="77777777" w:rsidR="00F153EF" w:rsidRDefault="00F50D02" w:rsidP="00F153EF">
      <w:pPr>
        <w:keepNext/>
        <w:spacing w:line="480" w:lineRule="auto"/>
        <w:jc w:val="center"/>
      </w:pPr>
      <w:r w:rsidRPr="00F153E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6D623EF" wp14:editId="2A971D47">
            <wp:extent cx="4001985" cy="6779567"/>
            <wp:effectExtent l="0" t="0" r="0" b="2540"/>
            <wp:docPr id="27193326" name="Imagen 2719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4459" cy="67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057E" w14:textId="2242183D" w:rsidR="00E14907" w:rsidRPr="00F153EF" w:rsidRDefault="00F153EF" w:rsidP="00F153EF">
      <w:pPr>
        <w:pStyle w:val="Descripcin"/>
        <w:jc w:val="center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Asistencia Virtual mini chat Bot</w:t>
      </w:r>
    </w:p>
    <w:p w14:paraId="29990C40" w14:textId="38789512" w:rsidR="00ED1B9A" w:rsidRPr="00F1485E" w:rsidRDefault="00ED1B9A" w:rsidP="00F1485E">
      <w:pPr>
        <w:pStyle w:val="Ttulo2"/>
      </w:pPr>
      <w:bookmarkStart w:id="7" w:name="_Toc202355509"/>
      <w:r w:rsidRPr="00F1485E">
        <w:lastRenderedPageBreak/>
        <w:t>Opciones:</w:t>
      </w:r>
      <w:bookmarkEnd w:id="7"/>
    </w:p>
    <w:p w14:paraId="34215997" w14:textId="4E074157" w:rsidR="00ED1B9A" w:rsidRPr="00F153EF" w:rsidRDefault="00ED1B9A" w:rsidP="00F153EF">
      <w:pPr>
        <w:pStyle w:val="Prrafodelista"/>
        <w:numPr>
          <w:ilvl w:val="0"/>
          <w:numId w:val="37"/>
        </w:num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 xml:space="preserve">“No puedo iniciar sesión y ya hice la solicitud para ingresar a trabajar”, el chat </w:t>
      </w:r>
      <w:r w:rsidR="00F153EF" w:rsidRPr="00F153EF">
        <w:rPr>
          <w:rFonts w:ascii="Arial" w:hAnsi="Arial" w:cs="Arial"/>
          <w:bCs/>
        </w:rPr>
        <w:t>Bot</w:t>
      </w:r>
      <w:r w:rsidRPr="00F153EF">
        <w:rPr>
          <w:rFonts w:ascii="Arial" w:hAnsi="Arial" w:cs="Arial"/>
          <w:bCs/>
        </w:rPr>
        <w:t xml:space="preserve"> responderá como muestra la imagen:</w:t>
      </w:r>
    </w:p>
    <w:p w14:paraId="244D4373" w14:textId="77777777" w:rsidR="00F153EF" w:rsidRPr="00F153EF" w:rsidRDefault="00281709" w:rsidP="00F153EF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F153EF">
        <w:rPr>
          <w:rFonts w:ascii="Arial" w:hAnsi="Arial" w:cs="Arial"/>
          <w:bCs/>
          <w:noProof/>
          <w:sz w:val="36"/>
          <w:szCs w:val="36"/>
        </w:rPr>
        <w:drawing>
          <wp:inline distT="0" distB="0" distL="0" distR="0" wp14:anchorId="5C907666" wp14:editId="3FB5280A">
            <wp:extent cx="2876889" cy="5372735"/>
            <wp:effectExtent l="0" t="0" r="0" b="0"/>
            <wp:docPr id="27193327" name="Imagen 2719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344" cy="537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732B" w14:textId="13AE0CC1" w:rsidR="00281709" w:rsidRPr="00F153EF" w:rsidRDefault="00F153EF" w:rsidP="00F153EF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5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Mini chat Bot con posibles consultas</w:t>
      </w:r>
    </w:p>
    <w:p w14:paraId="667AA44A" w14:textId="70DE0706" w:rsidR="00ED1B9A" w:rsidRPr="00F153EF" w:rsidRDefault="00ED1B9A" w:rsidP="00F153EF">
      <w:pPr>
        <w:pStyle w:val="Prrafodelista"/>
        <w:numPr>
          <w:ilvl w:val="0"/>
          <w:numId w:val="38"/>
        </w:num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lastRenderedPageBreak/>
        <w:t xml:space="preserve">“No puedo iniciar sesión y ya trabajo en la empresa”, el chat </w:t>
      </w:r>
      <w:r w:rsidR="00F153EF" w:rsidRPr="00F153EF">
        <w:rPr>
          <w:rFonts w:ascii="Arial" w:hAnsi="Arial" w:cs="Arial"/>
          <w:bCs/>
        </w:rPr>
        <w:t>Bot</w:t>
      </w:r>
      <w:r w:rsidRPr="00F153EF">
        <w:rPr>
          <w:rFonts w:ascii="Arial" w:hAnsi="Arial" w:cs="Arial"/>
          <w:bCs/>
        </w:rPr>
        <w:t xml:space="preserve"> responderá como muestra la imagen:</w:t>
      </w:r>
    </w:p>
    <w:p w14:paraId="3DBFA68C" w14:textId="77777777" w:rsidR="00F153EF" w:rsidRPr="00F153EF" w:rsidRDefault="002C2848" w:rsidP="00F153EF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F153EF">
        <w:rPr>
          <w:rFonts w:ascii="Arial" w:hAnsi="Arial" w:cs="Arial"/>
          <w:bCs/>
          <w:noProof/>
          <w:sz w:val="36"/>
          <w:szCs w:val="36"/>
        </w:rPr>
        <w:drawing>
          <wp:inline distT="0" distB="0" distL="0" distR="0" wp14:anchorId="39BA4669" wp14:editId="4EB3D5E7">
            <wp:extent cx="3693226" cy="5958061"/>
            <wp:effectExtent l="0" t="0" r="2540" b="5080"/>
            <wp:docPr id="27193328" name="Imagen 2719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7762"/>
                    <a:stretch/>
                  </pic:blipFill>
                  <pic:spPr bwMode="auto">
                    <a:xfrm>
                      <a:off x="0" y="0"/>
                      <a:ext cx="3701586" cy="597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73BAC" w14:textId="63BC198C" w:rsidR="002C2848" w:rsidRPr="00F153EF" w:rsidRDefault="00F153EF" w:rsidP="00F153EF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Preguntas con sus respuestas en el Mini Chat Bot</w:t>
      </w:r>
    </w:p>
    <w:p w14:paraId="308AEBEE" w14:textId="77777777" w:rsidR="00F153EF" w:rsidRDefault="00306495" w:rsidP="00F153EF">
      <w:pPr>
        <w:keepNext/>
        <w:spacing w:line="480" w:lineRule="auto"/>
        <w:jc w:val="center"/>
      </w:pPr>
      <w:r w:rsidRPr="00F153EF">
        <w:rPr>
          <w:rFonts w:ascii="Arial" w:hAnsi="Arial" w:cs="Arial"/>
          <w:bCs/>
          <w:noProof/>
        </w:rPr>
        <w:lastRenderedPageBreak/>
        <w:drawing>
          <wp:inline distT="0" distB="0" distL="0" distR="0" wp14:anchorId="408EA721" wp14:editId="7ABA39C9">
            <wp:extent cx="5913911" cy="5850593"/>
            <wp:effectExtent l="0" t="0" r="0" b="0"/>
            <wp:docPr id="27193329" name="Imagen 2719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7319" b="20900"/>
                    <a:stretch/>
                  </pic:blipFill>
                  <pic:spPr bwMode="auto">
                    <a:xfrm>
                      <a:off x="0" y="0"/>
                      <a:ext cx="5931184" cy="586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9DFB" w14:textId="6DF8FE1A" w:rsidR="00306495" w:rsidRPr="00F153EF" w:rsidRDefault="00F153EF" w:rsidP="00F153EF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7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Comentario y/o consulta sobre la inhabilidad de la cuenta</w:t>
      </w:r>
    </w:p>
    <w:p w14:paraId="09FDA731" w14:textId="0E57BD4A" w:rsidR="00ED1B9A" w:rsidRPr="00F153EF" w:rsidRDefault="00ED1B9A" w:rsidP="00F153EF">
      <w:pPr>
        <w:pStyle w:val="Prrafodelista"/>
        <w:numPr>
          <w:ilvl w:val="0"/>
          <w:numId w:val="39"/>
        </w:num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 xml:space="preserve">“Quiero información sobre lo que hacen sobre las máquinas recreativas”, el chat </w:t>
      </w:r>
      <w:r w:rsidR="00F153EF" w:rsidRPr="00F153EF">
        <w:rPr>
          <w:rFonts w:ascii="Arial" w:hAnsi="Arial" w:cs="Arial"/>
          <w:bCs/>
        </w:rPr>
        <w:t>Bot</w:t>
      </w:r>
      <w:r w:rsidRPr="00F153EF">
        <w:rPr>
          <w:rFonts w:ascii="Arial" w:hAnsi="Arial" w:cs="Arial"/>
          <w:bCs/>
        </w:rPr>
        <w:t xml:space="preserve"> responderá como muestra la imagen:</w:t>
      </w:r>
    </w:p>
    <w:p w14:paraId="7D497D13" w14:textId="77777777" w:rsidR="00F153EF" w:rsidRDefault="00306495" w:rsidP="00F153EF">
      <w:pPr>
        <w:keepNext/>
        <w:spacing w:line="480" w:lineRule="auto"/>
        <w:jc w:val="center"/>
      </w:pPr>
      <w:r w:rsidRPr="00F153EF">
        <w:rPr>
          <w:rFonts w:ascii="Arial" w:hAnsi="Arial" w:cs="Arial"/>
          <w:bCs/>
          <w:noProof/>
        </w:rPr>
        <w:lastRenderedPageBreak/>
        <w:drawing>
          <wp:inline distT="0" distB="0" distL="0" distR="0" wp14:anchorId="599C6A6A" wp14:editId="2393387D">
            <wp:extent cx="2897579" cy="5805398"/>
            <wp:effectExtent l="0" t="0" r="0" b="5080"/>
            <wp:docPr id="27193330" name="Imagen 2719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6852" cy="582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D5AF" w14:textId="2D972306" w:rsidR="00306495" w:rsidRPr="00F153EF" w:rsidRDefault="00F153EF" w:rsidP="00F153EF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8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Asistente virtual del mini chat Bot</w:t>
      </w:r>
    </w:p>
    <w:p w14:paraId="55B23886" w14:textId="7B090509" w:rsidR="00C754CC" w:rsidRPr="00F153EF" w:rsidRDefault="00C754CC" w:rsidP="00306495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 xml:space="preserve">En estos dos casos el chat </w:t>
      </w:r>
      <w:r w:rsidR="00F153EF" w:rsidRPr="00F153EF">
        <w:rPr>
          <w:rFonts w:ascii="Arial" w:hAnsi="Arial" w:cs="Arial"/>
          <w:bCs/>
        </w:rPr>
        <w:t>Bot</w:t>
      </w:r>
      <w:r w:rsidRPr="00F153EF">
        <w:rPr>
          <w:rFonts w:ascii="Arial" w:hAnsi="Arial" w:cs="Arial"/>
          <w:bCs/>
        </w:rPr>
        <w:t xml:space="preserve"> pedirá los datos personales del usuario como: nombres, apellidos, </w:t>
      </w:r>
      <w:r w:rsidR="00F153EF" w:rsidRPr="00F153EF">
        <w:rPr>
          <w:rFonts w:ascii="Arial" w:hAnsi="Arial" w:cs="Arial"/>
          <w:bCs/>
        </w:rPr>
        <w:t>número</w:t>
      </w:r>
      <w:r w:rsidRPr="00F153EF">
        <w:rPr>
          <w:rFonts w:ascii="Arial" w:hAnsi="Arial" w:cs="Arial"/>
          <w:bCs/>
        </w:rPr>
        <w:t xml:space="preserve"> de </w:t>
      </w:r>
      <w:r w:rsidR="00F153EF" w:rsidRPr="00F153EF">
        <w:rPr>
          <w:rFonts w:ascii="Arial" w:hAnsi="Arial" w:cs="Arial"/>
          <w:bCs/>
        </w:rPr>
        <w:t>teléfono, numero</w:t>
      </w:r>
      <w:r w:rsidRPr="00F153EF">
        <w:rPr>
          <w:rFonts w:ascii="Arial" w:hAnsi="Arial" w:cs="Arial"/>
          <w:bCs/>
        </w:rPr>
        <w:t xml:space="preserve"> de cedula y email para que se pueda contactar con ellos personalmente y puedan darle solución a su problema.</w:t>
      </w:r>
    </w:p>
    <w:p w14:paraId="6303C363" w14:textId="74FB19F9" w:rsidR="00ED1B9A" w:rsidRPr="00F153EF" w:rsidRDefault="00ED1B9A" w:rsidP="00F153EF">
      <w:pPr>
        <w:pStyle w:val="Prrafodelista"/>
        <w:numPr>
          <w:ilvl w:val="0"/>
          <w:numId w:val="40"/>
        </w:num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lastRenderedPageBreak/>
        <w:t>“Tengo un problema técnico con una máquina, quiero que me ayuden”</w:t>
      </w:r>
    </w:p>
    <w:p w14:paraId="623FF325" w14:textId="77777777" w:rsidR="00C754CC" w:rsidRPr="00F153EF" w:rsidRDefault="00ED1B9A" w:rsidP="00F153EF">
      <w:pPr>
        <w:pStyle w:val="Prrafodelista"/>
        <w:numPr>
          <w:ilvl w:val="0"/>
          <w:numId w:val="40"/>
        </w:num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>“Quiero reportar un problema con un comercio asociado, quiero que me ayuden”</w:t>
      </w:r>
    </w:p>
    <w:p w14:paraId="75577EF0" w14:textId="2FC96F19" w:rsidR="00ED1B9A" w:rsidRPr="00F153EF" w:rsidRDefault="00C754CC" w:rsidP="00C754CC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 xml:space="preserve">Donde </w:t>
      </w:r>
      <w:r w:rsidR="00ED1B9A" w:rsidRPr="00F153EF">
        <w:rPr>
          <w:rFonts w:ascii="Arial" w:hAnsi="Arial" w:cs="Arial"/>
          <w:bCs/>
        </w:rPr>
        <w:t xml:space="preserve">el chat </w:t>
      </w:r>
      <w:r w:rsidR="00F153EF" w:rsidRPr="00F153EF">
        <w:rPr>
          <w:rFonts w:ascii="Arial" w:hAnsi="Arial" w:cs="Arial"/>
          <w:bCs/>
        </w:rPr>
        <w:t>Bot</w:t>
      </w:r>
      <w:r w:rsidR="00ED1B9A" w:rsidRPr="00F153EF">
        <w:rPr>
          <w:rFonts w:ascii="Arial" w:hAnsi="Arial" w:cs="Arial"/>
          <w:bCs/>
        </w:rPr>
        <w:t xml:space="preserve"> responderá como muestra la imagen:</w:t>
      </w:r>
    </w:p>
    <w:p w14:paraId="4110C4BE" w14:textId="77777777" w:rsidR="00F153EF" w:rsidRPr="00F153EF" w:rsidRDefault="00C710F0" w:rsidP="00F153EF">
      <w:pPr>
        <w:pStyle w:val="Prrafodelista"/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F153EF">
        <w:rPr>
          <w:rFonts w:ascii="Arial" w:hAnsi="Arial" w:cs="Arial"/>
          <w:bCs/>
          <w:noProof/>
          <w:sz w:val="36"/>
          <w:szCs w:val="36"/>
        </w:rPr>
        <w:drawing>
          <wp:inline distT="0" distB="0" distL="0" distR="0" wp14:anchorId="74AF7226" wp14:editId="09BB2381">
            <wp:extent cx="2743583" cy="5658640"/>
            <wp:effectExtent l="0" t="0" r="0" b="0"/>
            <wp:docPr id="27193332" name="Imagen 2719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71" w14:textId="4F13E42D" w:rsidR="00F153EF" w:rsidRPr="00F153EF" w:rsidRDefault="00F153EF" w:rsidP="00F153EF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9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Datos a las posibles preguntas el mini chat Bot</w:t>
      </w:r>
    </w:p>
    <w:p w14:paraId="41E1300C" w14:textId="77777777" w:rsidR="00F153EF" w:rsidRPr="00F153EF" w:rsidRDefault="00C710F0" w:rsidP="00F153EF">
      <w:pPr>
        <w:pStyle w:val="Prrafodelista"/>
        <w:keepNext/>
        <w:spacing w:line="480" w:lineRule="auto"/>
        <w:jc w:val="center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  <w:noProof/>
        </w:rPr>
        <w:lastRenderedPageBreak/>
        <w:drawing>
          <wp:inline distT="0" distB="0" distL="0" distR="0" wp14:anchorId="3F14774D" wp14:editId="61D59C8A">
            <wp:extent cx="3538847" cy="6827472"/>
            <wp:effectExtent l="0" t="0" r="5080" b="0"/>
            <wp:docPr id="27193333" name="Imagen 2719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6" cy="684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29FF" w14:textId="6630A8B4" w:rsidR="00ED1B9A" w:rsidRPr="00F153EF" w:rsidRDefault="00F153EF" w:rsidP="00F153EF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bCs/>
          <w:i w:val="0"/>
          <w:iCs w:val="0"/>
          <w:noProof/>
          <w:sz w:val="24"/>
          <w:szCs w:val="24"/>
        </w:rPr>
        <w:t>10</w:t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t xml:space="preserve"> Información ante las posibles respuestas al mini chat Bot</w:t>
      </w:r>
    </w:p>
    <w:p w14:paraId="20B07660" w14:textId="77777777" w:rsidR="00F153EF" w:rsidRPr="00F153EF" w:rsidRDefault="00C710F0" w:rsidP="00F153EF">
      <w:pPr>
        <w:pStyle w:val="Prrafodelista"/>
        <w:keepNext/>
        <w:spacing w:line="480" w:lineRule="auto"/>
        <w:jc w:val="center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  <w:noProof/>
        </w:rPr>
        <w:lastRenderedPageBreak/>
        <w:drawing>
          <wp:inline distT="0" distB="0" distL="0" distR="0" wp14:anchorId="300BB940" wp14:editId="111BB720">
            <wp:extent cx="3372592" cy="6570738"/>
            <wp:effectExtent l="0" t="0" r="0" b="1905"/>
            <wp:docPr id="27193334" name="Imagen 2719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7122" cy="65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7943" w14:textId="2919E05D" w:rsidR="00C710F0" w:rsidRPr="00F153EF" w:rsidRDefault="00F153EF" w:rsidP="00F153EF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bCs/>
          <w:i w:val="0"/>
          <w:iCs w:val="0"/>
          <w:noProof/>
          <w:sz w:val="24"/>
          <w:szCs w:val="24"/>
        </w:rPr>
        <w:t>11</w:t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bCs/>
          <w:i w:val="0"/>
          <w:iCs w:val="0"/>
          <w:sz w:val="24"/>
          <w:szCs w:val="24"/>
        </w:rPr>
        <w:t xml:space="preserve"> Opción de preguntas al mini Chat Bot</w:t>
      </w:r>
    </w:p>
    <w:p w14:paraId="57AE1F4F" w14:textId="184BBF2D" w:rsidR="00E14907" w:rsidRPr="00F153EF" w:rsidRDefault="00C710F0" w:rsidP="000B3E6D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lastRenderedPageBreak/>
        <w:t xml:space="preserve">Y el administrador será quien atienda a dichas </w:t>
      </w:r>
      <w:r w:rsidR="00DA7E7D" w:rsidRPr="00F153EF">
        <w:rPr>
          <w:rFonts w:ascii="Arial" w:hAnsi="Arial" w:cs="Arial"/>
          <w:bCs/>
        </w:rPr>
        <w:t>solicitudes haciendo uso de reportes y chat de usuarios</w:t>
      </w:r>
    </w:p>
    <w:p w14:paraId="03C1332D" w14:textId="77777777" w:rsidR="00F153EF" w:rsidRPr="00F153EF" w:rsidRDefault="00DA7E7D" w:rsidP="000D37E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F153EF">
        <w:rPr>
          <w:rFonts w:ascii="Arial" w:hAnsi="Arial" w:cs="Arial"/>
          <w:bCs/>
          <w:noProof/>
          <w:sz w:val="36"/>
          <w:szCs w:val="36"/>
        </w:rPr>
        <w:drawing>
          <wp:inline distT="0" distB="0" distL="0" distR="0" wp14:anchorId="252B1A08" wp14:editId="21AD1425">
            <wp:extent cx="5208452" cy="5640779"/>
            <wp:effectExtent l="0" t="0" r="0" b="0"/>
            <wp:docPr id="27193335" name="Imagen 271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5741" cy="564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F259" w14:textId="43821A37" w:rsidR="00DA7E7D" w:rsidRPr="00F153EF" w:rsidRDefault="00F153EF" w:rsidP="000D37E3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12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Vista de la tabla completadas por las respuestas ante la descripción del usuario</w:t>
      </w:r>
    </w:p>
    <w:p w14:paraId="249F4215" w14:textId="77777777" w:rsidR="00F153EF" w:rsidRPr="00F153EF" w:rsidRDefault="00DA7E7D" w:rsidP="000D37E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F153EF">
        <w:rPr>
          <w:rFonts w:ascii="Arial" w:hAnsi="Arial" w:cs="Arial"/>
          <w:bCs/>
          <w:noProof/>
          <w:sz w:val="36"/>
          <w:szCs w:val="36"/>
        </w:rPr>
        <w:lastRenderedPageBreak/>
        <w:drawing>
          <wp:inline distT="0" distB="0" distL="0" distR="0" wp14:anchorId="56FC262B" wp14:editId="3C4A57EB">
            <wp:extent cx="6308271" cy="6228419"/>
            <wp:effectExtent l="0" t="0" r="0" b="1270"/>
            <wp:docPr id="27193336" name="Imagen 2719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9301" cy="622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F411" w14:textId="7DA1CC96" w:rsidR="00DA7E7D" w:rsidRPr="00F153EF" w:rsidRDefault="00F153EF" w:rsidP="000D37E3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F153EF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13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Cha</w:t>
      </w:r>
      <w:r>
        <w:rPr>
          <w:rFonts w:ascii="Arial" w:hAnsi="Arial" w:cs="Arial"/>
          <w:i w:val="0"/>
          <w:iCs w:val="0"/>
          <w:sz w:val="24"/>
          <w:szCs w:val="24"/>
        </w:rPr>
        <w:t>t</w:t>
      </w:r>
      <w:r w:rsidRPr="00F153EF">
        <w:rPr>
          <w:rFonts w:ascii="Arial" w:hAnsi="Arial" w:cs="Arial"/>
          <w:i w:val="0"/>
          <w:iCs w:val="0"/>
          <w:sz w:val="24"/>
          <w:szCs w:val="24"/>
        </w:rPr>
        <w:t xml:space="preserve"> de la conversación que se realizó con otros usuarios</w:t>
      </w:r>
    </w:p>
    <w:p w14:paraId="4AA06676" w14:textId="77777777" w:rsidR="00DA7E7D" w:rsidRPr="00F153EF" w:rsidRDefault="00DA7E7D" w:rsidP="000B3E6D">
      <w:pPr>
        <w:spacing w:line="480" w:lineRule="auto"/>
        <w:rPr>
          <w:rFonts w:ascii="Arial" w:hAnsi="Arial" w:cs="Arial"/>
          <w:bCs/>
        </w:rPr>
      </w:pPr>
    </w:p>
    <w:p w14:paraId="734B240D" w14:textId="35886BAC" w:rsidR="001B7C86" w:rsidRPr="00F1485E" w:rsidRDefault="001B7C86" w:rsidP="00F1485E">
      <w:pPr>
        <w:pStyle w:val="Ttulo2"/>
      </w:pPr>
      <w:bookmarkStart w:id="8" w:name="_Toc202355510"/>
      <w:r w:rsidRPr="00F1485E">
        <w:lastRenderedPageBreak/>
        <w:t>Funciones generales</w:t>
      </w:r>
      <w:bookmarkEnd w:id="8"/>
    </w:p>
    <w:p w14:paraId="7FD360BC" w14:textId="2496DCF8" w:rsidR="001B7C86" w:rsidRPr="00011DC2" w:rsidRDefault="001B7C86" w:rsidP="000B3E6D">
      <w:pPr>
        <w:spacing w:line="480" w:lineRule="auto"/>
        <w:rPr>
          <w:rFonts w:ascii="Arial" w:hAnsi="Arial" w:cs="Arial"/>
        </w:rPr>
      </w:pPr>
      <w:r w:rsidRPr="00011DC2">
        <w:rPr>
          <w:rFonts w:ascii="Arial" w:hAnsi="Arial" w:cs="Arial"/>
        </w:rPr>
        <w:t>Son actividades que pueden hacer todos</w:t>
      </w:r>
    </w:p>
    <w:p w14:paraId="2CA26A07" w14:textId="49EB412D" w:rsidR="001B7C86" w:rsidRPr="00F0496A" w:rsidRDefault="001B7C86" w:rsidP="00F0496A">
      <w:pPr>
        <w:rPr>
          <w:rFonts w:ascii="Arial" w:hAnsi="Arial" w:cs="Arial"/>
          <w:b/>
          <w:bCs/>
        </w:rPr>
      </w:pPr>
      <w:r w:rsidRPr="00F0496A">
        <w:rPr>
          <w:rFonts w:ascii="Arial" w:hAnsi="Arial" w:cs="Arial"/>
          <w:b/>
          <w:bCs/>
        </w:rPr>
        <w:t>Iniciar sesión</w:t>
      </w:r>
    </w:p>
    <w:p w14:paraId="6DCA52CD" w14:textId="77777777" w:rsidR="001B7C86" w:rsidRPr="00F153EF" w:rsidRDefault="001B7C86" w:rsidP="00011DC2">
      <w:pPr>
        <w:numPr>
          <w:ilvl w:val="1"/>
          <w:numId w:val="4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Ir a la página principal del sistema.</w:t>
      </w:r>
    </w:p>
    <w:p w14:paraId="05D76E86" w14:textId="37B8CD06" w:rsidR="001B7C86" w:rsidRPr="00F153EF" w:rsidRDefault="001B7C86" w:rsidP="00011DC2">
      <w:pPr>
        <w:numPr>
          <w:ilvl w:val="1"/>
          <w:numId w:val="4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Ingresar tu usuario y contraseña.</w:t>
      </w:r>
    </w:p>
    <w:p w14:paraId="34B7BB76" w14:textId="77777777" w:rsidR="001B7C86" w:rsidRPr="00F153EF" w:rsidRDefault="001B7C86" w:rsidP="00011DC2">
      <w:pPr>
        <w:numPr>
          <w:ilvl w:val="1"/>
          <w:numId w:val="4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Haz clic en “Iniciar sesión”.</w:t>
      </w:r>
      <w:r w:rsidRPr="00F153EF">
        <w:rPr>
          <w:rFonts w:ascii="Arial" w:hAnsi="Arial" w:cs="Arial"/>
          <w:b/>
          <w:bCs/>
        </w:rPr>
        <w:t xml:space="preserve"> </w:t>
      </w:r>
    </w:p>
    <w:p w14:paraId="079F5ADD" w14:textId="7508C270" w:rsidR="001B7C86" w:rsidRPr="00F153EF" w:rsidRDefault="00850C78" w:rsidP="000D37E3">
      <w:pPr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6C1846DC" wp14:editId="1CF2AB00">
            <wp:extent cx="6581465" cy="34675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01178" cy="34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7E38" w14:textId="3166CF7C" w:rsidR="001B7C86" w:rsidRDefault="001B7C86" w:rsidP="000D37E3">
      <w:pPr>
        <w:pStyle w:val="Descripci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F153EF">
        <w:rPr>
          <w:rFonts w:ascii="Arial" w:hAnsi="Arial" w:cs="Arial"/>
          <w:sz w:val="24"/>
          <w:szCs w:val="24"/>
        </w:rPr>
        <w:t xml:space="preserve">Ilustración </w:t>
      </w:r>
      <w:r w:rsidRPr="00F153EF">
        <w:rPr>
          <w:rFonts w:ascii="Arial" w:hAnsi="Arial" w:cs="Arial"/>
          <w:sz w:val="24"/>
          <w:szCs w:val="24"/>
        </w:rPr>
        <w:fldChar w:fldCharType="begin"/>
      </w:r>
      <w:r w:rsidRPr="00F153EF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sz w:val="24"/>
          <w:szCs w:val="24"/>
        </w:rPr>
        <w:fldChar w:fldCharType="separate"/>
      </w:r>
      <w:r w:rsidR="000D37E3">
        <w:rPr>
          <w:rFonts w:ascii="Arial" w:hAnsi="Arial" w:cs="Arial"/>
          <w:noProof/>
          <w:sz w:val="24"/>
          <w:szCs w:val="24"/>
        </w:rPr>
        <w:t>14</w:t>
      </w:r>
      <w:r w:rsidRPr="00F153EF">
        <w:rPr>
          <w:rFonts w:ascii="Arial" w:hAnsi="Arial" w:cs="Arial"/>
          <w:sz w:val="24"/>
          <w:szCs w:val="24"/>
        </w:rPr>
        <w:fldChar w:fldCharType="end"/>
      </w:r>
      <w:r w:rsidRPr="00F153EF">
        <w:rPr>
          <w:rFonts w:ascii="Arial" w:hAnsi="Arial" w:cs="Arial"/>
          <w:sz w:val="24"/>
          <w:szCs w:val="24"/>
        </w:rPr>
        <w:t xml:space="preserve">  Pantalla de inicio de sesión del administrador (usuario, contraseña, botón de “Iniciar sesión”).</w:t>
      </w:r>
    </w:p>
    <w:p w14:paraId="61D8845E" w14:textId="77777777" w:rsidR="000D37E3" w:rsidRPr="000D37E3" w:rsidRDefault="000D37E3" w:rsidP="000D37E3">
      <w:pPr>
        <w:rPr>
          <w:lang w:eastAsia="en-US"/>
        </w:rPr>
      </w:pPr>
    </w:p>
    <w:p w14:paraId="7D3E68FE" w14:textId="79536F9E" w:rsidR="009D590C" w:rsidRPr="00F1485E" w:rsidRDefault="009D590C" w:rsidP="00F1485E">
      <w:pPr>
        <w:pStyle w:val="Ttulo2"/>
      </w:pPr>
      <w:bookmarkStart w:id="9" w:name="_Toc202355511"/>
      <w:r w:rsidRPr="00F1485E">
        <w:lastRenderedPageBreak/>
        <w:t>Funciones principales:</w:t>
      </w:r>
      <w:bookmarkEnd w:id="9"/>
    </w:p>
    <w:p w14:paraId="07497D2B" w14:textId="3D36F804" w:rsidR="00011DC2" w:rsidRPr="00F0496A" w:rsidRDefault="003A394C" w:rsidP="000D37E3">
      <w:pPr>
        <w:pStyle w:val="Prrafodelista"/>
        <w:numPr>
          <w:ilvl w:val="0"/>
          <w:numId w:val="57"/>
        </w:numPr>
        <w:spacing w:line="480" w:lineRule="auto"/>
        <w:rPr>
          <w:rFonts w:ascii="Arial" w:hAnsi="Arial" w:cs="Arial"/>
          <w:b/>
          <w:bCs/>
        </w:rPr>
      </w:pPr>
      <w:r w:rsidRPr="00F0496A">
        <w:rPr>
          <w:rFonts w:ascii="Arial" w:hAnsi="Arial" w:cs="Arial"/>
          <w:b/>
          <w:bCs/>
        </w:rPr>
        <w:t>Registrar un usuario.</w:t>
      </w:r>
    </w:p>
    <w:p w14:paraId="284CB5A4" w14:textId="276921FC" w:rsidR="003A394C" w:rsidRPr="00011DC2" w:rsidRDefault="003A394C" w:rsidP="000D37E3">
      <w:pPr>
        <w:spacing w:line="480" w:lineRule="auto"/>
        <w:rPr>
          <w:rFonts w:ascii="Arial" w:hAnsi="Arial" w:cs="Arial"/>
        </w:rPr>
      </w:pPr>
      <w:r w:rsidRPr="00011DC2">
        <w:rPr>
          <w:rFonts w:ascii="Arial" w:hAnsi="Arial" w:cs="Arial"/>
        </w:rPr>
        <w:t>Haz clic en “¿Quieres trabajar con nosotros?”.</w:t>
      </w:r>
    </w:p>
    <w:p w14:paraId="2E3A2686" w14:textId="77777777" w:rsidR="00011DC2" w:rsidRDefault="00850C78" w:rsidP="000D37E3">
      <w:pPr>
        <w:keepNext/>
        <w:suppressAutoHyphens w:val="0"/>
        <w:spacing w:after="160"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56A64050" wp14:editId="4456F4B1">
            <wp:extent cx="6120130" cy="64643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7C2D" w14:textId="238AE723" w:rsidR="003A394C" w:rsidRPr="00011DC2" w:rsidRDefault="00011DC2" w:rsidP="000D37E3">
      <w:pPr>
        <w:pStyle w:val="Descripcin"/>
        <w:spacing w:line="480" w:lineRule="auto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11DC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15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 Sección de Bienvenido a Recrea SyS</w:t>
      </w:r>
    </w:p>
    <w:p w14:paraId="19E99BBA" w14:textId="1B463A3D" w:rsidR="00011DC2" w:rsidRDefault="003A394C" w:rsidP="000D37E3">
      <w:pPr>
        <w:spacing w:line="480" w:lineRule="auto"/>
        <w:rPr>
          <w:rFonts w:ascii="Arial" w:hAnsi="Arial" w:cs="Arial"/>
        </w:rPr>
      </w:pPr>
      <w:r w:rsidRPr="00011DC2">
        <w:rPr>
          <w:rFonts w:ascii="Arial" w:hAnsi="Arial" w:cs="Arial"/>
        </w:rPr>
        <w:t xml:space="preserve">Completa los campos: nombre, apellido, cedula, correo, usuario, contraseña, tipo de usuario </w:t>
      </w:r>
      <w:r w:rsidR="00744B29" w:rsidRPr="00011DC2">
        <w:rPr>
          <w:rFonts w:ascii="Arial" w:hAnsi="Arial" w:cs="Arial"/>
        </w:rPr>
        <w:t xml:space="preserve">(Logístico, Administrador, Técnico con especialidades: ensamblador, mantenimiento y comprobador), </w:t>
      </w:r>
      <w:r w:rsidRPr="00011DC2">
        <w:rPr>
          <w:rFonts w:ascii="Arial" w:hAnsi="Arial" w:cs="Arial"/>
        </w:rPr>
        <w:t>estado por defecto: Pendiente de asignación, ya que eso lo determina el administrador del sistema.</w:t>
      </w:r>
    </w:p>
    <w:p w14:paraId="56291744" w14:textId="313D5B70" w:rsidR="003A394C" w:rsidRPr="00011DC2" w:rsidRDefault="003A394C" w:rsidP="00011DC2">
      <w:pPr>
        <w:spacing w:line="360" w:lineRule="auto"/>
        <w:rPr>
          <w:rFonts w:ascii="Arial" w:hAnsi="Arial" w:cs="Arial"/>
        </w:rPr>
      </w:pPr>
      <w:r w:rsidRPr="00011DC2">
        <w:rPr>
          <w:rFonts w:ascii="Arial" w:hAnsi="Arial" w:cs="Arial"/>
        </w:rPr>
        <w:t>Presiona “Registrar Usuario”.</w:t>
      </w:r>
    </w:p>
    <w:p w14:paraId="726ADA2B" w14:textId="77777777" w:rsidR="00011DC2" w:rsidRPr="00011DC2" w:rsidRDefault="00850C78" w:rsidP="00011DC2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011DC2">
        <w:rPr>
          <w:rFonts w:ascii="Arial" w:hAnsi="Arial" w:cs="Arial"/>
          <w:noProof/>
        </w:rPr>
        <w:lastRenderedPageBreak/>
        <w:drawing>
          <wp:inline distT="0" distB="0" distL="0" distR="0" wp14:anchorId="69F0508E" wp14:editId="68477B1E">
            <wp:extent cx="3122237" cy="6733309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5534" cy="674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7B93" w14:textId="2FEF8E68" w:rsidR="003A394C" w:rsidRPr="00011DC2" w:rsidRDefault="00011DC2" w:rsidP="00011DC2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11DC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16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 Sección de Registro de Usuario</w:t>
      </w:r>
    </w:p>
    <w:p w14:paraId="23C0E2C7" w14:textId="09AF6B44" w:rsidR="00011DC2" w:rsidRPr="00011DC2" w:rsidRDefault="003A394C" w:rsidP="00011DC2">
      <w:pPr>
        <w:pStyle w:val="Descripcin"/>
        <w:keepNext/>
        <w:spacing w:line="480" w:lineRule="auto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11DC2">
        <w:rPr>
          <w:rFonts w:ascii="Arial" w:hAnsi="Arial" w:cs="Arial"/>
          <w:i w:val="0"/>
          <w:iCs w:val="0"/>
          <w:sz w:val="24"/>
          <w:szCs w:val="24"/>
        </w:rPr>
        <w:lastRenderedPageBreak/>
        <w:t xml:space="preserve">Ilustración 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11DC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17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 Formulario de registro de usuario con los campos mencionados.</w:t>
      </w:r>
      <w:r w:rsidR="00850C78" w:rsidRPr="00011DC2">
        <w:rPr>
          <w:rFonts w:ascii="Arial" w:hAnsi="Arial" w:cs="Arial"/>
          <w:i w:val="0"/>
          <w:iCs w:val="0"/>
          <w:sz w:val="24"/>
          <w:szCs w:val="24"/>
        </w:rPr>
        <w:t xml:space="preserve"> </w:t>
      </w:r>
      <w:r w:rsidR="00850C78" w:rsidRPr="00011DC2">
        <w:rPr>
          <w:rFonts w:ascii="Arial" w:hAnsi="Arial" w:cs="Arial"/>
          <w:i w:val="0"/>
          <w:iCs w:val="0"/>
          <w:noProof/>
          <w:sz w:val="24"/>
          <w:szCs w:val="24"/>
        </w:rPr>
        <w:drawing>
          <wp:inline distT="0" distB="0" distL="0" distR="0" wp14:anchorId="0E919C41" wp14:editId="0BB41E0B">
            <wp:extent cx="4441372" cy="3617886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3704" cy="36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0ED" w14:textId="7A2D3510" w:rsidR="003A394C" w:rsidRPr="00011DC2" w:rsidRDefault="00011DC2" w:rsidP="00011DC2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11DC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18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 Opciones y consultas sobre lo que se busca de nuestros puestos.</w:t>
      </w:r>
    </w:p>
    <w:p w14:paraId="0D949F8E" w14:textId="2D34984F" w:rsidR="003A394C" w:rsidRPr="00F0496A" w:rsidRDefault="003A394C" w:rsidP="00F0496A">
      <w:pPr>
        <w:pStyle w:val="Prrafodelista"/>
        <w:numPr>
          <w:ilvl w:val="0"/>
          <w:numId w:val="57"/>
        </w:numPr>
        <w:rPr>
          <w:rFonts w:ascii="Arial" w:hAnsi="Arial" w:cs="Arial"/>
          <w:b/>
          <w:bCs/>
        </w:rPr>
      </w:pPr>
      <w:r w:rsidRPr="00F0496A">
        <w:rPr>
          <w:rFonts w:ascii="Arial" w:hAnsi="Arial" w:cs="Arial"/>
          <w:b/>
          <w:bCs/>
        </w:rPr>
        <w:t>Ver su propio perfil</w:t>
      </w:r>
    </w:p>
    <w:p w14:paraId="27CEDE06" w14:textId="77777777" w:rsidR="00011DC2" w:rsidRPr="00011DC2" w:rsidRDefault="00C00439" w:rsidP="000D37E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011DC2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E23C5B3" wp14:editId="4524C316">
            <wp:extent cx="2942764" cy="1900052"/>
            <wp:effectExtent l="0" t="0" r="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1586" cy="19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3A0" w14:textId="0062DB6B" w:rsidR="00011DC2" w:rsidRPr="00011DC2" w:rsidRDefault="00011DC2" w:rsidP="00011DC2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11DC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19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 Perfil del usuario</w:t>
      </w:r>
    </w:p>
    <w:p w14:paraId="0F63B823" w14:textId="77777777" w:rsidR="00011DC2" w:rsidRPr="00011DC2" w:rsidRDefault="00C00439" w:rsidP="00011DC2">
      <w:pPr>
        <w:keepNext/>
        <w:spacing w:after="160" w:line="480" w:lineRule="auto"/>
        <w:jc w:val="center"/>
        <w:rPr>
          <w:rFonts w:ascii="Arial" w:hAnsi="Arial" w:cs="Arial"/>
          <w:sz w:val="36"/>
          <w:szCs w:val="36"/>
        </w:rPr>
      </w:pPr>
      <w:r w:rsidRPr="00011DC2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1D0825AD" wp14:editId="67B31C3D">
            <wp:extent cx="6175169" cy="6287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1981" cy="631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71D" w14:textId="082EB815" w:rsidR="00673FC2" w:rsidRPr="00011DC2" w:rsidRDefault="00011DC2" w:rsidP="00011DC2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11DC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20</w:t>
      </w:r>
      <w:r w:rsidRPr="00011DC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11DC2">
        <w:rPr>
          <w:rFonts w:ascii="Arial" w:hAnsi="Arial" w:cs="Arial"/>
          <w:i w:val="0"/>
          <w:iCs w:val="0"/>
          <w:sz w:val="24"/>
          <w:szCs w:val="24"/>
        </w:rPr>
        <w:t xml:space="preserve"> Datos sobre el perfil del usuario</w:t>
      </w:r>
    </w:p>
    <w:p w14:paraId="6CFCB588" w14:textId="7DDF955E" w:rsidR="003A394C" w:rsidRPr="00F153EF" w:rsidRDefault="003A394C" w:rsidP="000B3E6D">
      <w:pPr>
        <w:spacing w:after="160" w:line="480" w:lineRule="auto"/>
        <w:rPr>
          <w:rFonts w:ascii="Arial" w:hAnsi="Arial" w:cs="Arial"/>
          <w:bCs/>
        </w:rPr>
      </w:pPr>
    </w:p>
    <w:p w14:paraId="388ED617" w14:textId="40A7C6D4" w:rsidR="003A394C" w:rsidRPr="00F0496A" w:rsidRDefault="003A394C" w:rsidP="00F0496A">
      <w:pPr>
        <w:pStyle w:val="Prrafodelista"/>
        <w:numPr>
          <w:ilvl w:val="0"/>
          <w:numId w:val="57"/>
        </w:numPr>
        <w:rPr>
          <w:rFonts w:ascii="Arial" w:hAnsi="Arial" w:cs="Arial"/>
          <w:b/>
          <w:bCs/>
        </w:rPr>
      </w:pPr>
      <w:r w:rsidRPr="00F0496A">
        <w:rPr>
          <w:rFonts w:ascii="Arial" w:hAnsi="Arial" w:cs="Arial"/>
          <w:b/>
          <w:bCs/>
        </w:rPr>
        <w:lastRenderedPageBreak/>
        <w:t>Actualizar su propio perfil de usuario</w:t>
      </w:r>
    </w:p>
    <w:p w14:paraId="09E90AE7" w14:textId="77777777" w:rsidR="00DE6B2B" w:rsidRPr="00DE6B2B" w:rsidRDefault="000423F2" w:rsidP="00DE6B2B">
      <w:pPr>
        <w:keepNext/>
        <w:suppressAutoHyphens w:val="0"/>
        <w:spacing w:after="160" w:line="480" w:lineRule="auto"/>
        <w:ind w:left="360"/>
        <w:jc w:val="center"/>
        <w:rPr>
          <w:rFonts w:ascii="Arial" w:hAnsi="Arial" w:cs="Arial"/>
          <w:sz w:val="36"/>
          <w:szCs w:val="36"/>
        </w:rPr>
      </w:pPr>
      <w:r w:rsidRPr="00DE6B2B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0789911C" wp14:editId="7B2CE79B">
            <wp:extent cx="5890162" cy="63662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4352" cy="63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5166" w14:textId="500C86CE" w:rsidR="003A394C" w:rsidRPr="00DE6B2B" w:rsidRDefault="00DE6B2B" w:rsidP="00DE6B2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21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edición del perfil de un usuario</w:t>
      </w:r>
    </w:p>
    <w:p w14:paraId="47A1D997" w14:textId="0FF73F19" w:rsidR="00B70CE5" w:rsidRPr="00F0496A" w:rsidRDefault="00673FC2" w:rsidP="00F0496A">
      <w:pPr>
        <w:pStyle w:val="Prrafodelista"/>
        <w:numPr>
          <w:ilvl w:val="0"/>
          <w:numId w:val="57"/>
        </w:numPr>
        <w:rPr>
          <w:rFonts w:ascii="Arial" w:hAnsi="Arial" w:cs="Arial"/>
          <w:b/>
          <w:bCs/>
        </w:rPr>
      </w:pPr>
      <w:r w:rsidRPr="00F0496A">
        <w:rPr>
          <w:rFonts w:ascii="Arial" w:hAnsi="Arial" w:cs="Arial"/>
          <w:b/>
          <w:bCs/>
        </w:rPr>
        <w:lastRenderedPageBreak/>
        <w:t>Recuperar contraseña</w:t>
      </w:r>
    </w:p>
    <w:p w14:paraId="5272905C" w14:textId="77777777" w:rsidR="00DE6B2B" w:rsidRDefault="000423F2" w:rsidP="00DE6B2B">
      <w:pPr>
        <w:keepNext/>
        <w:spacing w:after="160"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6FF15D5C" wp14:editId="6AC26E43">
            <wp:extent cx="6664685" cy="6305797"/>
            <wp:effectExtent l="0" t="0" r="317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3274" cy="63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9113" w14:textId="383BCFF7" w:rsidR="00673FC2" w:rsidRDefault="00DE6B2B" w:rsidP="00DE6B2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22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Recuperación de contraseña del usuario</w:t>
      </w:r>
    </w:p>
    <w:p w14:paraId="4A7F2CD6" w14:textId="77777777" w:rsidR="000D37E3" w:rsidRPr="000D37E3" w:rsidRDefault="000D37E3" w:rsidP="000D37E3">
      <w:pPr>
        <w:rPr>
          <w:lang w:eastAsia="en-US"/>
        </w:rPr>
      </w:pPr>
    </w:p>
    <w:p w14:paraId="5EC0E5B4" w14:textId="4273C5C3" w:rsidR="00673FC2" w:rsidRPr="00F153EF" w:rsidRDefault="00673FC2" w:rsidP="00F1485E">
      <w:pPr>
        <w:pStyle w:val="Prrafodelista"/>
        <w:numPr>
          <w:ilvl w:val="0"/>
          <w:numId w:val="43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lastRenderedPageBreak/>
        <w:t>Recuperar nombre de usuario</w:t>
      </w:r>
    </w:p>
    <w:p w14:paraId="5A51D5FE" w14:textId="77777777" w:rsidR="00DE6B2B" w:rsidRPr="00DE6B2B" w:rsidRDefault="000423F2" w:rsidP="00DE6B2B">
      <w:pPr>
        <w:keepNext/>
        <w:spacing w:after="160"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noProof/>
        </w:rPr>
        <w:drawing>
          <wp:inline distT="0" distB="0" distL="0" distR="0" wp14:anchorId="4F73E465" wp14:editId="1AE94E16">
            <wp:extent cx="5854535" cy="5059390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4858" cy="50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7E5B" w14:textId="45EF304C" w:rsidR="00B70CE5" w:rsidRPr="00DE6B2B" w:rsidRDefault="00DE6B2B" w:rsidP="00DE6B2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23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Recuperación nombre del usuario</w:t>
      </w:r>
    </w:p>
    <w:p w14:paraId="5A5D39E8" w14:textId="77777777" w:rsidR="00B70CE5" w:rsidRPr="00DE6B2B" w:rsidRDefault="00B70CE5" w:rsidP="000B3E6D">
      <w:pPr>
        <w:spacing w:line="480" w:lineRule="auto"/>
        <w:rPr>
          <w:rFonts w:ascii="Arial" w:hAnsi="Arial" w:cs="Arial"/>
        </w:rPr>
      </w:pPr>
      <w:r w:rsidRPr="00DE6B2B">
        <w:rPr>
          <w:rFonts w:ascii="Arial" w:hAnsi="Arial" w:cs="Arial"/>
        </w:rPr>
        <w:t>En el caso, de que el usuario tenga un estado de pendiente de asignación o inhabilitado quien ha hecho su registro haciendo uso de la opción: “¿Quieres trabajar con nosotros?” no podrá acceder al sistema:</w:t>
      </w:r>
    </w:p>
    <w:p w14:paraId="560FA1C2" w14:textId="1150E3B9" w:rsidR="00B70CE5" w:rsidRPr="00DE6B2B" w:rsidRDefault="00382026" w:rsidP="000B3E6D">
      <w:pPr>
        <w:spacing w:line="480" w:lineRule="auto"/>
        <w:rPr>
          <w:rFonts w:ascii="Arial" w:hAnsi="Arial" w:cs="Arial"/>
        </w:rPr>
      </w:pPr>
      <w:r w:rsidRPr="00DE6B2B">
        <w:rPr>
          <w:rFonts w:ascii="Arial" w:hAnsi="Arial" w:cs="Arial"/>
        </w:rPr>
        <w:lastRenderedPageBreak/>
        <w:t xml:space="preserve">Por lo </w:t>
      </w:r>
      <w:proofErr w:type="gramStart"/>
      <w:r w:rsidRPr="00DE6B2B">
        <w:rPr>
          <w:rFonts w:ascii="Arial" w:hAnsi="Arial" w:cs="Arial"/>
        </w:rPr>
        <w:t>que</w:t>
      </w:r>
      <w:r w:rsidR="000D37E3">
        <w:rPr>
          <w:rFonts w:ascii="Arial" w:hAnsi="Arial" w:cs="Arial"/>
        </w:rPr>
        <w:t xml:space="preserve"> ,a</w:t>
      </w:r>
      <w:r w:rsidR="00B70CE5" w:rsidRPr="00DE6B2B">
        <w:rPr>
          <w:rFonts w:ascii="Arial" w:hAnsi="Arial" w:cs="Arial"/>
        </w:rPr>
        <w:t>l</w:t>
      </w:r>
      <w:proofErr w:type="gramEnd"/>
      <w:r w:rsidR="00B70CE5" w:rsidRPr="00DE6B2B">
        <w:rPr>
          <w:rFonts w:ascii="Arial" w:hAnsi="Arial" w:cs="Arial"/>
        </w:rPr>
        <w:t xml:space="preserve"> intentar iniciar sesión</w:t>
      </w:r>
      <w:r w:rsidRPr="00DE6B2B">
        <w:rPr>
          <w:rFonts w:ascii="Arial" w:hAnsi="Arial" w:cs="Arial"/>
        </w:rPr>
        <w:t xml:space="preserve"> un usuario con cuenta inhabilitada</w:t>
      </w:r>
      <w:r w:rsidR="00B70CE5" w:rsidRPr="00DE6B2B">
        <w:rPr>
          <w:rFonts w:ascii="Arial" w:hAnsi="Arial" w:cs="Arial"/>
        </w:rPr>
        <w:t>, le aparecerá una advertencia:</w:t>
      </w:r>
    </w:p>
    <w:p w14:paraId="49C8F037" w14:textId="77777777" w:rsidR="00DE6B2B" w:rsidRPr="00DE6B2B" w:rsidRDefault="00382026" w:rsidP="00DE6B2B">
      <w:pPr>
        <w:keepNext/>
        <w:spacing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noProof/>
        </w:rPr>
        <w:drawing>
          <wp:inline distT="0" distB="0" distL="0" distR="0" wp14:anchorId="6B9B3C4F" wp14:editId="2B8441B0">
            <wp:extent cx="5801577" cy="6115792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3844" cy="612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8231" w14:textId="7A81050C" w:rsidR="00B70CE5" w:rsidRPr="00DE6B2B" w:rsidRDefault="00DE6B2B" w:rsidP="00DE6B2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24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Sistema de inicio regreso al sistema para nuevo ingreso</w:t>
      </w:r>
    </w:p>
    <w:p w14:paraId="71386F29" w14:textId="226CA2C0" w:rsidR="00B70CE5" w:rsidRPr="00DE6B2B" w:rsidRDefault="00B70CE5" w:rsidP="000B3E6D">
      <w:pPr>
        <w:spacing w:line="480" w:lineRule="auto"/>
        <w:rPr>
          <w:rFonts w:ascii="Arial" w:hAnsi="Arial" w:cs="Arial"/>
        </w:rPr>
      </w:pPr>
      <w:r w:rsidRPr="00DE6B2B">
        <w:rPr>
          <w:rFonts w:ascii="Arial" w:hAnsi="Arial" w:cs="Arial"/>
        </w:rPr>
        <w:lastRenderedPageBreak/>
        <w:t xml:space="preserve">Llegando a tener las opciones: “Volver al </w:t>
      </w:r>
      <w:r w:rsidR="00382026" w:rsidRPr="00DE6B2B">
        <w:rPr>
          <w:rFonts w:ascii="Arial" w:hAnsi="Arial" w:cs="Arial"/>
        </w:rPr>
        <w:t>inicio</w:t>
      </w:r>
      <w:r w:rsidRPr="00DE6B2B">
        <w:rPr>
          <w:rFonts w:ascii="Arial" w:hAnsi="Arial" w:cs="Arial"/>
        </w:rPr>
        <w:t>” o “</w:t>
      </w:r>
      <w:r w:rsidR="00382026" w:rsidRPr="00DE6B2B">
        <w:rPr>
          <w:rFonts w:ascii="Arial" w:hAnsi="Arial" w:cs="Arial"/>
        </w:rPr>
        <w:t>Enviar solicitud</w:t>
      </w:r>
      <w:r w:rsidRPr="00DE6B2B">
        <w:rPr>
          <w:rFonts w:ascii="Arial" w:hAnsi="Arial" w:cs="Arial"/>
        </w:rPr>
        <w:t>”</w:t>
      </w:r>
      <w:r w:rsidR="00382026" w:rsidRPr="00DE6B2B">
        <w:rPr>
          <w:rFonts w:ascii="Arial" w:hAnsi="Arial" w:cs="Arial"/>
        </w:rPr>
        <w:t>.</w:t>
      </w:r>
    </w:p>
    <w:p w14:paraId="3880CB42" w14:textId="77777777" w:rsidR="00DE6B2B" w:rsidRPr="00DE6B2B" w:rsidRDefault="00382026" w:rsidP="00DE6B2B">
      <w:pPr>
        <w:keepNext/>
        <w:spacing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b/>
          <w:bCs/>
          <w:noProof/>
        </w:rPr>
        <w:drawing>
          <wp:inline distT="0" distB="0" distL="0" distR="0" wp14:anchorId="0557BD02" wp14:editId="6FB292E7">
            <wp:extent cx="6355648" cy="4298867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0103" cy="43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9594" w14:textId="4ACA2592" w:rsidR="00B70CE5" w:rsidRPr="00DE6B2B" w:rsidRDefault="00DE6B2B" w:rsidP="00DE6B2B">
      <w:pPr>
        <w:pStyle w:val="Descripcin"/>
        <w:jc w:val="center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25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Consulta de cuenta inhabilitada</w:t>
      </w:r>
    </w:p>
    <w:p w14:paraId="64DF49D9" w14:textId="416AE975" w:rsidR="00382026" w:rsidRPr="00DE6B2B" w:rsidRDefault="00382026" w:rsidP="000B3E6D">
      <w:pPr>
        <w:spacing w:line="480" w:lineRule="auto"/>
        <w:rPr>
          <w:rFonts w:ascii="Arial" w:hAnsi="Arial" w:cs="Arial"/>
        </w:rPr>
      </w:pPr>
      <w:r w:rsidRPr="00DE6B2B">
        <w:rPr>
          <w:rFonts w:ascii="Arial" w:hAnsi="Arial" w:cs="Arial"/>
        </w:rPr>
        <w:t>Dicha solicitud le llega al administrador del sistema en búsqueda de una solución.</w:t>
      </w:r>
    </w:p>
    <w:p w14:paraId="23910F35" w14:textId="7113DA5C" w:rsidR="00B70CE5" w:rsidRPr="00DE6B2B" w:rsidRDefault="00382026" w:rsidP="000B3E6D">
      <w:pPr>
        <w:spacing w:line="480" w:lineRule="auto"/>
        <w:rPr>
          <w:rFonts w:ascii="Arial" w:hAnsi="Arial" w:cs="Arial"/>
        </w:rPr>
      </w:pPr>
      <w:r w:rsidRPr="00011DC2">
        <w:rPr>
          <w:rFonts w:ascii="Arial" w:hAnsi="Arial" w:cs="Arial"/>
        </w:rPr>
        <w:t xml:space="preserve">En el caso de que un usuario con estado “Pendiente de asignación”, a quienes hayan hecho el proceso de ingreso para trabajar, no podrá acceder al sistema, pero se generará un </w:t>
      </w:r>
      <w:r w:rsidRPr="00DE6B2B">
        <w:rPr>
          <w:rFonts w:ascii="Arial" w:hAnsi="Arial" w:cs="Arial"/>
        </w:rPr>
        <w:t>reporte de advertencia al administrador del sistema</w:t>
      </w:r>
    </w:p>
    <w:p w14:paraId="3384041E" w14:textId="77777777" w:rsidR="00DE6B2B" w:rsidRPr="00DE6B2B" w:rsidRDefault="00382026" w:rsidP="00DE6B2B">
      <w:pPr>
        <w:keepNext/>
        <w:spacing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noProof/>
        </w:rPr>
        <w:lastRenderedPageBreak/>
        <w:drawing>
          <wp:inline distT="0" distB="0" distL="0" distR="0" wp14:anchorId="3BF3B51C" wp14:editId="6B4786A4">
            <wp:extent cx="3538846" cy="3516816"/>
            <wp:effectExtent l="0" t="0" r="508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9617" cy="353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668" w14:textId="1D060ED5" w:rsidR="00B70CE5" w:rsidRPr="00DE6B2B" w:rsidRDefault="00DE6B2B" w:rsidP="00DE6B2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26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portada de inicio del sistema</w:t>
      </w:r>
    </w:p>
    <w:p w14:paraId="6974ED8E" w14:textId="77777777" w:rsidR="00DE6B2B" w:rsidRPr="00DE6B2B" w:rsidRDefault="00382026" w:rsidP="00DE6B2B">
      <w:pPr>
        <w:keepNext/>
        <w:spacing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noProof/>
        </w:rPr>
        <w:drawing>
          <wp:inline distT="0" distB="0" distL="0" distR="0" wp14:anchorId="46728727" wp14:editId="109A3752">
            <wp:extent cx="3571875" cy="2820662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7636" cy="282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4862" w14:textId="42EB42CA" w:rsidR="00382026" w:rsidRPr="00DE6B2B" w:rsidRDefault="00DE6B2B" w:rsidP="00DE6B2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27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Tabla de datos mostrando los usuarios pendientes a activar cuenta</w:t>
      </w:r>
    </w:p>
    <w:p w14:paraId="7E3D4F54" w14:textId="77777777" w:rsidR="003A394C" w:rsidRPr="00DE6B2B" w:rsidRDefault="003A394C" w:rsidP="00DE6B2B">
      <w:pPr>
        <w:pStyle w:val="Prrafodelista"/>
        <w:numPr>
          <w:ilvl w:val="0"/>
          <w:numId w:val="67"/>
        </w:numPr>
        <w:spacing w:after="160" w:line="480" w:lineRule="auto"/>
        <w:rPr>
          <w:rFonts w:ascii="Arial" w:hAnsi="Arial" w:cs="Arial"/>
          <w:b/>
          <w:bCs/>
        </w:rPr>
      </w:pPr>
      <w:r w:rsidRPr="00DE6B2B">
        <w:rPr>
          <w:rFonts w:ascii="Arial" w:hAnsi="Arial" w:cs="Arial"/>
          <w:b/>
          <w:bCs/>
        </w:rPr>
        <w:lastRenderedPageBreak/>
        <w:t>Reportes</w:t>
      </w:r>
    </w:p>
    <w:p w14:paraId="11194C92" w14:textId="1622F68E" w:rsidR="003A394C" w:rsidRPr="00DE6B2B" w:rsidRDefault="003A394C" w:rsidP="00011DC2">
      <w:pPr>
        <w:rPr>
          <w:rFonts w:ascii="Arial" w:hAnsi="Arial" w:cs="Arial"/>
        </w:rPr>
      </w:pPr>
      <w:r w:rsidRPr="00DE6B2B">
        <w:rPr>
          <w:rFonts w:ascii="Arial" w:hAnsi="Arial" w:cs="Arial"/>
        </w:rPr>
        <w:t>Desde la sección “Mostrar reportes”, se puede filtrar por estado.</w:t>
      </w:r>
    </w:p>
    <w:p w14:paraId="4A9DB7F5" w14:textId="77777777" w:rsidR="00DE6B2B" w:rsidRPr="00DE6B2B" w:rsidRDefault="00382026" w:rsidP="00DE6B2B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noProof/>
        </w:rPr>
        <w:drawing>
          <wp:inline distT="0" distB="0" distL="0" distR="0" wp14:anchorId="7B058C4E" wp14:editId="4D21A6FC">
            <wp:extent cx="4963886" cy="1828182"/>
            <wp:effectExtent l="0" t="0" r="8255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826" t="553" b="67903"/>
                    <a:stretch/>
                  </pic:blipFill>
                  <pic:spPr bwMode="auto">
                    <a:xfrm>
                      <a:off x="0" y="0"/>
                      <a:ext cx="4990626" cy="183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96EF1" w14:textId="39F53CE3" w:rsidR="00382026" w:rsidRPr="00DE6B2B" w:rsidRDefault="00DE6B2B" w:rsidP="00DE6B2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28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opciones del perfil de usuario y acciones de esta</w:t>
      </w:r>
    </w:p>
    <w:p w14:paraId="129B24AE" w14:textId="6B56B5C6" w:rsidR="003A394C" w:rsidRPr="00DE6B2B" w:rsidRDefault="003A394C" w:rsidP="00011DC2">
      <w:pPr>
        <w:rPr>
          <w:rFonts w:ascii="Arial" w:hAnsi="Arial" w:cs="Arial"/>
        </w:rPr>
      </w:pPr>
      <w:r w:rsidRPr="00DE6B2B">
        <w:rPr>
          <w:rFonts w:ascii="Arial" w:hAnsi="Arial" w:cs="Arial"/>
        </w:rPr>
        <w:t>Completa los campos: Área del destinatario, nombre del destinatario y su descripción.</w:t>
      </w:r>
    </w:p>
    <w:p w14:paraId="6F1F782D" w14:textId="77777777" w:rsidR="00DE6B2B" w:rsidRPr="00DE6B2B" w:rsidRDefault="00382026" w:rsidP="000D37E3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noProof/>
        </w:rPr>
        <w:drawing>
          <wp:inline distT="0" distB="0" distL="0" distR="0" wp14:anchorId="21CCEFC2" wp14:editId="3A0AD32B">
            <wp:extent cx="2955332" cy="3443605"/>
            <wp:effectExtent l="0" t="0" r="0" b="4445"/>
            <wp:docPr id="1088485889" name="Imagen 1088485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6770" cy="345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5CF2" w14:textId="727559C6" w:rsidR="00382026" w:rsidRPr="00DE6B2B" w:rsidRDefault="00DE6B2B" w:rsidP="00DE6B2B">
      <w:pPr>
        <w:pStyle w:val="Descripcin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29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Gestión de reportes del usuario y descripción de su área</w:t>
      </w:r>
    </w:p>
    <w:p w14:paraId="64DADE0E" w14:textId="2BC21829" w:rsidR="003A394C" w:rsidRPr="00DE6B2B" w:rsidRDefault="00382026" w:rsidP="00011DC2">
      <w:pPr>
        <w:rPr>
          <w:rFonts w:ascii="Arial" w:hAnsi="Arial" w:cs="Arial"/>
        </w:rPr>
      </w:pPr>
      <w:r w:rsidRPr="00DE6B2B">
        <w:rPr>
          <w:rFonts w:ascii="Arial" w:hAnsi="Arial" w:cs="Arial"/>
        </w:rPr>
        <w:lastRenderedPageBreak/>
        <w:t>Botón de e</w:t>
      </w:r>
      <w:r w:rsidR="003A394C" w:rsidRPr="00DE6B2B">
        <w:rPr>
          <w:rFonts w:ascii="Arial" w:hAnsi="Arial" w:cs="Arial"/>
        </w:rPr>
        <w:t>nviar reporte y se mostrara las tablas con reportes.</w:t>
      </w:r>
    </w:p>
    <w:p w14:paraId="3B85BDCA" w14:textId="2F9B0322" w:rsidR="003A394C" w:rsidRPr="00DE6B2B" w:rsidRDefault="00382026" w:rsidP="000D37E3">
      <w:pPr>
        <w:keepNext/>
        <w:spacing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noProof/>
        </w:rPr>
        <w:drawing>
          <wp:inline distT="0" distB="0" distL="0" distR="0" wp14:anchorId="68D409DD" wp14:editId="032A273C">
            <wp:extent cx="5954208" cy="6246420"/>
            <wp:effectExtent l="0" t="0" r="8890" b="2540"/>
            <wp:docPr id="1088485918" name="Imagen 108848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5498" cy="62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CE25" w14:textId="11929DFF" w:rsidR="003A394C" w:rsidRPr="00DE6B2B" w:rsidRDefault="003A394C" w:rsidP="000B3E6D">
      <w:pPr>
        <w:pStyle w:val="Descripcin"/>
        <w:spacing w:line="480" w:lineRule="auto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30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Formulario para crear reportes (área, nombre del destinatario, descripción).</w:t>
      </w:r>
    </w:p>
    <w:p w14:paraId="5CC71A29" w14:textId="77777777" w:rsidR="003A394C" w:rsidRPr="00DE6B2B" w:rsidRDefault="003A394C" w:rsidP="000D37E3">
      <w:pPr>
        <w:numPr>
          <w:ilvl w:val="0"/>
          <w:numId w:val="36"/>
        </w:numPr>
        <w:suppressAutoHyphens w:val="0"/>
        <w:spacing w:after="160" w:line="480" w:lineRule="auto"/>
        <w:rPr>
          <w:rFonts w:ascii="Arial" w:hAnsi="Arial" w:cs="Arial"/>
        </w:rPr>
      </w:pPr>
      <w:r w:rsidRPr="00DE6B2B">
        <w:rPr>
          <w:rFonts w:ascii="Arial" w:hAnsi="Arial" w:cs="Arial"/>
          <w:b/>
          <w:bCs/>
        </w:rPr>
        <w:t>Notificaciones</w:t>
      </w:r>
    </w:p>
    <w:p w14:paraId="5D4383FD" w14:textId="77777777" w:rsidR="003A394C" w:rsidRPr="000D37E3" w:rsidRDefault="003A394C" w:rsidP="000D37E3">
      <w:pPr>
        <w:spacing w:line="360" w:lineRule="auto"/>
        <w:rPr>
          <w:rFonts w:ascii="Arial" w:hAnsi="Arial" w:cs="Arial"/>
        </w:rPr>
      </w:pPr>
      <w:r w:rsidRPr="000D37E3">
        <w:rPr>
          <w:rFonts w:ascii="Arial" w:hAnsi="Arial" w:cs="Arial"/>
        </w:rPr>
        <w:lastRenderedPageBreak/>
        <w:t>En la sección de “Mostrar notificaciones” mostrara los mensajes que este tiene por parte de acceso a usuarios, comunicados y reportes de estos mismos.</w:t>
      </w:r>
    </w:p>
    <w:p w14:paraId="022B6CBC" w14:textId="77777777" w:rsidR="003A394C" w:rsidRPr="000D37E3" w:rsidRDefault="003A394C" w:rsidP="000D37E3">
      <w:pPr>
        <w:spacing w:line="360" w:lineRule="auto"/>
        <w:rPr>
          <w:rFonts w:ascii="Arial" w:hAnsi="Arial" w:cs="Arial"/>
        </w:rPr>
      </w:pPr>
      <w:r w:rsidRPr="000D37E3">
        <w:rPr>
          <w:rFonts w:ascii="Arial" w:hAnsi="Arial" w:cs="Arial"/>
        </w:rPr>
        <w:t>Una vez visto la notificación se marcará como leído.</w:t>
      </w:r>
    </w:p>
    <w:p w14:paraId="56F72A62" w14:textId="77777777" w:rsidR="003A394C" w:rsidRPr="000D37E3" w:rsidRDefault="003A394C" w:rsidP="000D37E3">
      <w:pPr>
        <w:spacing w:line="360" w:lineRule="auto"/>
        <w:rPr>
          <w:rFonts w:ascii="Arial" w:hAnsi="Arial" w:cs="Arial"/>
        </w:rPr>
      </w:pPr>
      <w:r w:rsidRPr="000D37E3">
        <w:rPr>
          <w:rFonts w:ascii="Arial" w:hAnsi="Arial" w:cs="Arial"/>
        </w:rPr>
        <w:t>También se tendrá la opción de revisar por medio de mensaje.</w:t>
      </w:r>
    </w:p>
    <w:p w14:paraId="23B74905" w14:textId="4E3125A1" w:rsidR="003A394C" w:rsidRPr="000D37E3" w:rsidRDefault="00C51AF6" w:rsidP="000B3E6D">
      <w:pPr>
        <w:keepNext/>
        <w:spacing w:line="480" w:lineRule="auto"/>
        <w:jc w:val="center"/>
        <w:rPr>
          <w:rFonts w:ascii="Arial" w:hAnsi="Arial" w:cs="Arial"/>
        </w:rPr>
      </w:pPr>
      <w:r w:rsidRPr="000D37E3">
        <w:rPr>
          <w:rFonts w:ascii="Arial" w:hAnsi="Arial" w:cs="Arial"/>
          <w:noProof/>
        </w:rPr>
        <w:drawing>
          <wp:inline distT="0" distB="0" distL="0" distR="0" wp14:anchorId="4E7D6D0D" wp14:editId="35177A0D">
            <wp:extent cx="6435964" cy="4334493"/>
            <wp:effectExtent l="0" t="0" r="3175" b="9525"/>
            <wp:docPr id="1088485919" name="Imagen 108848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40663" cy="433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5C0F" w14:textId="4863F846" w:rsidR="00A6011F" w:rsidRPr="000D37E3" w:rsidRDefault="003A394C" w:rsidP="000B3E6D">
      <w:pPr>
        <w:pStyle w:val="Descripcin"/>
        <w:spacing w:line="480" w:lineRule="auto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D37E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D37E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D37E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D37E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31</w:t>
      </w:r>
      <w:r w:rsidRPr="000D37E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D37E3">
        <w:rPr>
          <w:rFonts w:ascii="Arial" w:hAnsi="Arial" w:cs="Arial"/>
          <w:i w:val="0"/>
          <w:iCs w:val="0"/>
          <w:sz w:val="24"/>
          <w:szCs w:val="24"/>
        </w:rPr>
        <w:t xml:space="preserve"> Vista de la sección de notificaciones (con mensajes leídos y no leídos)</w:t>
      </w:r>
    </w:p>
    <w:p w14:paraId="27EA7100" w14:textId="5F48BC06" w:rsidR="009D590C" w:rsidRPr="00F1485E" w:rsidRDefault="00ED22EF" w:rsidP="00F1485E">
      <w:pPr>
        <w:pStyle w:val="Ttulo2"/>
      </w:pPr>
      <w:bookmarkStart w:id="10" w:name="_Toc202355512"/>
      <w:r w:rsidRPr="00F1485E">
        <w:t>Administrador del sistema</w:t>
      </w:r>
      <w:bookmarkEnd w:id="10"/>
    </w:p>
    <w:p w14:paraId="1F6CCD08" w14:textId="77777777" w:rsidR="009D590C" w:rsidRPr="00F153EF" w:rsidRDefault="009D590C" w:rsidP="000B3E6D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Funciones principales:</w:t>
      </w:r>
    </w:p>
    <w:p w14:paraId="2C025E09" w14:textId="77777777" w:rsidR="009D590C" w:rsidRPr="00F153EF" w:rsidRDefault="009D590C" w:rsidP="000B3E6D">
      <w:pPr>
        <w:numPr>
          <w:ilvl w:val="0"/>
          <w:numId w:val="14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Gestionar usuarios y roles.</w:t>
      </w:r>
    </w:p>
    <w:p w14:paraId="2A950C1D" w14:textId="5BADF594" w:rsidR="009D590C" w:rsidRPr="00F153EF" w:rsidRDefault="009D590C" w:rsidP="000B3E6D">
      <w:pPr>
        <w:numPr>
          <w:ilvl w:val="0"/>
          <w:numId w:val="14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lastRenderedPageBreak/>
        <w:t>Registrar, actualizar y/o eliminar usuarios.</w:t>
      </w:r>
    </w:p>
    <w:p w14:paraId="0C0DBEA2" w14:textId="11B0B9EE" w:rsidR="009D590C" w:rsidRPr="00F153EF" w:rsidRDefault="009D590C" w:rsidP="000B3E6D">
      <w:pPr>
        <w:numPr>
          <w:ilvl w:val="0"/>
          <w:numId w:val="14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Comunicados y Reportes</w:t>
      </w:r>
    </w:p>
    <w:p w14:paraId="6BF9FCA2" w14:textId="03F34D55" w:rsidR="00ED22EF" w:rsidRPr="00F153EF" w:rsidRDefault="00ED22EF" w:rsidP="000B3E6D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Paso a paso:</w:t>
      </w:r>
    </w:p>
    <w:p w14:paraId="705DC99C" w14:textId="77777777" w:rsidR="00ED22EF" w:rsidRPr="00F153EF" w:rsidRDefault="00ED22EF" w:rsidP="00F1485E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b/>
          <w:bCs/>
        </w:rPr>
        <w:t>Iniciar sesión</w:t>
      </w:r>
    </w:p>
    <w:p w14:paraId="590C6220" w14:textId="4E0D8134" w:rsidR="00ED22EF" w:rsidRPr="00F0496A" w:rsidRDefault="00ED22EF" w:rsidP="00F0496A">
      <w:pPr>
        <w:pStyle w:val="Prrafodelista"/>
        <w:numPr>
          <w:ilvl w:val="0"/>
          <w:numId w:val="57"/>
        </w:numPr>
        <w:spacing w:line="360" w:lineRule="auto"/>
        <w:rPr>
          <w:rFonts w:ascii="Arial" w:hAnsi="Arial" w:cs="Arial"/>
        </w:rPr>
      </w:pPr>
      <w:r w:rsidRPr="00F0496A">
        <w:rPr>
          <w:rFonts w:ascii="Arial" w:hAnsi="Arial" w:cs="Arial"/>
        </w:rPr>
        <w:t>Ir a la página principal del sistema.</w:t>
      </w:r>
    </w:p>
    <w:p w14:paraId="4B1D5A96" w14:textId="77777777" w:rsidR="00ED22EF" w:rsidRPr="00F0496A" w:rsidRDefault="00ED22EF" w:rsidP="00F0496A">
      <w:pPr>
        <w:pStyle w:val="Prrafodelista"/>
        <w:numPr>
          <w:ilvl w:val="0"/>
          <w:numId w:val="57"/>
        </w:numPr>
        <w:spacing w:line="360" w:lineRule="auto"/>
        <w:rPr>
          <w:rFonts w:ascii="Arial" w:hAnsi="Arial" w:cs="Arial"/>
        </w:rPr>
      </w:pPr>
      <w:r w:rsidRPr="00F0496A">
        <w:rPr>
          <w:rFonts w:ascii="Arial" w:hAnsi="Arial" w:cs="Arial"/>
        </w:rPr>
        <w:t>Ingresar tu usuario y contraseña de administrador.</w:t>
      </w:r>
    </w:p>
    <w:p w14:paraId="1232774A" w14:textId="5196D911" w:rsidR="001B7C86" w:rsidRPr="00F0496A" w:rsidRDefault="00ED22EF" w:rsidP="00F0496A">
      <w:pPr>
        <w:pStyle w:val="Prrafodelista"/>
        <w:numPr>
          <w:ilvl w:val="0"/>
          <w:numId w:val="57"/>
        </w:numPr>
        <w:spacing w:line="360" w:lineRule="auto"/>
        <w:rPr>
          <w:rFonts w:ascii="Arial" w:hAnsi="Arial" w:cs="Arial"/>
        </w:rPr>
      </w:pPr>
      <w:r w:rsidRPr="00F0496A">
        <w:rPr>
          <w:rFonts w:ascii="Arial" w:hAnsi="Arial" w:cs="Arial"/>
        </w:rPr>
        <w:t xml:space="preserve">Haz clic en “Iniciar sesión”. </w:t>
      </w:r>
    </w:p>
    <w:p w14:paraId="2312462E" w14:textId="50CD7AAB" w:rsidR="0064228A" w:rsidRPr="00F153EF" w:rsidRDefault="0064228A" w:rsidP="0064228A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 xml:space="preserve">En el caso del panel de administración se </w:t>
      </w:r>
      <w:r w:rsidR="00222BE6" w:rsidRPr="00F153EF">
        <w:rPr>
          <w:rFonts w:ascii="Arial" w:hAnsi="Arial" w:cs="Arial"/>
        </w:rPr>
        <w:t>mostrarán</w:t>
      </w:r>
      <w:r w:rsidRPr="00F153EF">
        <w:rPr>
          <w:rFonts w:ascii="Arial" w:hAnsi="Arial" w:cs="Arial"/>
        </w:rPr>
        <w:t xml:space="preserve"> opciones como:</w:t>
      </w:r>
    </w:p>
    <w:p w14:paraId="41286280" w14:textId="77777777" w:rsidR="00080CE7" w:rsidRDefault="0064228A" w:rsidP="00080CE7">
      <w:pPr>
        <w:keepNext/>
        <w:suppressAutoHyphens w:val="0"/>
        <w:spacing w:after="160"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4D56AA79" wp14:editId="5F40BED9">
            <wp:extent cx="3633849" cy="3839333"/>
            <wp:effectExtent l="0" t="0" r="5080" b="8890"/>
            <wp:docPr id="27193337" name="Imagen 2719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4242" cy="38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D6D8" w14:textId="7DBDAEB6" w:rsidR="0064228A" w:rsidRPr="00080CE7" w:rsidRDefault="00080CE7" w:rsidP="00080CE7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80CE7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32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 Panel de administración y sus datos</w:t>
      </w:r>
    </w:p>
    <w:p w14:paraId="0400F8BB" w14:textId="00275C10" w:rsidR="00ED22EF" w:rsidRPr="00080CE7" w:rsidRDefault="00ED22EF" w:rsidP="00080CE7">
      <w:pPr>
        <w:pStyle w:val="Ttulo2"/>
      </w:pPr>
      <w:bookmarkStart w:id="11" w:name="_Toc202355513"/>
      <w:r w:rsidRPr="00080CE7">
        <w:lastRenderedPageBreak/>
        <w:t>Registrar nuevo usuario</w:t>
      </w:r>
      <w:bookmarkEnd w:id="11"/>
    </w:p>
    <w:p w14:paraId="3452DA54" w14:textId="32C29960" w:rsidR="00ED22EF" w:rsidRPr="00080CE7" w:rsidRDefault="00CD36C1" w:rsidP="00080CE7">
      <w:pPr>
        <w:pStyle w:val="Prrafodelista"/>
        <w:numPr>
          <w:ilvl w:val="0"/>
          <w:numId w:val="66"/>
        </w:numPr>
        <w:rPr>
          <w:rFonts w:ascii="Arial" w:hAnsi="Arial" w:cs="Arial"/>
          <w:b/>
          <w:bCs/>
        </w:rPr>
      </w:pPr>
      <w:r w:rsidRPr="00080CE7">
        <w:rPr>
          <w:rFonts w:ascii="Arial" w:hAnsi="Arial" w:cs="Arial"/>
          <w:b/>
          <w:bCs/>
        </w:rPr>
        <w:t xml:space="preserve">Seleccionar </w:t>
      </w:r>
      <w:r w:rsidR="00ED22EF" w:rsidRPr="00080CE7">
        <w:rPr>
          <w:rFonts w:ascii="Arial" w:hAnsi="Arial" w:cs="Arial"/>
          <w:b/>
          <w:bCs/>
        </w:rPr>
        <w:t>la sección “Gestión de Usuarios”.</w:t>
      </w:r>
    </w:p>
    <w:p w14:paraId="2B78BCD0" w14:textId="77777777" w:rsidR="00080CE7" w:rsidRDefault="00CD36C1" w:rsidP="00080CE7">
      <w:pPr>
        <w:keepNext/>
        <w:suppressAutoHyphens w:val="0"/>
        <w:spacing w:after="160"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7CD63F35" wp14:editId="4F1F56D0">
            <wp:extent cx="5403273" cy="5937970"/>
            <wp:effectExtent l="0" t="0" r="698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2791" cy="5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B986" w14:textId="7EC2E240" w:rsidR="00B3413F" w:rsidRPr="00080CE7" w:rsidRDefault="00080CE7" w:rsidP="00080CE7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080CE7">
        <w:rPr>
          <w:rFonts w:ascii="Arial" w:hAnsi="Arial" w:cs="Arial"/>
          <w:sz w:val="24"/>
          <w:szCs w:val="24"/>
        </w:rPr>
        <w:t xml:space="preserve">Ilustración </w:t>
      </w:r>
      <w:r w:rsidRPr="00080CE7">
        <w:rPr>
          <w:rFonts w:ascii="Arial" w:hAnsi="Arial" w:cs="Arial"/>
          <w:sz w:val="24"/>
          <w:szCs w:val="24"/>
        </w:rPr>
        <w:fldChar w:fldCharType="begin"/>
      </w:r>
      <w:r w:rsidRPr="00080CE7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080CE7">
        <w:rPr>
          <w:rFonts w:ascii="Arial" w:hAnsi="Arial" w:cs="Arial"/>
          <w:sz w:val="24"/>
          <w:szCs w:val="24"/>
        </w:rPr>
        <w:fldChar w:fldCharType="separate"/>
      </w:r>
      <w:r w:rsidR="000D37E3">
        <w:rPr>
          <w:rFonts w:ascii="Arial" w:hAnsi="Arial" w:cs="Arial"/>
          <w:noProof/>
          <w:sz w:val="24"/>
          <w:szCs w:val="24"/>
        </w:rPr>
        <w:t>33</w:t>
      </w:r>
      <w:r w:rsidRPr="00080CE7">
        <w:rPr>
          <w:rFonts w:ascii="Arial" w:hAnsi="Arial" w:cs="Arial"/>
          <w:sz w:val="24"/>
          <w:szCs w:val="24"/>
        </w:rPr>
        <w:fldChar w:fldCharType="end"/>
      </w:r>
      <w:r w:rsidRPr="00080CE7">
        <w:rPr>
          <w:rFonts w:ascii="Arial" w:hAnsi="Arial" w:cs="Arial"/>
          <w:sz w:val="24"/>
          <w:szCs w:val="24"/>
        </w:rPr>
        <w:t xml:space="preserve"> Panel de </w:t>
      </w:r>
      <w:proofErr w:type="spellStart"/>
      <w:r w:rsidR="000D37E3">
        <w:rPr>
          <w:rFonts w:ascii="Arial" w:hAnsi="Arial" w:cs="Arial"/>
          <w:sz w:val="24"/>
          <w:szCs w:val="24"/>
        </w:rPr>
        <w:t>A</w:t>
      </w:r>
      <w:r w:rsidRPr="00080CE7">
        <w:rPr>
          <w:rFonts w:ascii="Arial" w:hAnsi="Arial" w:cs="Arial"/>
          <w:sz w:val="24"/>
          <w:szCs w:val="24"/>
        </w:rPr>
        <w:t>dmin</w:t>
      </w:r>
      <w:proofErr w:type="spellEnd"/>
      <w:r w:rsidRPr="00080CE7">
        <w:rPr>
          <w:rFonts w:ascii="Arial" w:hAnsi="Arial" w:cs="Arial"/>
          <w:sz w:val="24"/>
          <w:szCs w:val="24"/>
        </w:rPr>
        <w:t xml:space="preserve"> y sus opciones para gestionar usuarios</w:t>
      </w:r>
    </w:p>
    <w:p w14:paraId="698E8B6D" w14:textId="50D944F1" w:rsidR="00ED22EF" w:rsidRPr="00080CE7" w:rsidRDefault="00ED22EF" w:rsidP="00F0496A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080CE7">
        <w:rPr>
          <w:rFonts w:ascii="Arial" w:hAnsi="Arial" w:cs="Arial"/>
          <w:b/>
          <w:bCs/>
        </w:rPr>
        <w:lastRenderedPageBreak/>
        <w:t>Haz clic en “Registrar usuario”.</w:t>
      </w:r>
    </w:p>
    <w:p w14:paraId="35513FD2" w14:textId="77777777" w:rsidR="00080CE7" w:rsidRPr="00080CE7" w:rsidRDefault="00FF12BE" w:rsidP="00080CE7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080CE7">
        <w:rPr>
          <w:rFonts w:ascii="Arial" w:hAnsi="Arial" w:cs="Arial"/>
          <w:noProof/>
        </w:rPr>
        <w:drawing>
          <wp:inline distT="0" distB="0" distL="0" distR="0" wp14:anchorId="48726CA2" wp14:editId="0E5F562E">
            <wp:extent cx="2351315" cy="2325758"/>
            <wp:effectExtent l="0" t="0" r="0" b="0"/>
            <wp:docPr id="1088485920" name="Imagen 108848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2768" cy="23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83D1" w14:textId="5A2FA476" w:rsidR="00B3413F" w:rsidRPr="00080CE7" w:rsidRDefault="00080CE7" w:rsidP="00080CE7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080CE7">
        <w:rPr>
          <w:rFonts w:ascii="Arial" w:hAnsi="Arial" w:cs="Arial"/>
          <w:sz w:val="24"/>
          <w:szCs w:val="24"/>
        </w:rPr>
        <w:t xml:space="preserve">Ilustración </w:t>
      </w:r>
      <w:r w:rsidRPr="00080CE7">
        <w:rPr>
          <w:rFonts w:ascii="Arial" w:hAnsi="Arial" w:cs="Arial"/>
          <w:sz w:val="24"/>
          <w:szCs w:val="24"/>
        </w:rPr>
        <w:fldChar w:fldCharType="begin"/>
      </w:r>
      <w:r w:rsidRPr="00080CE7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080CE7">
        <w:rPr>
          <w:rFonts w:ascii="Arial" w:hAnsi="Arial" w:cs="Arial"/>
          <w:sz w:val="24"/>
          <w:szCs w:val="24"/>
        </w:rPr>
        <w:fldChar w:fldCharType="separate"/>
      </w:r>
      <w:r w:rsidR="000D37E3">
        <w:rPr>
          <w:rFonts w:ascii="Arial" w:hAnsi="Arial" w:cs="Arial"/>
          <w:noProof/>
          <w:sz w:val="24"/>
          <w:szCs w:val="24"/>
        </w:rPr>
        <w:t>34</w:t>
      </w:r>
      <w:r w:rsidRPr="00080CE7">
        <w:rPr>
          <w:rFonts w:ascii="Arial" w:hAnsi="Arial" w:cs="Arial"/>
          <w:sz w:val="24"/>
          <w:szCs w:val="24"/>
        </w:rPr>
        <w:fldChar w:fldCharType="end"/>
      </w:r>
      <w:r w:rsidRPr="00080CE7">
        <w:rPr>
          <w:rFonts w:ascii="Arial" w:hAnsi="Arial" w:cs="Arial"/>
          <w:sz w:val="24"/>
          <w:szCs w:val="24"/>
        </w:rPr>
        <w:t xml:space="preserve"> Opción para la gestión y registro de usuarios</w:t>
      </w:r>
    </w:p>
    <w:p w14:paraId="4103880E" w14:textId="3A9856E5" w:rsidR="00994506" w:rsidRPr="00F0496A" w:rsidRDefault="00ED22EF" w:rsidP="00F0496A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F0496A">
        <w:rPr>
          <w:rFonts w:ascii="Arial" w:hAnsi="Arial" w:cs="Arial"/>
          <w:b/>
          <w:bCs/>
        </w:rPr>
        <w:t>Completa los campos: nombre, apellido, cedula, correo, usuario, contraseña, tipo de usuario (</w:t>
      </w:r>
      <w:r w:rsidR="00B3413F" w:rsidRPr="00F0496A">
        <w:rPr>
          <w:rFonts w:ascii="Arial" w:hAnsi="Arial" w:cs="Arial"/>
          <w:b/>
          <w:bCs/>
        </w:rPr>
        <w:t>L</w:t>
      </w:r>
      <w:r w:rsidRPr="00F0496A">
        <w:rPr>
          <w:rFonts w:ascii="Arial" w:hAnsi="Arial" w:cs="Arial"/>
          <w:b/>
          <w:bCs/>
        </w:rPr>
        <w:t>ogístico, Administrador</w:t>
      </w:r>
      <w:r w:rsidR="00B3413F" w:rsidRPr="00F0496A">
        <w:rPr>
          <w:rFonts w:ascii="Arial" w:hAnsi="Arial" w:cs="Arial"/>
          <w:b/>
          <w:bCs/>
        </w:rPr>
        <w:t>, Técnico con especialidades: ensamblador, mantenimiento y comprobador</w:t>
      </w:r>
      <w:r w:rsidRPr="00F0496A">
        <w:rPr>
          <w:rFonts w:ascii="Arial" w:hAnsi="Arial" w:cs="Arial"/>
          <w:b/>
          <w:bCs/>
        </w:rPr>
        <w:t>), estado (Activo, inhabilitado, pendiente en asignar)</w:t>
      </w:r>
    </w:p>
    <w:p w14:paraId="56311C6C" w14:textId="77777777" w:rsidR="000D37E3" w:rsidRDefault="00FF12BE" w:rsidP="000D37E3">
      <w:pPr>
        <w:pStyle w:val="Descripcin"/>
        <w:spacing w:after="0" w:line="480" w:lineRule="auto"/>
        <w:jc w:val="center"/>
        <w:rPr>
          <w:rFonts w:ascii="Arial" w:hAnsi="Arial" w:cs="Arial"/>
          <w:sz w:val="24"/>
          <w:szCs w:val="24"/>
        </w:rPr>
      </w:pPr>
      <w:r w:rsidRPr="00F153E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E4DBB3" wp14:editId="169BF591">
            <wp:extent cx="2838202" cy="3064658"/>
            <wp:effectExtent l="0" t="0" r="635" b="2540"/>
            <wp:docPr id="1088485921" name="Imagen 108848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0229" cy="307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CB46" w14:textId="6B47CD31" w:rsidR="00B3413F" w:rsidRPr="000D37E3" w:rsidRDefault="00B3413F" w:rsidP="000D37E3">
      <w:pPr>
        <w:pStyle w:val="Descripci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F153EF">
        <w:rPr>
          <w:rFonts w:ascii="Arial" w:hAnsi="Arial" w:cs="Arial"/>
          <w:sz w:val="24"/>
          <w:szCs w:val="24"/>
        </w:rPr>
        <w:t xml:space="preserve">Ilustración </w:t>
      </w:r>
      <w:r w:rsidRPr="00F153EF">
        <w:rPr>
          <w:rFonts w:ascii="Arial" w:hAnsi="Arial" w:cs="Arial"/>
          <w:sz w:val="24"/>
          <w:szCs w:val="24"/>
        </w:rPr>
        <w:fldChar w:fldCharType="begin"/>
      </w:r>
      <w:r w:rsidRPr="00F153EF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F153EF">
        <w:rPr>
          <w:rFonts w:ascii="Arial" w:hAnsi="Arial" w:cs="Arial"/>
          <w:sz w:val="24"/>
          <w:szCs w:val="24"/>
        </w:rPr>
        <w:fldChar w:fldCharType="separate"/>
      </w:r>
      <w:r w:rsidR="000D37E3">
        <w:rPr>
          <w:rFonts w:ascii="Arial" w:hAnsi="Arial" w:cs="Arial"/>
          <w:noProof/>
          <w:sz w:val="24"/>
          <w:szCs w:val="24"/>
        </w:rPr>
        <w:t>35</w:t>
      </w:r>
      <w:r w:rsidRPr="00F153EF">
        <w:rPr>
          <w:rFonts w:ascii="Arial" w:hAnsi="Arial" w:cs="Arial"/>
          <w:sz w:val="24"/>
          <w:szCs w:val="24"/>
        </w:rPr>
        <w:fldChar w:fldCharType="end"/>
      </w:r>
      <w:r w:rsidRPr="00F153EF">
        <w:rPr>
          <w:rFonts w:ascii="Arial" w:hAnsi="Arial" w:cs="Arial"/>
          <w:sz w:val="24"/>
          <w:szCs w:val="24"/>
        </w:rPr>
        <w:t xml:space="preserve"> Formulario de registro de usuario con los campos mencionados.</w:t>
      </w:r>
    </w:p>
    <w:p w14:paraId="7896A154" w14:textId="0F92C556" w:rsidR="00ED22EF" w:rsidRPr="00F0496A" w:rsidRDefault="00ED22EF" w:rsidP="00F0496A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F0496A">
        <w:rPr>
          <w:rFonts w:ascii="Arial" w:hAnsi="Arial" w:cs="Arial"/>
          <w:b/>
          <w:bCs/>
        </w:rPr>
        <w:lastRenderedPageBreak/>
        <w:t>Presiona “Registrar Usuario”.</w:t>
      </w:r>
    </w:p>
    <w:p w14:paraId="40411DF5" w14:textId="32DDB916" w:rsidR="00ED22EF" w:rsidRPr="00F153EF" w:rsidRDefault="00ED22EF" w:rsidP="00080CE7">
      <w:pPr>
        <w:pStyle w:val="Ttulo2"/>
      </w:pPr>
      <w:bookmarkStart w:id="12" w:name="_Toc202355514"/>
      <w:r w:rsidRPr="00F153EF">
        <w:t>Consulta de usuarios</w:t>
      </w:r>
      <w:bookmarkEnd w:id="12"/>
    </w:p>
    <w:p w14:paraId="770664E7" w14:textId="77777777" w:rsidR="00080CE7" w:rsidRPr="00080CE7" w:rsidRDefault="00ED22EF" w:rsidP="00080CE7">
      <w:pPr>
        <w:pStyle w:val="Prrafodelista"/>
        <w:numPr>
          <w:ilvl w:val="0"/>
          <w:numId w:val="65"/>
        </w:numPr>
        <w:rPr>
          <w:rFonts w:ascii="Arial" w:hAnsi="Arial" w:cs="Arial"/>
          <w:b/>
          <w:bCs/>
        </w:rPr>
      </w:pPr>
      <w:r w:rsidRPr="00080CE7">
        <w:rPr>
          <w:rFonts w:ascii="Arial" w:hAnsi="Arial" w:cs="Arial"/>
          <w:b/>
          <w:bCs/>
        </w:rPr>
        <w:t xml:space="preserve">Desde la sección “Gestión de Usuarios”, selecciona la opción </w:t>
      </w:r>
    </w:p>
    <w:p w14:paraId="1D2703BE" w14:textId="74B24B79" w:rsidR="00ED22EF" w:rsidRPr="00080CE7" w:rsidRDefault="00ED22EF" w:rsidP="00080CE7">
      <w:pPr>
        <w:pStyle w:val="Prrafodelista"/>
        <w:numPr>
          <w:ilvl w:val="0"/>
          <w:numId w:val="65"/>
        </w:numPr>
        <w:rPr>
          <w:rFonts w:ascii="Arial" w:hAnsi="Arial" w:cs="Arial"/>
          <w:b/>
          <w:bCs/>
        </w:rPr>
      </w:pPr>
      <w:r w:rsidRPr="00080CE7">
        <w:rPr>
          <w:rFonts w:ascii="Arial" w:hAnsi="Arial" w:cs="Arial"/>
          <w:b/>
          <w:bCs/>
        </w:rPr>
        <w:t>“Consultar usuario”.</w:t>
      </w:r>
    </w:p>
    <w:p w14:paraId="5062CFD5" w14:textId="77777777" w:rsidR="00080CE7" w:rsidRPr="00080CE7" w:rsidRDefault="00491CDF" w:rsidP="00080CE7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080CE7">
        <w:rPr>
          <w:rFonts w:ascii="Arial" w:hAnsi="Arial" w:cs="Arial"/>
          <w:noProof/>
        </w:rPr>
        <w:drawing>
          <wp:inline distT="0" distB="0" distL="0" distR="0" wp14:anchorId="5DDA35BF" wp14:editId="3D4CDA67">
            <wp:extent cx="6404359" cy="5070764"/>
            <wp:effectExtent l="0" t="0" r="0" b="0"/>
            <wp:docPr id="1088485922" name="Imagen 108848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9534" cy="51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2AFE" w14:textId="37B40316" w:rsidR="00B3413F" w:rsidRPr="00080CE7" w:rsidRDefault="00080CE7" w:rsidP="00080CE7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80CE7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36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 Consulta para los usuarios disponibles</w:t>
      </w:r>
    </w:p>
    <w:p w14:paraId="35D27E54" w14:textId="77777777" w:rsidR="0064228A" w:rsidRPr="00080CE7" w:rsidRDefault="0064228A" w:rsidP="000B3E6D">
      <w:pPr>
        <w:suppressAutoHyphens w:val="0"/>
        <w:spacing w:after="160" w:line="480" w:lineRule="auto"/>
        <w:rPr>
          <w:rFonts w:ascii="Arial" w:hAnsi="Arial" w:cs="Arial"/>
        </w:rPr>
      </w:pPr>
    </w:p>
    <w:p w14:paraId="7CC74B4A" w14:textId="512EB090" w:rsidR="00ED22EF" w:rsidRPr="00080CE7" w:rsidRDefault="00ED22EF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080CE7">
        <w:rPr>
          <w:rFonts w:ascii="Arial" w:hAnsi="Arial" w:cs="Arial"/>
          <w:b/>
          <w:bCs/>
        </w:rPr>
        <w:lastRenderedPageBreak/>
        <w:t>Tendrá opciones para filtrar los usuarios registrados.</w:t>
      </w:r>
    </w:p>
    <w:p w14:paraId="4D10CF29" w14:textId="77777777" w:rsidR="00080CE7" w:rsidRPr="00080CE7" w:rsidRDefault="00804F25" w:rsidP="00080CE7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080CE7">
        <w:rPr>
          <w:rFonts w:ascii="Arial" w:hAnsi="Arial" w:cs="Arial"/>
          <w:noProof/>
        </w:rPr>
        <w:drawing>
          <wp:inline distT="0" distB="0" distL="0" distR="0" wp14:anchorId="34934D9D" wp14:editId="075D494D">
            <wp:extent cx="5970267" cy="2921330"/>
            <wp:effectExtent l="0" t="0" r="0" b="0"/>
            <wp:docPr id="1088485923" name="Imagen 108848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1789" cy="292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717D" w14:textId="7B63BD0C" w:rsidR="00B3413F" w:rsidRPr="00080CE7" w:rsidRDefault="00080CE7" w:rsidP="00080CE7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80CE7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37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 Tabla de datos sobre las consultas realizadas</w:t>
      </w:r>
    </w:p>
    <w:p w14:paraId="1A5481D2" w14:textId="479AB154" w:rsidR="00B3413F" w:rsidRPr="00080CE7" w:rsidRDefault="00B3413F" w:rsidP="000B3E6D">
      <w:pPr>
        <w:suppressAutoHyphens w:val="0"/>
        <w:spacing w:after="160" w:line="480" w:lineRule="auto"/>
        <w:rPr>
          <w:rFonts w:ascii="Arial" w:hAnsi="Arial" w:cs="Arial"/>
        </w:rPr>
      </w:pPr>
      <w:r w:rsidRPr="00080CE7">
        <w:rPr>
          <w:rFonts w:ascii="Arial" w:hAnsi="Arial" w:cs="Arial"/>
        </w:rPr>
        <w:t>Filtro de estado: Activo/Inhabilitado/Pendiente de asignación:</w:t>
      </w:r>
    </w:p>
    <w:p w14:paraId="29EE0CC8" w14:textId="77777777" w:rsidR="00080CE7" w:rsidRPr="00080CE7" w:rsidRDefault="00804F25" w:rsidP="000D37E3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080CE7">
        <w:rPr>
          <w:rFonts w:ascii="Arial" w:hAnsi="Arial" w:cs="Arial"/>
          <w:noProof/>
        </w:rPr>
        <w:drawing>
          <wp:inline distT="0" distB="0" distL="0" distR="0" wp14:anchorId="084063B6" wp14:editId="20FE4D13">
            <wp:extent cx="5269670" cy="2624447"/>
            <wp:effectExtent l="0" t="0" r="7620" b="5080"/>
            <wp:docPr id="1088485924" name="Imagen 108848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1456"/>
                    <a:stretch/>
                  </pic:blipFill>
                  <pic:spPr bwMode="auto">
                    <a:xfrm>
                      <a:off x="0" y="0"/>
                      <a:ext cx="5278095" cy="262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1C693" w14:textId="2298A862" w:rsidR="00B3413F" w:rsidRPr="00080CE7" w:rsidRDefault="00080CE7" w:rsidP="00080CE7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80CE7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38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 Consultas de los usuarios y filtración</w:t>
      </w:r>
    </w:p>
    <w:p w14:paraId="34D3DA19" w14:textId="1D9141F0" w:rsidR="00B3413F" w:rsidRPr="00080CE7" w:rsidRDefault="00B3413F" w:rsidP="000B3E6D">
      <w:pPr>
        <w:suppressAutoHyphens w:val="0"/>
        <w:spacing w:after="160" w:line="480" w:lineRule="auto"/>
        <w:rPr>
          <w:rFonts w:ascii="Arial" w:hAnsi="Arial" w:cs="Arial"/>
        </w:rPr>
      </w:pPr>
      <w:r w:rsidRPr="00080CE7">
        <w:rPr>
          <w:rFonts w:ascii="Arial" w:hAnsi="Arial" w:cs="Arial"/>
        </w:rPr>
        <w:lastRenderedPageBreak/>
        <w:t>Filtro de acuerdo al tipo de usuario: área de contabilidad/área de logística/Técnico.</w:t>
      </w:r>
    </w:p>
    <w:p w14:paraId="24447FA6" w14:textId="77777777" w:rsidR="00080CE7" w:rsidRPr="00080CE7" w:rsidRDefault="00DF5BA3" w:rsidP="00080CE7">
      <w:pPr>
        <w:keepNext/>
        <w:suppressAutoHyphens w:val="0"/>
        <w:spacing w:after="160" w:line="480" w:lineRule="auto"/>
        <w:jc w:val="center"/>
        <w:rPr>
          <w:rFonts w:ascii="Arial" w:hAnsi="Arial" w:cs="Arial"/>
          <w:sz w:val="36"/>
          <w:szCs w:val="36"/>
        </w:rPr>
      </w:pPr>
      <w:r w:rsidRPr="00080CE7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5C56CB9" wp14:editId="3D2EC2F4">
            <wp:extent cx="6120130" cy="3442335"/>
            <wp:effectExtent l="0" t="0" r="0" b="5715"/>
            <wp:docPr id="1088485925" name="Imagen 108848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2F61" w14:textId="05DC49C3" w:rsidR="00B3413F" w:rsidRPr="00080CE7" w:rsidRDefault="00080CE7" w:rsidP="00080CE7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80CE7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39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 Filtración sobre las consultas realizadas</w:t>
      </w:r>
    </w:p>
    <w:p w14:paraId="43E93059" w14:textId="6E410588" w:rsidR="00B3413F" w:rsidRPr="00080CE7" w:rsidRDefault="00B3413F" w:rsidP="000B3E6D">
      <w:pPr>
        <w:suppressAutoHyphens w:val="0"/>
        <w:spacing w:after="160" w:line="480" w:lineRule="auto"/>
        <w:rPr>
          <w:rFonts w:ascii="Arial" w:hAnsi="Arial" w:cs="Arial"/>
        </w:rPr>
      </w:pPr>
      <w:r w:rsidRPr="00080CE7">
        <w:rPr>
          <w:rFonts w:ascii="Arial" w:hAnsi="Arial" w:cs="Arial"/>
        </w:rPr>
        <w:t>Filtro de acuerdo al rango de fecha de última sesión: hoy/ayer/últimos 15 días/últimos 30 días</w:t>
      </w:r>
    </w:p>
    <w:p w14:paraId="7EEDCE70" w14:textId="77777777" w:rsidR="00080CE7" w:rsidRPr="00667312" w:rsidRDefault="00DF5BA3" w:rsidP="00080CE7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667312">
        <w:rPr>
          <w:rFonts w:ascii="Arial" w:hAnsi="Arial" w:cs="Arial"/>
          <w:noProof/>
        </w:rPr>
        <w:lastRenderedPageBreak/>
        <w:drawing>
          <wp:inline distT="0" distB="0" distL="0" distR="0" wp14:anchorId="3CB12674" wp14:editId="3C02C525">
            <wp:extent cx="6120130" cy="2762250"/>
            <wp:effectExtent l="0" t="0" r="0" b="0"/>
            <wp:docPr id="1088485926" name="Imagen 108848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9756"/>
                    <a:stretch/>
                  </pic:blipFill>
                  <pic:spPr bwMode="auto"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70784" w14:textId="10E5C015" w:rsidR="00B3413F" w:rsidRPr="00667312" w:rsidRDefault="00080CE7" w:rsidP="00080CE7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40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Sistema de filtrado de información de los usuarios por días</w:t>
      </w:r>
    </w:p>
    <w:p w14:paraId="1831A54D" w14:textId="050660FE" w:rsidR="00B3413F" w:rsidRPr="00667312" w:rsidRDefault="00530E45" w:rsidP="000B3E6D">
      <w:pPr>
        <w:suppressAutoHyphens w:val="0"/>
        <w:spacing w:after="160" w:line="480" w:lineRule="auto"/>
        <w:rPr>
          <w:rFonts w:ascii="Arial" w:hAnsi="Arial" w:cs="Arial"/>
        </w:rPr>
      </w:pPr>
      <w:r w:rsidRPr="00667312">
        <w:rPr>
          <w:rFonts w:ascii="Arial" w:hAnsi="Arial" w:cs="Arial"/>
        </w:rPr>
        <w:t>Filtro de acuerdo al número de cédula del usuario:</w:t>
      </w:r>
    </w:p>
    <w:p w14:paraId="4478B8F4" w14:textId="77777777" w:rsidR="00080CE7" w:rsidRPr="00667312" w:rsidRDefault="00DF5BA3" w:rsidP="00080CE7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667312">
        <w:rPr>
          <w:rFonts w:ascii="Arial" w:hAnsi="Arial" w:cs="Arial"/>
          <w:noProof/>
        </w:rPr>
        <w:drawing>
          <wp:inline distT="0" distB="0" distL="0" distR="0" wp14:anchorId="30348569" wp14:editId="07A055D5">
            <wp:extent cx="6120130" cy="2543175"/>
            <wp:effectExtent l="0" t="0" r="0" b="9525"/>
            <wp:docPr id="1088485927" name="Imagen 108848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6121"/>
                    <a:stretch/>
                  </pic:blipFill>
                  <pic:spPr bwMode="auto">
                    <a:xfrm>
                      <a:off x="0" y="0"/>
                      <a:ext cx="612013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390DE" w14:textId="2AA8E7F3" w:rsidR="00530E45" w:rsidRPr="00667312" w:rsidRDefault="00080CE7" w:rsidP="00080CE7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41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Tabla con la información de los usuarios</w:t>
      </w:r>
    </w:p>
    <w:p w14:paraId="04A049BA" w14:textId="0E0973EB" w:rsidR="00ED22EF" w:rsidRPr="00667312" w:rsidRDefault="00ED22EF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667312">
        <w:rPr>
          <w:rFonts w:ascii="Arial" w:hAnsi="Arial" w:cs="Arial"/>
          <w:b/>
          <w:bCs/>
        </w:rPr>
        <w:t>Seleccione el usuario a editar</w:t>
      </w:r>
      <w:r w:rsidR="00B3413F" w:rsidRPr="00667312">
        <w:rPr>
          <w:rFonts w:ascii="Arial" w:hAnsi="Arial" w:cs="Arial"/>
          <w:b/>
          <w:bCs/>
        </w:rPr>
        <w:t xml:space="preserve"> estado</w:t>
      </w:r>
      <w:r w:rsidRPr="00667312">
        <w:rPr>
          <w:rFonts w:ascii="Arial" w:hAnsi="Arial" w:cs="Arial"/>
          <w:b/>
          <w:bCs/>
        </w:rPr>
        <w:t xml:space="preserve">, eliminar o </w:t>
      </w:r>
      <w:r w:rsidR="00B3413F" w:rsidRPr="00667312">
        <w:rPr>
          <w:rFonts w:ascii="Arial" w:hAnsi="Arial" w:cs="Arial"/>
          <w:b/>
          <w:bCs/>
        </w:rPr>
        <w:t>a</w:t>
      </w:r>
      <w:r w:rsidRPr="00667312">
        <w:rPr>
          <w:rFonts w:ascii="Arial" w:hAnsi="Arial" w:cs="Arial"/>
          <w:b/>
          <w:bCs/>
        </w:rPr>
        <w:t>ctualizar.</w:t>
      </w:r>
    </w:p>
    <w:p w14:paraId="1BB0A3FD" w14:textId="4E730B73" w:rsidR="00F90050" w:rsidRPr="00667312" w:rsidRDefault="00DF5BA3" w:rsidP="000C474B">
      <w:pPr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667312">
        <w:rPr>
          <w:rFonts w:ascii="Arial" w:hAnsi="Arial" w:cs="Arial"/>
          <w:noProof/>
        </w:rPr>
        <w:lastRenderedPageBreak/>
        <w:drawing>
          <wp:inline distT="0" distB="0" distL="0" distR="0" wp14:anchorId="2E8B216E" wp14:editId="355B91CA">
            <wp:extent cx="6120130" cy="1982470"/>
            <wp:effectExtent l="0" t="0" r="0" b="0"/>
            <wp:docPr id="1088485928" name="Imagen 108848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3122" w14:textId="42634A3A" w:rsidR="00371539" w:rsidRPr="00667312" w:rsidRDefault="00371539" w:rsidP="00DF5BA3">
      <w:pPr>
        <w:pStyle w:val="Descripcin"/>
        <w:spacing w:line="480" w:lineRule="auto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42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Vista de la tabla de usuarios con botones de editar, actualizar, eliminar</w:t>
      </w:r>
      <w:r w:rsidR="00DF5BA3" w:rsidRPr="00667312">
        <w:rPr>
          <w:rFonts w:ascii="Arial" w:hAnsi="Arial" w:cs="Arial"/>
          <w:i w:val="0"/>
          <w:iCs w:val="0"/>
          <w:sz w:val="24"/>
          <w:szCs w:val="24"/>
        </w:rPr>
        <w:t>, ver historial.</w:t>
      </w:r>
    </w:p>
    <w:p w14:paraId="14391128" w14:textId="08882C99" w:rsidR="00ED22EF" w:rsidRPr="00667312" w:rsidRDefault="00ED22EF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667312">
        <w:rPr>
          <w:rFonts w:ascii="Arial" w:hAnsi="Arial" w:cs="Arial"/>
          <w:b/>
          <w:bCs/>
        </w:rPr>
        <w:t>En la opción de editar mostrará el estado actual y el nuevo estado que se le dará al usuario (Activo, inhabilitado, pendiente en asignar).</w:t>
      </w:r>
    </w:p>
    <w:p w14:paraId="76042D7B" w14:textId="77777777" w:rsidR="00080CE7" w:rsidRPr="00667312" w:rsidRDefault="002C79E8" w:rsidP="00080CE7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667312">
        <w:rPr>
          <w:rFonts w:ascii="Arial" w:hAnsi="Arial" w:cs="Arial"/>
          <w:noProof/>
        </w:rPr>
        <w:drawing>
          <wp:inline distT="0" distB="0" distL="0" distR="0" wp14:anchorId="20020C5E" wp14:editId="7D8DFBB9">
            <wp:extent cx="5205862" cy="3206338"/>
            <wp:effectExtent l="0" t="0" r="0" b="0"/>
            <wp:docPr id="1088485929" name="Imagen 108848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31521" b="25014"/>
                    <a:stretch/>
                  </pic:blipFill>
                  <pic:spPr bwMode="auto">
                    <a:xfrm>
                      <a:off x="0" y="0"/>
                      <a:ext cx="5216778" cy="321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39D35" w14:textId="320F4E96" w:rsidR="00F90050" w:rsidRPr="00667312" w:rsidRDefault="00080CE7" w:rsidP="00080CE7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43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Edición del estado del usuario</w:t>
      </w:r>
    </w:p>
    <w:p w14:paraId="6C53E1ED" w14:textId="71C17D05" w:rsidR="00ED22EF" w:rsidRPr="00667312" w:rsidRDefault="00ED22EF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667312">
        <w:rPr>
          <w:rFonts w:ascii="Arial" w:hAnsi="Arial" w:cs="Arial"/>
          <w:b/>
          <w:bCs/>
        </w:rPr>
        <w:lastRenderedPageBreak/>
        <w:t>Presiona “Guardar cambios”.</w:t>
      </w:r>
    </w:p>
    <w:p w14:paraId="4A5A83C0" w14:textId="77777777" w:rsidR="00667312" w:rsidRPr="00667312" w:rsidRDefault="00DC211E" w:rsidP="00667312">
      <w:pPr>
        <w:keepNext/>
        <w:suppressAutoHyphens w:val="0"/>
        <w:spacing w:after="160" w:line="480" w:lineRule="auto"/>
        <w:jc w:val="center"/>
      </w:pPr>
      <w:r w:rsidRPr="00667312">
        <w:rPr>
          <w:rFonts w:ascii="Arial" w:hAnsi="Arial" w:cs="Arial"/>
          <w:noProof/>
        </w:rPr>
        <w:drawing>
          <wp:inline distT="0" distB="0" distL="0" distR="0" wp14:anchorId="5DC76BD6" wp14:editId="0688EB66">
            <wp:extent cx="5723906" cy="1414051"/>
            <wp:effectExtent l="0" t="0" r="0" b="0"/>
            <wp:docPr id="1088485930" name="Imagen 108848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6763" cy="141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4D01" w14:textId="705FC36D" w:rsidR="00CB584B" w:rsidRPr="00667312" w:rsidRDefault="00667312" w:rsidP="00667312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44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Muestra de los datos filtrados en las consultas de usuarios</w:t>
      </w:r>
    </w:p>
    <w:p w14:paraId="690F3C5A" w14:textId="4DE8582A" w:rsidR="00ED22EF" w:rsidRPr="00667312" w:rsidRDefault="00ED22EF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667312">
        <w:rPr>
          <w:rFonts w:ascii="Arial" w:hAnsi="Arial" w:cs="Arial"/>
          <w:b/>
          <w:bCs/>
        </w:rPr>
        <w:t>En la opción de Actualizar mostrará los datos del usuario para modificar</w:t>
      </w:r>
    </w:p>
    <w:p w14:paraId="0EEF82B1" w14:textId="77777777" w:rsidR="00667312" w:rsidRDefault="005C11EA" w:rsidP="000C474B">
      <w:pPr>
        <w:keepNext/>
        <w:suppressAutoHyphens w:val="0"/>
        <w:spacing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07174331" wp14:editId="0948DAC9">
            <wp:extent cx="2398815" cy="4482687"/>
            <wp:effectExtent l="0" t="0" r="1905" b="0"/>
            <wp:docPr id="1088485931" name="Imagen 108848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09999" cy="45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FBE2" w14:textId="3CC04C6F" w:rsidR="00530E45" w:rsidRPr="00667312" w:rsidRDefault="00667312" w:rsidP="000C474B">
      <w:pPr>
        <w:pStyle w:val="Descripcin"/>
        <w:spacing w:after="0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45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Edición del usuario y sus datos</w:t>
      </w:r>
    </w:p>
    <w:p w14:paraId="2E6773F2" w14:textId="2F768E85" w:rsidR="00371539" w:rsidRPr="00940236" w:rsidRDefault="00ED22EF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lastRenderedPageBreak/>
        <w:t xml:space="preserve">Presiona </w:t>
      </w:r>
      <w:r w:rsidR="005C11EA" w:rsidRPr="00940236">
        <w:rPr>
          <w:rFonts w:ascii="Arial" w:hAnsi="Arial" w:cs="Arial"/>
          <w:b/>
          <w:bCs/>
        </w:rPr>
        <w:t xml:space="preserve">el botón </w:t>
      </w:r>
      <w:r w:rsidRPr="00940236">
        <w:rPr>
          <w:rFonts w:ascii="Arial" w:hAnsi="Arial" w:cs="Arial"/>
          <w:b/>
          <w:bCs/>
        </w:rPr>
        <w:t>“Guardar cambios”.</w:t>
      </w:r>
    </w:p>
    <w:p w14:paraId="28CAC2AD" w14:textId="0576765C" w:rsidR="00371539" w:rsidRPr="00940236" w:rsidRDefault="00371539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>En la opción de Ver historial observará todas las actividades</w:t>
      </w:r>
      <w:r w:rsidR="00A950FA" w:rsidRPr="00940236">
        <w:rPr>
          <w:rFonts w:ascii="Arial" w:hAnsi="Arial" w:cs="Arial"/>
          <w:b/>
          <w:bCs/>
        </w:rPr>
        <w:t xml:space="preserve"> </w:t>
      </w:r>
      <w:r w:rsidRPr="00940236">
        <w:rPr>
          <w:rFonts w:ascii="Arial" w:hAnsi="Arial" w:cs="Arial"/>
          <w:b/>
          <w:bCs/>
        </w:rPr>
        <w:t>realizadas por dicho usuario indicando hora y fecha del mismo.</w:t>
      </w:r>
    </w:p>
    <w:p w14:paraId="6FAACE76" w14:textId="77777777" w:rsidR="00667312" w:rsidRPr="00667312" w:rsidRDefault="005A1845" w:rsidP="000C474B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667312">
        <w:rPr>
          <w:rFonts w:ascii="Arial" w:hAnsi="Arial" w:cs="Arial"/>
          <w:noProof/>
        </w:rPr>
        <w:drawing>
          <wp:inline distT="0" distB="0" distL="0" distR="0" wp14:anchorId="21D92CA3" wp14:editId="2235BAC8">
            <wp:extent cx="6120130" cy="5980430"/>
            <wp:effectExtent l="0" t="0" r="0" b="1270"/>
            <wp:docPr id="1088485932" name="Imagen 108848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EDFD" w14:textId="35960537" w:rsidR="00371539" w:rsidRPr="00667312" w:rsidRDefault="00667312" w:rsidP="000C474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46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Historial de actividades del usuario</w:t>
      </w:r>
    </w:p>
    <w:p w14:paraId="61533E6B" w14:textId="507E4C46" w:rsidR="00ED22EF" w:rsidRPr="00667312" w:rsidRDefault="00ED22EF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667312">
        <w:rPr>
          <w:rFonts w:ascii="Arial" w:hAnsi="Arial" w:cs="Arial"/>
          <w:b/>
          <w:bCs/>
        </w:rPr>
        <w:lastRenderedPageBreak/>
        <w:t xml:space="preserve">En la opción de Eliminar, eliminara el usuario </w:t>
      </w:r>
      <w:r w:rsidR="00A950FA" w:rsidRPr="00667312">
        <w:rPr>
          <w:rFonts w:ascii="Arial" w:hAnsi="Arial" w:cs="Arial"/>
          <w:b/>
          <w:bCs/>
        </w:rPr>
        <w:t>seleccionado preguntando</w:t>
      </w:r>
      <w:r w:rsidRPr="00667312">
        <w:rPr>
          <w:rFonts w:ascii="Arial" w:hAnsi="Arial" w:cs="Arial"/>
          <w:b/>
          <w:bCs/>
        </w:rPr>
        <w:t xml:space="preserve"> si desea eliminar ese usuario.</w:t>
      </w:r>
    </w:p>
    <w:p w14:paraId="1E01BA69" w14:textId="77777777" w:rsidR="00667312" w:rsidRPr="00667312" w:rsidRDefault="005A1845" w:rsidP="00667312">
      <w:pPr>
        <w:keepNext/>
        <w:spacing w:line="480" w:lineRule="auto"/>
        <w:jc w:val="center"/>
        <w:rPr>
          <w:rFonts w:ascii="Arial" w:hAnsi="Arial" w:cs="Arial"/>
        </w:rPr>
      </w:pPr>
      <w:r w:rsidRPr="00667312">
        <w:rPr>
          <w:rFonts w:ascii="Arial" w:hAnsi="Arial" w:cs="Arial"/>
          <w:noProof/>
        </w:rPr>
        <w:drawing>
          <wp:inline distT="0" distB="0" distL="0" distR="0" wp14:anchorId="31C672C9" wp14:editId="0F03B4AA">
            <wp:extent cx="6424345" cy="5806440"/>
            <wp:effectExtent l="0" t="0" r="0" b="3810"/>
            <wp:docPr id="1088485934" name="Imagen 108848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33018" cy="58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669D" w14:textId="5F24759E" w:rsidR="00ED22EF" w:rsidRPr="00667312" w:rsidRDefault="00667312" w:rsidP="00667312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47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Eliminación del usuario</w:t>
      </w:r>
    </w:p>
    <w:p w14:paraId="3C90913F" w14:textId="40DE5EB8" w:rsidR="00371539" w:rsidRPr="00667312" w:rsidRDefault="00371539" w:rsidP="002E6BAA">
      <w:pPr>
        <w:spacing w:line="480" w:lineRule="auto"/>
        <w:rPr>
          <w:rFonts w:ascii="Arial" w:hAnsi="Arial" w:cs="Arial"/>
        </w:rPr>
      </w:pPr>
    </w:p>
    <w:p w14:paraId="296CB17B" w14:textId="2BCF2C4A" w:rsidR="00ED22EF" w:rsidRPr="00667312" w:rsidRDefault="00371539" w:rsidP="002E6BAA">
      <w:pPr>
        <w:pStyle w:val="Prrafodelista"/>
        <w:numPr>
          <w:ilvl w:val="0"/>
          <w:numId w:val="27"/>
        </w:numPr>
        <w:spacing w:line="480" w:lineRule="auto"/>
        <w:rPr>
          <w:rFonts w:ascii="Arial" w:hAnsi="Arial" w:cs="Arial"/>
        </w:rPr>
      </w:pPr>
      <w:r w:rsidRPr="00667312">
        <w:rPr>
          <w:rFonts w:ascii="Arial" w:hAnsi="Arial" w:cs="Arial"/>
        </w:rPr>
        <w:t xml:space="preserve">Después de eliminación </w:t>
      </w:r>
      <w:r w:rsidR="005A1845" w:rsidRPr="00667312">
        <w:rPr>
          <w:rFonts w:ascii="Arial" w:hAnsi="Arial" w:cs="Arial"/>
        </w:rPr>
        <w:t>se actualizará la tabla de usuarios</w:t>
      </w:r>
    </w:p>
    <w:p w14:paraId="685BC8AD" w14:textId="6F0F5B8F" w:rsidR="000F2145" w:rsidRPr="000C474B" w:rsidRDefault="00DE6B2B" w:rsidP="00DE6B2B">
      <w:pPr>
        <w:pStyle w:val="Ttulo1"/>
        <w:numPr>
          <w:ilvl w:val="0"/>
          <w:numId w:val="47"/>
        </w:numPr>
        <w:spacing w:before="0"/>
        <w:rPr>
          <w:sz w:val="36"/>
          <w:szCs w:val="36"/>
        </w:rPr>
      </w:pPr>
      <w:bookmarkStart w:id="13" w:name="_Toc202355515"/>
      <w:r w:rsidRPr="000C474B">
        <w:rPr>
          <w:sz w:val="36"/>
          <w:szCs w:val="36"/>
        </w:rPr>
        <w:lastRenderedPageBreak/>
        <w:t>REPORTES</w:t>
      </w:r>
      <w:bookmarkEnd w:id="13"/>
    </w:p>
    <w:p w14:paraId="51152486" w14:textId="4B230F3A" w:rsidR="000F2145" w:rsidRPr="00F153EF" w:rsidRDefault="000F2145" w:rsidP="00A950FA">
      <w:pPr>
        <w:pStyle w:val="Ttulo2"/>
      </w:pPr>
      <w:bookmarkStart w:id="14" w:name="_Toc202355516"/>
      <w:r w:rsidRPr="00F153EF">
        <w:t>Desde la sección “Mostrar reportes”, se puede filtrar por estado.</w:t>
      </w:r>
      <w:bookmarkEnd w:id="14"/>
    </w:p>
    <w:p w14:paraId="1426829B" w14:textId="2193970C" w:rsidR="0043587B" w:rsidRPr="00940236" w:rsidRDefault="0043587B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>Completa los campos: Área del destinatario, nombre del destinatario y su descripción.</w:t>
      </w:r>
    </w:p>
    <w:p w14:paraId="6B41A168" w14:textId="4A880366" w:rsidR="006D63EE" w:rsidRPr="000C474B" w:rsidRDefault="0043587B" w:rsidP="000C474B">
      <w:pPr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67052414" wp14:editId="54729341">
            <wp:extent cx="4726379" cy="5074555"/>
            <wp:effectExtent l="0" t="0" r="0" b="0"/>
            <wp:docPr id="1088485935" name="Imagen 108848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9104" cy="50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1E26" w14:textId="38763CA0" w:rsidR="006D63EE" w:rsidRPr="00667312" w:rsidRDefault="006D63EE" w:rsidP="000C474B">
      <w:pPr>
        <w:pStyle w:val="Descripcin"/>
        <w:spacing w:line="480" w:lineRule="auto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48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Formulario para crear reportes (área, nombre del destinatario, descripción).</w:t>
      </w:r>
    </w:p>
    <w:p w14:paraId="12CDD837" w14:textId="4FDA0100" w:rsidR="000F2145" w:rsidRPr="00940236" w:rsidRDefault="000F2145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>Enviar reporte y se mostrara las tablas con reportes.</w:t>
      </w:r>
    </w:p>
    <w:p w14:paraId="4421E4D3" w14:textId="77777777" w:rsidR="00667312" w:rsidRDefault="0043587B" w:rsidP="000C474B">
      <w:pPr>
        <w:keepNext/>
        <w:suppressAutoHyphens w:val="0"/>
        <w:spacing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7A20A963" wp14:editId="4378AD95">
            <wp:extent cx="4678878" cy="1436966"/>
            <wp:effectExtent l="0" t="0" r="7620" b="0"/>
            <wp:docPr id="1088485936" name="Imagen 108848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8459" cy="144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5F6A" w14:textId="0B6DBA57" w:rsidR="000F2145" w:rsidRPr="00667312" w:rsidRDefault="00667312" w:rsidP="000C474B">
      <w:pPr>
        <w:pStyle w:val="Descripcin"/>
        <w:spacing w:after="0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49</w:t>
      </w:r>
      <w:r w:rsidRPr="00667312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iCs w:val="0"/>
          <w:sz w:val="24"/>
          <w:szCs w:val="24"/>
        </w:rPr>
        <w:t xml:space="preserve"> Reportes en tablas de los usuarios con notificación</w:t>
      </w:r>
    </w:p>
    <w:p w14:paraId="7CBE4D63" w14:textId="77777777" w:rsidR="000F2145" w:rsidRPr="00F153EF" w:rsidRDefault="000F2145" w:rsidP="00940236">
      <w:pPr>
        <w:pStyle w:val="Ttulo2"/>
      </w:pPr>
      <w:bookmarkStart w:id="15" w:name="_Toc202355517"/>
      <w:r w:rsidRPr="00F153EF">
        <w:t>Notificaciones</w:t>
      </w:r>
      <w:bookmarkEnd w:id="15"/>
    </w:p>
    <w:p w14:paraId="2BABB7CB" w14:textId="12747822" w:rsidR="000F2145" w:rsidRPr="00940236" w:rsidRDefault="000F2145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 xml:space="preserve">En </w:t>
      </w:r>
      <w:r w:rsidR="00513188" w:rsidRPr="00940236">
        <w:rPr>
          <w:rFonts w:ascii="Arial" w:hAnsi="Arial" w:cs="Arial"/>
          <w:b/>
          <w:bCs/>
        </w:rPr>
        <w:t xml:space="preserve">el botón </w:t>
      </w:r>
      <w:r w:rsidRPr="00940236">
        <w:rPr>
          <w:rFonts w:ascii="Arial" w:hAnsi="Arial" w:cs="Arial"/>
          <w:b/>
          <w:bCs/>
        </w:rPr>
        <w:t>de “Mostrar notificaciones” mostrara los mensajes que este tiene por parte de acceso a usuarios, comunicados y reportes de estos mismos.</w:t>
      </w:r>
    </w:p>
    <w:p w14:paraId="5F8CF300" w14:textId="10BAF6BD" w:rsidR="00513188" w:rsidRPr="00667312" w:rsidRDefault="00513188" w:rsidP="000C474B">
      <w:pPr>
        <w:pStyle w:val="Descripcin"/>
        <w:spacing w:after="0" w:line="480" w:lineRule="auto"/>
        <w:jc w:val="center"/>
        <w:rPr>
          <w:rFonts w:ascii="Arial" w:hAnsi="Arial" w:cs="Arial"/>
          <w:i w:val="0"/>
          <w:noProof/>
          <w:sz w:val="24"/>
          <w:szCs w:val="24"/>
        </w:rPr>
      </w:pPr>
      <w:r w:rsidRPr="00F153EF">
        <w:rPr>
          <w:rFonts w:ascii="Arial" w:hAnsi="Arial" w:cs="Arial"/>
          <w:i w:val="0"/>
          <w:noProof/>
          <w:sz w:val="24"/>
          <w:szCs w:val="24"/>
        </w:rPr>
        <w:drawing>
          <wp:inline distT="0" distB="0" distL="0" distR="0" wp14:anchorId="459E2C63" wp14:editId="47FFF12D">
            <wp:extent cx="4156364" cy="3978258"/>
            <wp:effectExtent l="0" t="0" r="0" b="3810"/>
            <wp:docPr id="1088485937" name="Imagen 108848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9452" cy="39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FB19" w14:textId="3EC5D9FB" w:rsidR="00B21DC8" w:rsidRPr="00667312" w:rsidRDefault="00B21DC8" w:rsidP="000C474B">
      <w:pPr>
        <w:pStyle w:val="Descripcin"/>
        <w:spacing w:after="0" w:line="480" w:lineRule="auto"/>
        <w:jc w:val="center"/>
        <w:rPr>
          <w:rFonts w:ascii="Arial" w:hAnsi="Arial" w:cs="Arial"/>
          <w:i w:val="0"/>
          <w:sz w:val="24"/>
          <w:szCs w:val="24"/>
        </w:rPr>
      </w:pPr>
      <w:r w:rsidRPr="00667312">
        <w:rPr>
          <w:rFonts w:ascii="Arial" w:hAnsi="Arial" w:cs="Arial"/>
          <w:i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noProof/>
          <w:sz w:val="24"/>
          <w:szCs w:val="24"/>
        </w:rPr>
        <w:t>50</w:t>
      </w:r>
      <w:r w:rsidRPr="00667312">
        <w:rPr>
          <w:rFonts w:ascii="Arial" w:hAnsi="Arial" w:cs="Arial"/>
          <w:i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sz w:val="24"/>
          <w:szCs w:val="24"/>
        </w:rPr>
        <w:t xml:space="preserve"> Vista de la sección de notificaciones (con mensajes leídos y no leídos).</w:t>
      </w:r>
    </w:p>
    <w:p w14:paraId="75B69EB7" w14:textId="4A4A8AEA" w:rsidR="000F2145" w:rsidRPr="00667312" w:rsidRDefault="000F2145" w:rsidP="00667312">
      <w:pPr>
        <w:pStyle w:val="Prrafodelista"/>
        <w:numPr>
          <w:ilvl w:val="0"/>
          <w:numId w:val="59"/>
        </w:numPr>
        <w:jc w:val="center"/>
        <w:rPr>
          <w:rFonts w:ascii="Arial" w:hAnsi="Arial" w:cs="Arial"/>
          <w:b/>
          <w:bCs/>
          <w:iCs/>
        </w:rPr>
      </w:pPr>
      <w:r w:rsidRPr="00667312">
        <w:rPr>
          <w:rFonts w:ascii="Arial" w:hAnsi="Arial" w:cs="Arial"/>
          <w:b/>
          <w:bCs/>
          <w:iCs/>
        </w:rPr>
        <w:t>Una vez visto la notificación se marcará como leído</w:t>
      </w:r>
      <w:r w:rsidR="00B21DC8" w:rsidRPr="00667312">
        <w:rPr>
          <w:rFonts w:ascii="Arial" w:hAnsi="Arial" w:cs="Arial"/>
          <w:b/>
          <w:bCs/>
          <w:iCs/>
        </w:rPr>
        <w:t xml:space="preserve"> de manera individual</w:t>
      </w:r>
    </w:p>
    <w:p w14:paraId="0A8F6136" w14:textId="77777777" w:rsidR="00667312" w:rsidRPr="00667312" w:rsidRDefault="00513188" w:rsidP="00667312">
      <w:pPr>
        <w:keepNext/>
        <w:suppressAutoHyphens w:val="0"/>
        <w:spacing w:after="160" w:line="480" w:lineRule="auto"/>
        <w:jc w:val="center"/>
        <w:rPr>
          <w:rFonts w:ascii="Arial" w:hAnsi="Arial" w:cs="Arial"/>
          <w:iCs/>
        </w:rPr>
      </w:pPr>
      <w:r w:rsidRPr="00667312">
        <w:rPr>
          <w:rFonts w:ascii="Arial" w:hAnsi="Arial" w:cs="Arial"/>
          <w:iCs/>
          <w:noProof/>
        </w:rPr>
        <w:drawing>
          <wp:inline distT="0" distB="0" distL="0" distR="0" wp14:anchorId="744703F6" wp14:editId="23BAFF1E">
            <wp:extent cx="4940135" cy="2104299"/>
            <wp:effectExtent l="0" t="0" r="0" b="0"/>
            <wp:docPr id="1088485938" name="Imagen 108848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7049" cy="21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2C97" w14:textId="59FCFBE6" w:rsidR="00B21DC8" w:rsidRPr="00667312" w:rsidRDefault="00667312" w:rsidP="00667312">
      <w:pPr>
        <w:pStyle w:val="Descripcin"/>
        <w:jc w:val="center"/>
        <w:rPr>
          <w:rFonts w:ascii="Arial" w:hAnsi="Arial" w:cs="Arial"/>
          <w:i w:val="0"/>
          <w:sz w:val="24"/>
          <w:szCs w:val="24"/>
        </w:rPr>
      </w:pPr>
      <w:r w:rsidRPr="00667312">
        <w:rPr>
          <w:rFonts w:ascii="Arial" w:hAnsi="Arial" w:cs="Arial"/>
          <w:i w:val="0"/>
          <w:sz w:val="24"/>
          <w:szCs w:val="24"/>
        </w:rPr>
        <w:t xml:space="preserve">Ilustración </w:t>
      </w:r>
      <w:r w:rsidRPr="00667312">
        <w:rPr>
          <w:rFonts w:ascii="Arial" w:hAnsi="Arial" w:cs="Arial"/>
          <w:i w:val="0"/>
          <w:sz w:val="24"/>
          <w:szCs w:val="24"/>
        </w:rPr>
        <w:fldChar w:fldCharType="begin"/>
      </w:r>
      <w:r w:rsidRPr="00667312">
        <w:rPr>
          <w:rFonts w:ascii="Arial" w:hAnsi="Arial" w:cs="Arial"/>
          <w:i w:val="0"/>
          <w:sz w:val="24"/>
          <w:szCs w:val="24"/>
        </w:rPr>
        <w:instrText xml:space="preserve"> SEQ Ilustración \* ARABIC </w:instrText>
      </w:r>
      <w:r w:rsidRPr="00667312">
        <w:rPr>
          <w:rFonts w:ascii="Arial" w:hAnsi="Arial" w:cs="Arial"/>
          <w:i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noProof/>
          <w:sz w:val="24"/>
          <w:szCs w:val="24"/>
        </w:rPr>
        <w:t>51</w:t>
      </w:r>
      <w:r w:rsidRPr="00667312">
        <w:rPr>
          <w:rFonts w:ascii="Arial" w:hAnsi="Arial" w:cs="Arial"/>
          <w:i w:val="0"/>
          <w:sz w:val="24"/>
          <w:szCs w:val="24"/>
        </w:rPr>
        <w:fldChar w:fldCharType="end"/>
      </w:r>
      <w:r w:rsidRPr="00667312">
        <w:rPr>
          <w:rFonts w:ascii="Arial" w:hAnsi="Arial" w:cs="Arial"/>
          <w:i w:val="0"/>
          <w:sz w:val="24"/>
          <w:szCs w:val="24"/>
        </w:rPr>
        <w:t xml:space="preserve"> Notificaciones no leídas de los usuarios</w:t>
      </w:r>
    </w:p>
    <w:p w14:paraId="6A12FA01" w14:textId="01E14768" w:rsidR="00B21DC8" w:rsidRPr="00940236" w:rsidRDefault="00B21DC8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>se puede marcar todas como leídas</w:t>
      </w:r>
    </w:p>
    <w:p w14:paraId="11DD8CA6" w14:textId="77777777" w:rsidR="00DE6B2B" w:rsidRPr="00DE6B2B" w:rsidRDefault="00513188" w:rsidP="00DE6B2B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noProof/>
        </w:rPr>
        <w:drawing>
          <wp:inline distT="0" distB="0" distL="0" distR="0" wp14:anchorId="7C09B1FD" wp14:editId="6C5EE82E">
            <wp:extent cx="4049485" cy="3648985"/>
            <wp:effectExtent l="0" t="0" r="8255" b="8890"/>
            <wp:docPr id="1088485939" name="Imagen 108848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5145" cy="366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AA2C" w14:textId="7F904FC8" w:rsidR="00B21DC8" w:rsidRPr="00DE6B2B" w:rsidRDefault="00DE6B2B" w:rsidP="00DE6B2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52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Notificaciones leídas por el destinatario</w:t>
      </w:r>
    </w:p>
    <w:p w14:paraId="17BA67AD" w14:textId="77777777" w:rsidR="00727D2E" w:rsidRPr="00DE6B2B" w:rsidRDefault="000F2145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DE6B2B">
        <w:rPr>
          <w:rFonts w:ascii="Arial" w:hAnsi="Arial" w:cs="Arial"/>
          <w:b/>
          <w:bCs/>
        </w:rPr>
        <w:t>También se tendrá la opción de revisar por medio d</w:t>
      </w:r>
      <w:r w:rsidR="0095604B" w:rsidRPr="00DE6B2B">
        <w:rPr>
          <w:rFonts w:ascii="Arial" w:hAnsi="Arial" w:cs="Arial"/>
          <w:b/>
          <w:bCs/>
        </w:rPr>
        <w:t>el chat, donde se podrá indicar con que usuario chatear</w:t>
      </w:r>
      <w:r w:rsidR="00885D38" w:rsidRPr="00DE6B2B">
        <w:rPr>
          <w:rFonts w:ascii="Arial" w:hAnsi="Arial" w:cs="Arial"/>
          <w:b/>
          <w:bCs/>
        </w:rPr>
        <w:t>, indicando de acuerdo al reporte en el que están involucrados</w:t>
      </w:r>
      <w:r w:rsidRPr="00DE6B2B">
        <w:rPr>
          <w:rFonts w:ascii="Arial" w:hAnsi="Arial" w:cs="Arial"/>
          <w:b/>
          <w:bCs/>
        </w:rPr>
        <w:t>.</w:t>
      </w:r>
      <w:r w:rsidR="00727D2E" w:rsidRPr="00DE6B2B">
        <w:rPr>
          <w:rFonts w:ascii="Arial" w:hAnsi="Arial" w:cs="Arial"/>
          <w:b/>
          <w:bCs/>
        </w:rPr>
        <w:t xml:space="preserve"> </w:t>
      </w:r>
    </w:p>
    <w:p w14:paraId="79F3C69E" w14:textId="66399E2C" w:rsidR="000F2145" w:rsidRPr="00DE6B2B" w:rsidRDefault="00727D2E" w:rsidP="00940236">
      <w:pPr>
        <w:pStyle w:val="Prrafodelista"/>
        <w:numPr>
          <w:ilvl w:val="0"/>
          <w:numId w:val="59"/>
        </w:numPr>
        <w:rPr>
          <w:rFonts w:ascii="Arial" w:hAnsi="Arial" w:cs="Arial"/>
          <w:b/>
          <w:bCs/>
        </w:rPr>
      </w:pPr>
      <w:r w:rsidRPr="00DE6B2B">
        <w:rPr>
          <w:rFonts w:ascii="Arial" w:hAnsi="Arial" w:cs="Arial"/>
          <w:b/>
          <w:bCs/>
        </w:rPr>
        <w:t>Dentro de este se podrá escribir un mensaje a este usuario.</w:t>
      </w:r>
    </w:p>
    <w:p w14:paraId="4A54ACF2" w14:textId="77777777" w:rsidR="00DE6B2B" w:rsidRPr="00DE6B2B" w:rsidRDefault="00513188" w:rsidP="00DE6B2B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DE6B2B">
        <w:rPr>
          <w:rFonts w:ascii="Arial" w:hAnsi="Arial" w:cs="Arial"/>
          <w:noProof/>
        </w:rPr>
        <w:drawing>
          <wp:inline distT="0" distB="0" distL="0" distR="0" wp14:anchorId="3E86AF36" wp14:editId="65CB136A">
            <wp:extent cx="6119743" cy="5747657"/>
            <wp:effectExtent l="0" t="0" r="0" b="5715"/>
            <wp:docPr id="1088485940" name="Imagen 108848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45806" cy="57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3B68" w14:textId="1C018471" w:rsidR="00B21DC8" w:rsidRPr="00DE6B2B" w:rsidRDefault="00DE6B2B" w:rsidP="00DE6B2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DE6B2B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53</w:t>
      </w:r>
      <w:r w:rsidRPr="00DE6B2B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DE6B2B">
        <w:rPr>
          <w:rFonts w:ascii="Arial" w:hAnsi="Arial" w:cs="Arial"/>
          <w:i w:val="0"/>
          <w:iCs w:val="0"/>
          <w:sz w:val="24"/>
          <w:szCs w:val="24"/>
        </w:rPr>
        <w:t xml:space="preserve"> Sección de chat para conversación entre los usuarios</w:t>
      </w:r>
    </w:p>
    <w:p w14:paraId="5A1E52B2" w14:textId="7D82BCD0" w:rsidR="000F2145" w:rsidRPr="000C474B" w:rsidRDefault="00DE6B2B" w:rsidP="00F1485E">
      <w:pPr>
        <w:pStyle w:val="Ttulo1"/>
        <w:numPr>
          <w:ilvl w:val="0"/>
          <w:numId w:val="47"/>
        </w:numPr>
        <w:spacing w:before="0" w:after="0" w:line="276" w:lineRule="auto"/>
        <w:rPr>
          <w:sz w:val="36"/>
          <w:szCs w:val="36"/>
        </w:rPr>
      </w:pPr>
      <w:bookmarkStart w:id="16" w:name="_Toc202355518"/>
      <w:r w:rsidRPr="000C474B">
        <w:rPr>
          <w:sz w:val="36"/>
          <w:szCs w:val="36"/>
        </w:rPr>
        <w:t>FLUJO DEL SISTEMA</w:t>
      </w:r>
      <w:bookmarkEnd w:id="16"/>
    </w:p>
    <w:p w14:paraId="02E72A9A" w14:textId="72B2007D" w:rsidR="005D14FB" w:rsidRPr="00F153EF" w:rsidRDefault="005D14FB" w:rsidP="00F0496A">
      <w:pPr>
        <w:spacing w:line="36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Requisitos previos:</w:t>
      </w:r>
    </w:p>
    <w:p w14:paraId="31C9B9BE" w14:textId="3809AEF0" w:rsidR="005D14FB" w:rsidRPr="00F153EF" w:rsidRDefault="005D14FB" w:rsidP="00F0496A">
      <w:pPr>
        <w:spacing w:line="36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Tener registrado a los siguientes usuarios:</w:t>
      </w:r>
    </w:p>
    <w:p w14:paraId="5F8E8367" w14:textId="2446ACE7" w:rsidR="005D14FB" w:rsidRPr="00F0496A" w:rsidRDefault="005D14FB" w:rsidP="00F0496A">
      <w:pPr>
        <w:pStyle w:val="Prrafodelista"/>
        <w:numPr>
          <w:ilvl w:val="0"/>
          <w:numId w:val="48"/>
        </w:numPr>
        <w:spacing w:line="360" w:lineRule="auto"/>
        <w:ind w:left="993"/>
        <w:rPr>
          <w:rFonts w:ascii="Arial" w:hAnsi="Arial" w:cs="Arial"/>
        </w:rPr>
      </w:pPr>
      <w:r w:rsidRPr="00F0496A">
        <w:rPr>
          <w:rFonts w:ascii="Arial" w:hAnsi="Arial" w:cs="Arial"/>
        </w:rPr>
        <w:t>Administrador del sistema.</w:t>
      </w:r>
    </w:p>
    <w:p w14:paraId="727419FF" w14:textId="5C42BA38" w:rsidR="005D14FB" w:rsidRPr="00F0496A" w:rsidRDefault="00F0496A" w:rsidP="00F0496A">
      <w:pPr>
        <w:pStyle w:val="Prrafodelista"/>
        <w:numPr>
          <w:ilvl w:val="0"/>
          <w:numId w:val="48"/>
        </w:numPr>
        <w:spacing w:line="360" w:lineRule="auto"/>
        <w:ind w:left="993"/>
        <w:rPr>
          <w:rFonts w:ascii="Arial" w:hAnsi="Arial" w:cs="Arial"/>
        </w:rPr>
      </w:pPr>
      <w:r w:rsidRPr="00F0496A">
        <w:rPr>
          <w:rFonts w:ascii="Arial" w:hAnsi="Arial" w:cs="Arial"/>
        </w:rPr>
        <w:t>Logístico</w:t>
      </w:r>
      <w:r w:rsidR="005D14FB" w:rsidRPr="00F0496A">
        <w:rPr>
          <w:rFonts w:ascii="Arial" w:hAnsi="Arial" w:cs="Arial"/>
        </w:rPr>
        <w:t xml:space="preserve"> </w:t>
      </w:r>
    </w:p>
    <w:p w14:paraId="4596D60C" w14:textId="25301FD9" w:rsidR="005D14FB" w:rsidRPr="00F0496A" w:rsidRDefault="005D14FB" w:rsidP="00F0496A">
      <w:pPr>
        <w:pStyle w:val="Prrafodelista"/>
        <w:numPr>
          <w:ilvl w:val="0"/>
          <w:numId w:val="48"/>
        </w:numPr>
        <w:spacing w:line="360" w:lineRule="auto"/>
        <w:ind w:left="993"/>
        <w:rPr>
          <w:rFonts w:ascii="Arial" w:hAnsi="Arial" w:cs="Arial"/>
        </w:rPr>
      </w:pPr>
      <w:r w:rsidRPr="00F0496A">
        <w:rPr>
          <w:rFonts w:ascii="Arial" w:hAnsi="Arial" w:cs="Arial"/>
        </w:rPr>
        <w:t>Técnico Ensamblador.</w:t>
      </w:r>
    </w:p>
    <w:p w14:paraId="78AD0A19" w14:textId="42429E99" w:rsidR="005D14FB" w:rsidRPr="00F0496A" w:rsidRDefault="005D14FB" w:rsidP="00F0496A">
      <w:pPr>
        <w:pStyle w:val="Prrafodelista"/>
        <w:numPr>
          <w:ilvl w:val="0"/>
          <w:numId w:val="48"/>
        </w:numPr>
        <w:spacing w:line="360" w:lineRule="auto"/>
        <w:ind w:left="993"/>
        <w:rPr>
          <w:rFonts w:ascii="Arial" w:hAnsi="Arial" w:cs="Arial"/>
        </w:rPr>
      </w:pPr>
      <w:r w:rsidRPr="00F0496A">
        <w:rPr>
          <w:rFonts w:ascii="Arial" w:hAnsi="Arial" w:cs="Arial"/>
        </w:rPr>
        <w:t>Técnico Comprobador.</w:t>
      </w:r>
    </w:p>
    <w:p w14:paraId="75073801" w14:textId="4663CEBE" w:rsidR="005D14FB" w:rsidRPr="00F0496A" w:rsidRDefault="005D14FB" w:rsidP="00F0496A">
      <w:pPr>
        <w:pStyle w:val="Prrafodelista"/>
        <w:numPr>
          <w:ilvl w:val="0"/>
          <w:numId w:val="48"/>
        </w:numPr>
        <w:spacing w:line="360" w:lineRule="auto"/>
        <w:ind w:left="993"/>
        <w:rPr>
          <w:rFonts w:ascii="Arial" w:hAnsi="Arial" w:cs="Arial"/>
        </w:rPr>
      </w:pPr>
      <w:r w:rsidRPr="00F0496A">
        <w:rPr>
          <w:rFonts w:ascii="Arial" w:hAnsi="Arial" w:cs="Arial"/>
        </w:rPr>
        <w:t>Técnico de mantenimiento</w:t>
      </w:r>
    </w:p>
    <w:p w14:paraId="7DFF2B08" w14:textId="51E7FC9C" w:rsidR="005D14FB" w:rsidRPr="00F0496A" w:rsidRDefault="005D14FB" w:rsidP="00F0496A">
      <w:pPr>
        <w:pStyle w:val="Prrafodelista"/>
        <w:numPr>
          <w:ilvl w:val="0"/>
          <w:numId w:val="48"/>
        </w:numPr>
        <w:spacing w:line="360" w:lineRule="auto"/>
        <w:ind w:left="993"/>
        <w:rPr>
          <w:rFonts w:ascii="Arial" w:hAnsi="Arial" w:cs="Arial"/>
        </w:rPr>
      </w:pPr>
      <w:r w:rsidRPr="00F0496A">
        <w:rPr>
          <w:rFonts w:ascii="Arial" w:hAnsi="Arial" w:cs="Arial"/>
        </w:rPr>
        <w:t>Contador.</w:t>
      </w:r>
    </w:p>
    <w:p w14:paraId="6E5768EA" w14:textId="3F41BF62" w:rsidR="00727D2E" w:rsidRPr="00F153EF" w:rsidRDefault="00727D2E" w:rsidP="00F1485E">
      <w:pPr>
        <w:pStyle w:val="Ttulo2"/>
      </w:pPr>
      <w:bookmarkStart w:id="17" w:name="_Toc202355519"/>
      <w:r w:rsidRPr="00F153EF">
        <w:t>Logístico (</w:t>
      </w:r>
      <w:r w:rsidR="001508E2" w:rsidRPr="00F153EF">
        <w:t>Comercio</w:t>
      </w:r>
      <w:r w:rsidRPr="00F153EF">
        <w:t xml:space="preserve"> / Operadores)</w:t>
      </w:r>
      <w:bookmarkEnd w:id="17"/>
    </w:p>
    <w:p w14:paraId="2A60CA73" w14:textId="2E626C18" w:rsidR="00727D2E" w:rsidRPr="00940236" w:rsidRDefault="00727D2E" w:rsidP="00940236">
      <w:pPr>
        <w:pStyle w:val="Prrafodelista"/>
        <w:numPr>
          <w:ilvl w:val="0"/>
          <w:numId w:val="62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>Funciones principales:</w:t>
      </w:r>
    </w:p>
    <w:p w14:paraId="5E4377EA" w14:textId="77777777" w:rsidR="00727D2E" w:rsidRPr="00F153EF" w:rsidRDefault="00727D2E" w:rsidP="000B3E6D">
      <w:pPr>
        <w:pStyle w:val="Prrafodelista"/>
        <w:numPr>
          <w:ilvl w:val="0"/>
          <w:numId w:val="24"/>
        </w:numPr>
        <w:spacing w:after="160"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</w:rPr>
        <w:t>Controlar el ingreso y salida de máquinas.</w:t>
      </w:r>
    </w:p>
    <w:p w14:paraId="3618C57E" w14:textId="32A75C2E" w:rsidR="00727D2E" w:rsidRPr="00F153EF" w:rsidRDefault="00727D2E" w:rsidP="000B3E6D">
      <w:pPr>
        <w:pStyle w:val="Prrafodelista"/>
        <w:numPr>
          <w:ilvl w:val="0"/>
          <w:numId w:val="24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Registrar nuevas máquinas</w:t>
      </w:r>
      <w:r w:rsidR="00DC09BC" w:rsidRPr="00F153EF">
        <w:rPr>
          <w:rFonts w:ascii="Arial" w:hAnsi="Arial" w:cs="Arial"/>
        </w:rPr>
        <w:t xml:space="preserve"> recreativas</w:t>
      </w:r>
      <w:r w:rsidRPr="00F153EF">
        <w:rPr>
          <w:rFonts w:ascii="Arial" w:hAnsi="Arial" w:cs="Arial"/>
        </w:rPr>
        <w:t>.</w:t>
      </w:r>
    </w:p>
    <w:p w14:paraId="64543B9B" w14:textId="562D4BE1" w:rsidR="002C2D05" w:rsidRPr="00F153EF" w:rsidRDefault="00DC09BC" w:rsidP="002C2D05">
      <w:pPr>
        <w:pStyle w:val="Prrafodelista"/>
        <w:numPr>
          <w:ilvl w:val="0"/>
          <w:numId w:val="24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Registrar nuevos comercios.</w:t>
      </w:r>
    </w:p>
    <w:p w14:paraId="22C4E590" w14:textId="6B9D317F" w:rsidR="002C2D05" w:rsidRPr="00F153EF" w:rsidRDefault="002C2D05" w:rsidP="002C2D05">
      <w:pPr>
        <w:pStyle w:val="Prrafodelista"/>
        <w:numPr>
          <w:ilvl w:val="0"/>
          <w:numId w:val="24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Llevar a reparación máquinas recreativas</w:t>
      </w:r>
      <w:r w:rsidR="00E32E9B" w:rsidRPr="00F153EF">
        <w:rPr>
          <w:rFonts w:ascii="Arial" w:hAnsi="Arial" w:cs="Arial"/>
        </w:rPr>
        <w:t xml:space="preserve"> ya operativas</w:t>
      </w:r>
      <w:r w:rsidRPr="00F153EF">
        <w:rPr>
          <w:rFonts w:ascii="Arial" w:hAnsi="Arial" w:cs="Arial"/>
        </w:rPr>
        <w:t>.</w:t>
      </w:r>
    </w:p>
    <w:p w14:paraId="6F5D427F" w14:textId="6ECD3776" w:rsidR="00727D2E" w:rsidRPr="00F153EF" w:rsidRDefault="00727D2E" w:rsidP="000B3E6D">
      <w:pPr>
        <w:spacing w:line="480" w:lineRule="auto"/>
        <w:rPr>
          <w:rFonts w:ascii="Arial" w:hAnsi="Arial" w:cs="Arial"/>
          <w:b/>
          <w:bCs/>
        </w:rPr>
      </w:pPr>
    </w:p>
    <w:p w14:paraId="67CCE62A" w14:textId="77777777" w:rsidR="00727D2E" w:rsidRPr="00F153EF" w:rsidRDefault="00727D2E" w:rsidP="000B3E6D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Paso a paso detallado:</w:t>
      </w:r>
    </w:p>
    <w:p w14:paraId="47C5E534" w14:textId="1C7990EB" w:rsidR="00193B40" w:rsidRPr="00F153EF" w:rsidRDefault="00193B40" w:rsidP="00F0496A">
      <w:pPr>
        <w:pStyle w:val="Prrafodelista"/>
        <w:numPr>
          <w:ilvl w:val="0"/>
          <w:numId w:val="49"/>
        </w:numPr>
        <w:spacing w:after="160"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Registro de un usuario de logística</w:t>
      </w:r>
    </w:p>
    <w:p w14:paraId="09C6E5E3" w14:textId="08C39041" w:rsidR="00193B40" w:rsidRPr="00F153EF" w:rsidRDefault="00193B40" w:rsidP="00F0496A">
      <w:pPr>
        <w:pStyle w:val="Prrafodelista"/>
        <w:numPr>
          <w:ilvl w:val="0"/>
          <w:numId w:val="49"/>
        </w:numPr>
        <w:spacing w:after="160"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Iniciar sesión</w:t>
      </w:r>
    </w:p>
    <w:p w14:paraId="2B05F72A" w14:textId="77777777" w:rsidR="00727D2E" w:rsidRPr="00F153EF" w:rsidRDefault="00727D2E" w:rsidP="000B3E6D">
      <w:pPr>
        <w:pStyle w:val="Prrafodelista"/>
        <w:numPr>
          <w:ilvl w:val="0"/>
          <w:numId w:val="18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Accede al sistema con tu cuenta logística.</w:t>
      </w:r>
    </w:p>
    <w:p w14:paraId="450D3478" w14:textId="77777777" w:rsidR="000D37E3" w:rsidRPr="000D37E3" w:rsidRDefault="00786959" w:rsidP="000D37E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0D37E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14706FA4" wp14:editId="1451675F">
            <wp:extent cx="6120130" cy="6633210"/>
            <wp:effectExtent l="0" t="0" r="0" b="0"/>
            <wp:docPr id="1088485941" name="Imagen 108848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3630" w14:textId="3A276F0A" w:rsidR="00727D2E" w:rsidRPr="000D37E3" w:rsidRDefault="000D37E3" w:rsidP="000D37E3">
      <w:pPr>
        <w:pStyle w:val="Descripcin"/>
        <w:jc w:val="center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0D37E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D37E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D37E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D37E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>
        <w:rPr>
          <w:rFonts w:ascii="Arial" w:hAnsi="Arial" w:cs="Arial"/>
          <w:i w:val="0"/>
          <w:iCs w:val="0"/>
          <w:noProof/>
          <w:sz w:val="24"/>
          <w:szCs w:val="24"/>
        </w:rPr>
        <w:t>54</w:t>
      </w:r>
      <w:r w:rsidRPr="000D37E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D37E3">
        <w:rPr>
          <w:rFonts w:ascii="Arial" w:hAnsi="Arial" w:cs="Arial"/>
          <w:i w:val="0"/>
          <w:iCs w:val="0"/>
          <w:sz w:val="24"/>
          <w:szCs w:val="24"/>
        </w:rPr>
        <w:t xml:space="preserve"> Todos los datos de las máquinas y sus acciones correspondientes</w:t>
      </w:r>
    </w:p>
    <w:p w14:paraId="1BE9513E" w14:textId="59DEE47F" w:rsidR="00F266E8" w:rsidRPr="00940236" w:rsidRDefault="00F266E8" w:rsidP="00940236">
      <w:pPr>
        <w:pStyle w:val="Prrafodelista"/>
        <w:numPr>
          <w:ilvl w:val="0"/>
          <w:numId w:val="62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>Visualizar de notificaciones, por el momento existen 7 notificaciones predeterminadas:</w:t>
      </w:r>
    </w:p>
    <w:p w14:paraId="704EE460" w14:textId="497CAA3E" w:rsidR="00F266E8" w:rsidRPr="00940236" w:rsidRDefault="00F266E8" w:rsidP="00BE4723">
      <w:pPr>
        <w:pStyle w:val="Prrafodelista"/>
        <w:numPr>
          <w:ilvl w:val="0"/>
          <w:numId w:val="63"/>
        </w:numPr>
        <w:spacing w:line="360" w:lineRule="auto"/>
        <w:ind w:left="1134"/>
        <w:rPr>
          <w:rFonts w:ascii="Arial" w:hAnsi="Arial" w:cs="Arial"/>
          <w:bCs/>
        </w:rPr>
      </w:pPr>
      <w:r w:rsidRPr="00940236">
        <w:rPr>
          <w:rFonts w:ascii="Arial" w:hAnsi="Arial" w:cs="Arial"/>
          <w:bCs/>
        </w:rPr>
        <w:t>'Nuevo montaje',</w:t>
      </w:r>
    </w:p>
    <w:p w14:paraId="1D9C3D60" w14:textId="1E1934FC" w:rsidR="00F266E8" w:rsidRPr="00940236" w:rsidRDefault="00F266E8" w:rsidP="00BE4723">
      <w:pPr>
        <w:pStyle w:val="Prrafodelista"/>
        <w:numPr>
          <w:ilvl w:val="0"/>
          <w:numId w:val="63"/>
        </w:numPr>
        <w:spacing w:line="360" w:lineRule="auto"/>
        <w:ind w:left="1134"/>
        <w:rPr>
          <w:rFonts w:ascii="Arial" w:hAnsi="Arial" w:cs="Arial"/>
          <w:bCs/>
        </w:rPr>
      </w:pPr>
      <w:r w:rsidRPr="00940236">
        <w:rPr>
          <w:rFonts w:ascii="Arial" w:hAnsi="Arial" w:cs="Arial"/>
          <w:bCs/>
        </w:rPr>
        <w:t>'Comprobar maquina recreativa',</w:t>
      </w:r>
    </w:p>
    <w:p w14:paraId="0DEB4127" w14:textId="733FC60F" w:rsidR="00F266E8" w:rsidRPr="00940236" w:rsidRDefault="00F266E8" w:rsidP="00BE4723">
      <w:pPr>
        <w:pStyle w:val="Prrafodelista"/>
        <w:numPr>
          <w:ilvl w:val="0"/>
          <w:numId w:val="63"/>
        </w:numPr>
        <w:spacing w:line="360" w:lineRule="auto"/>
        <w:ind w:left="1134"/>
        <w:rPr>
          <w:rFonts w:ascii="Arial" w:hAnsi="Arial" w:cs="Arial"/>
          <w:bCs/>
        </w:rPr>
      </w:pPr>
      <w:r w:rsidRPr="00940236">
        <w:rPr>
          <w:rFonts w:ascii="Arial" w:hAnsi="Arial" w:cs="Arial"/>
          <w:bCs/>
        </w:rPr>
        <w:t>'Reensamblar maquina recreativa',</w:t>
      </w:r>
    </w:p>
    <w:p w14:paraId="152F2E44" w14:textId="09280A23" w:rsidR="00F266E8" w:rsidRPr="00940236" w:rsidRDefault="00F266E8" w:rsidP="00BE4723">
      <w:pPr>
        <w:pStyle w:val="Prrafodelista"/>
        <w:numPr>
          <w:ilvl w:val="0"/>
          <w:numId w:val="63"/>
        </w:numPr>
        <w:spacing w:line="360" w:lineRule="auto"/>
        <w:ind w:left="1134"/>
        <w:rPr>
          <w:rFonts w:ascii="Arial" w:hAnsi="Arial" w:cs="Arial"/>
          <w:bCs/>
        </w:rPr>
      </w:pPr>
      <w:r w:rsidRPr="00940236">
        <w:rPr>
          <w:rFonts w:ascii="Arial" w:hAnsi="Arial" w:cs="Arial"/>
          <w:bCs/>
        </w:rPr>
        <w:t>'Distribuir maquina recreativa',</w:t>
      </w:r>
    </w:p>
    <w:p w14:paraId="4E0EA9EA" w14:textId="2FDE8793" w:rsidR="00F266E8" w:rsidRPr="00940236" w:rsidRDefault="00F266E8" w:rsidP="00BE4723">
      <w:pPr>
        <w:pStyle w:val="Prrafodelista"/>
        <w:numPr>
          <w:ilvl w:val="0"/>
          <w:numId w:val="63"/>
        </w:numPr>
        <w:spacing w:line="360" w:lineRule="auto"/>
        <w:ind w:left="1134"/>
        <w:rPr>
          <w:rFonts w:ascii="Arial" w:hAnsi="Arial" w:cs="Arial"/>
          <w:bCs/>
        </w:rPr>
      </w:pPr>
      <w:r w:rsidRPr="00940236">
        <w:rPr>
          <w:rFonts w:ascii="Arial" w:hAnsi="Arial" w:cs="Arial"/>
          <w:bCs/>
        </w:rPr>
        <w:t xml:space="preserve">'Dar mantenimiento a </w:t>
      </w:r>
      <w:r w:rsidR="00940236" w:rsidRPr="00940236">
        <w:rPr>
          <w:rFonts w:ascii="Arial" w:hAnsi="Arial" w:cs="Arial"/>
          <w:bCs/>
        </w:rPr>
        <w:t>máquina</w:t>
      </w:r>
      <w:r w:rsidRPr="00940236">
        <w:rPr>
          <w:rFonts w:ascii="Arial" w:hAnsi="Arial" w:cs="Arial"/>
          <w:bCs/>
        </w:rPr>
        <w:t xml:space="preserve"> recreativa',</w:t>
      </w:r>
    </w:p>
    <w:p w14:paraId="23994D3A" w14:textId="18E878A7" w:rsidR="00F266E8" w:rsidRPr="00940236" w:rsidRDefault="00F266E8" w:rsidP="00BE4723">
      <w:pPr>
        <w:pStyle w:val="Prrafodelista"/>
        <w:numPr>
          <w:ilvl w:val="0"/>
          <w:numId w:val="63"/>
        </w:numPr>
        <w:spacing w:line="360" w:lineRule="auto"/>
        <w:ind w:left="1134"/>
        <w:rPr>
          <w:rFonts w:ascii="Arial" w:hAnsi="Arial" w:cs="Arial"/>
          <w:bCs/>
        </w:rPr>
      </w:pPr>
      <w:r w:rsidRPr="00940236">
        <w:rPr>
          <w:rFonts w:ascii="Arial" w:hAnsi="Arial" w:cs="Arial"/>
          <w:bCs/>
        </w:rPr>
        <w:t>'Maquina recreativa retirada',</w:t>
      </w:r>
    </w:p>
    <w:p w14:paraId="75CBBDAE" w14:textId="124EDD30" w:rsidR="00F266E8" w:rsidRPr="00940236" w:rsidRDefault="00F266E8" w:rsidP="00BE4723">
      <w:pPr>
        <w:pStyle w:val="Prrafodelista"/>
        <w:numPr>
          <w:ilvl w:val="0"/>
          <w:numId w:val="63"/>
        </w:numPr>
        <w:spacing w:line="360" w:lineRule="auto"/>
        <w:ind w:left="1134"/>
        <w:rPr>
          <w:rFonts w:ascii="Arial" w:hAnsi="Arial" w:cs="Arial"/>
          <w:bCs/>
        </w:rPr>
      </w:pPr>
      <w:r w:rsidRPr="00940236">
        <w:rPr>
          <w:rFonts w:ascii="Arial" w:hAnsi="Arial" w:cs="Arial"/>
          <w:bCs/>
        </w:rPr>
        <w:t>'Maquina recreativa reparada'</w:t>
      </w:r>
    </w:p>
    <w:p w14:paraId="2C6AE53E" w14:textId="77777777" w:rsidR="00F266E8" w:rsidRPr="00F153EF" w:rsidRDefault="00F266E8" w:rsidP="000B3E6D">
      <w:pPr>
        <w:spacing w:line="480" w:lineRule="auto"/>
        <w:rPr>
          <w:rFonts w:ascii="Arial" w:hAnsi="Arial" w:cs="Arial"/>
          <w:b/>
          <w:bCs/>
        </w:rPr>
      </w:pPr>
    </w:p>
    <w:p w14:paraId="626F9618" w14:textId="0F324284" w:rsidR="00727D2E" w:rsidRPr="00940236" w:rsidRDefault="00727D2E" w:rsidP="00940236">
      <w:pPr>
        <w:pStyle w:val="Prrafodelista"/>
        <w:numPr>
          <w:ilvl w:val="0"/>
          <w:numId w:val="62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>Visualizar inventario actual</w:t>
      </w:r>
      <w:r w:rsidR="00F06CA8" w:rsidRPr="00940236">
        <w:rPr>
          <w:rFonts w:ascii="Arial" w:hAnsi="Arial" w:cs="Arial"/>
          <w:b/>
          <w:bCs/>
        </w:rPr>
        <w:t>, de acuerdo a etapas de máquinas recreativas: en distribución, operativas, retiradas</w:t>
      </w:r>
    </w:p>
    <w:p w14:paraId="1B318BBE" w14:textId="77777777" w:rsidR="000D37E3" w:rsidRPr="000D37E3" w:rsidRDefault="00786959" w:rsidP="000D37E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0D37E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32310552" wp14:editId="14E2E1BA">
            <wp:extent cx="6120130" cy="2778125"/>
            <wp:effectExtent l="0" t="0" r="0" b="3175"/>
            <wp:docPr id="1088485942" name="Imagen 108848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31171" cy="278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347C" w14:textId="4FE44C87" w:rsidR="00727D2E" w:rsidRDefault="000D37E3" w:rsidP="000D37E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D37E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D37E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D37E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D37E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Pr="000D37E3">
        <w:rPr>
          <w:rFonts w:ascii="Arial" w:hAnsi="Arial" w:cs="Arial"/>
          <w:i w:val="0"/>
          <w:iCs w:val="0"/>
          <w:noProof/>
          <w:sz w:val="24"/>
          <w:szCs w:val="24"/>
        </w:rPr>
        <w:t>55</w:t>
      </w:r>
      <w:r w:rsidRPr="000D37E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D37E3">
        <w:rPr>
          <w:rFonts w:ascii="Arial" w:hAnsi="Arial" w:cs="Arial"/>
          <w:i w:val="0"/>
          <w:iCs w:val="0"/>
          <w:sz w:val="24"/>
          <w:szCs w:val="24"/>
        </w:rPr>
        <w:t xml:space="preserve"> Máquinas recreativas y su distribución como su recaudación</w:t>
      </w:r>
    </w:p>
    <w:p w14:paraId="474786B7" w14:textId="77777777" w:rsidR="000C474B" w:rsidRDefault="000C474B" w:rsidP="000C474B">
      <w:pPr>
        <w:rPr>
          <w:lang w:eastAsia="en-US"/>
        </w:rPr>
      </w:pPr>
    </w:p>
    <w:p w14:paraId="341D697A" w14:textId="77777777" w:rsidR="000C474B" w:rsidRDefault="000C474B" w:rsidP="000C474B">
      <w:pPr>
        <w:rPr>
          <w:lang w:eastAsia="en-US"/>
        </w:rPr>
      </w:pPr>
    </w:p>
    <w:p w14:paraId="0B7853AD" w14:textId="77777777" w:rsidR="000C474B" w:rsidRDefault="000C474B" w:rsidP="000C474B">
      <w:pPr>
        <w:rPr>
          <w:lang w:eastAsia="en-US"/>
        </w:rPr>
      </w:pPr>
    </w:p>
    <w:p w14:paraId="77C9CB03" w14:textId="77777777" w:rsidR="000C474B" w:rsidRDefault="000C474B" w:rsidP="000C474B">
      <w:pPr>
        <w:rPr>
          <w:lang w:eastAsia="en-US"/>
        </w:rPr>
      </w:pPr>
    </w:p>
    <w:p w14:paraId="68655B22" w14:textId="77777777" w:rsidR="000C474B" w:rsidRPr="000C474B" w:rsidRDefault="000C474B" w:rsidP="000C474B">
      <w:pPr>
        <w:rPr>
          <w:lang w:eastAsia="en-US"/>
        </w:rPr>
      </w:pPr>
    </w:p>
    <w:p w14:paraId="71E8701B" w14:textId="7F26B66D" w:rsidR="00727D2E" w:rsidRPr="00940236" w:rsidRDefault="00727D2E" w:rsidP="00940236">
      <w:pPr>
        <w:pStyle w:val="Prrafodelista"/>
        <w:numPr>
          <w:ilvl w:val="0"/>
          <w:numId w:val="62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 xml:space="preserve">Registrar </w:t>
      </w:r>
      <w:r w:rsidR="00F266E8" w:rsidRPr="00940236">
        <w:rPr>
          <w:rFonts w:ascii="Arial" w:hAnsi="Arial" w:cs="Arial"/>
          <w:b/>
          <w:bCs/>
        </w:rPr>
        <w:t>“Nuevo comercio”</w:t>
      </w:r>
      <w:r w:rsidRPr="00940236">
        <w:rPr>
          <w:rFonts w:ascii="Arial" w:hAnsi="Arial" w:cs="Arial"/>
          <w:b/>
          <w:bCs/>
        </w:rPr>
        <w:t xml:space="preserve"> </w:t>
      </w:r>
      <w:r w:rsidR="00F266E8" w:rsidRPr="00940236">
        <w:rPr>
          <w:rFonts w:ascii="Arial" w:hAnsi="Arial" w:cs="Arial"/>
          <w:b/>
          <w:bCs/>
        </w:rPr>
        <w:t>para la</w:t>
      </w:r>
      <w:r w:rsidRPr="00940236">
        <w:rPr>
          <w:rFonts w:ascii="Arial" w:hAnsi="Arial" w:cs="Arial"/>
          <w:b/>
          <w:bCs/>
        </w:rPr>
        <w:t xml:space="preserve"> máquina</w:t>
      </w:r>
      <w:r w:rsidR="00F266E8" w:rsidRPr="00940236">
        <w:rPr>
          <w:rFonts w:ascii="Arial" w:hAnsi="Arial" w:cs="Arial"/>
          <w:b/>
          <w:bCs/>
        </w:rPr>
        <w:t xml:space="preserve"> recreativa</w:t>
      </w:r>
    </w:p>
    <w:p w14:paraId="789CC534" w14:textId="77777777" w:rsidR="00BE4723" w:rsidRDefault="00E5099C" w:rsidP="00BE4723">
      <w:pPr>
        <w:keepNext/>
        <w:spacing w:line="480" w:lineRule="auto"/>
        <w:jc w:val="center"/>
      </w:pPr>
      <w:r w:rsidRPr="00F153EF">
        <w:rPr>
          <w:rFonts w:ascii="Arial" w:hAnsi="Arial" w:cs="Arial"/>
          <w:b/>
          <w:bCs/>
          <w:noProof/>
        </w:rPr>
        <w:drawing>
          <wp:inline distT="0" distB="0" distL="0" distR="0" wp14:anchorId="7D970CEA" wp14:editId="2A4D1633">
            <wp:extent cx="3764478" cy="6566923"/>
            <wp:effectExtent l="0" t="0" r="7620" b="5715"/>
            <wp:docPr id="1088485944" name="Imagen 108848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69703" cy="65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0C8" w14:textId="36850742" w:rsidR="00BE4723" w:rsidRPr="00BE4723" w:rsidRDefault="00BE4723" w:rsidP="00BE472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56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Registro de un nuevo comentario</w:t>
      </w:r>
    </w:p>
    <w:p w14:paraId="47F7D53C" w14:textId="00758F49" w:rsidR="00BE4723" w:rsidRPr="00BE4723" w:rsidRDefault="00BE4723" w:rsidP="00BE4723">
      <w:pPr>
        <w:spacing w:line="480" w:lineRule="auto"/>
        <w:jc w:val="center"/>
        <w:rPr>
          <w:rFonts w:ascii="Arial" w:hAnsi="Arial" w:cs="Arial"/>
          <w:noProof/>
          <w:sz w:val="36"/>
          <w:szCs w:val="36"/>
        </w:rPr>
      </w:pPr>
    </w:p>
    <w:p w14:paraId="50B89ADC" w14:textId="77777777" w:rsidR="00BE4723" w:rsidRDefault="00E5099C" w:rsidP="00BE4723">
      <w:pPr>
        <w:keepNext/>
        <w:spacing w:line="480" w:lineRule="auto"/>
        <w:jc w:val="center"/>
      </w:pPr>
      <w:r w:rsidRPr="00F153EF">
        <w:rPr>
          <w:rFonts w:ascii="Arial" w:hAnsi="Arial" w:cs="Arial"/>
          <w:b/>
          <w:bCs/>
          <w:noProof/>
        </w:rPr>
        <w:drawing>
          <wp:inline distT="0" distB="0" distL="0" distR="0" wp14:anchorId="00A778E9" wp14:editId="6257B9D5">
            <wp:extent cx="3681350" cy="6153497"/>
            <wp:effectExtent l="0" t="0" r="0" b="0"/>
            <wp:docPr id="1088485945" name="Imagen 108848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5444" cy="616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0843" w14:textId="05C203E8" w:rsidR="00727D2E" w:rsidRPr="00BE4723" w:rsidRDefault="00BE4723" w:rsidP="00BE4723">
      <w:pPr>
        <w:pStyle w:val="Descripcin"/>
        <w:jc w:val="center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57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Registro de nuevo comentario completado</w:t>
      </w:r>
    </w:p>
    <w:p w14:paraId="54C5BEB1" w14:textId="05CEF8AB" w:rsidR="00727D2E" w:rsidRPr="00940236" w:rsidRDefault="00727D2E" w:rsidP="00940236">
      <w:pPr>
        <w:pStyle w:val="Prrafodelista"/>
        <w:numPr>
          <w:ilvl w:val="0"/>
          <w:numId w:val="62"/>
        </w:numPr>
        <w:rPr>
          <w:rFonts w:ascii="Arial" w:hAnsi="Arial" w:cs="Arial"/>
          <w:b/>
          <w:bCs/>
        </w:rPr>
      </w:pPr>
      <w:r w:rsidRPr="00940236">
        <w:rPr>
          <w:rFonts w:ascii="Arial" w:hAnsi="Arial" w:cs="Arial"/>
          <w:b/>
          <w:bCs/>
        </w:rPr>
        <w:t>Registrar salida de máquina</w:t>
      </w:r>
    </w:p>
    <w:p w14:paraId="15CA489F" w14:textId="60920E46" w:rsidR="005B1B84" w:rsidRPr="00BE4723" w:rsidRDefault="005B1B84" w:rsidP="000B3E6D">
      <w:pPr>
        <w:spacing w:line="480" w:lineRule="auto"/>
        <w:rPr>
          <w:rFonts w:ascii="Arial" w:hAnsi="Arial" w:cs="Arial"/>
        </w:rPr>
      </w:pPr>
      <w:r w:rsidRPr="00BE4723">
        <w:rPr>
          <w:rFonts w:ascii="Arial" w:hAnsi="Arial" w:cs="Arial"/>
        </w:rPr>
        <w:t>Donde primero pedirá crear placa y seleccionar una carcasa antes de registrar la máquina, siendo componentes iniciales de la misma.</w:t>
      </w:r>
    </w:p>
    <w:p w14:paraId="5AEBEBFD" w14:textId="77777777" w:rsidR="00BE4723" w:rsidRPr="00BE4723" w:rsidRDefault="005B1B84" w:rsidP="00BE472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BE472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53A1F283" wp14:editId="0BFAA10A">
            <wp:extent cx="5011387" cy="2527388"/>
            <wp:effectExtent l="0" t="0" r="0" b="6350"/>
            <wp:docPr id="1088485946" name="Imagen 108848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6432" cy="253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23E0" w14:textId="4411FAF5" w:rsidR="00BE4723" w:rsidRPr="00BE4723" w:rsidRDefault="00BE4723" w:rsidP="00BE472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58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Registro de las nuevas máquinas recreativas</w:t>
      </w:r>
    </w:p>
    <w:p w14:paraId="2CDA4ECB" w14:textId="71872E14" w:rsidR="00BE4723" w:rsidRPr="00BE4723" w:rsidRDefault="005B1B84" w:rsidP="00BE472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BE472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1F6F15C9" wp14:editId="3CF4D94C">
            <wp:extent cx="5130139" cy="2565070"/>
            <wp:effectExtent l="0" t="0" r="0" b="6985"/>
            <wp:docPr id="1088485947" name="Imagen 1088485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4463" cy="257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F852" w14:textId="32495680" w:rsidR="005B1B84" w:rsidRPr="00BE4723" w:rsidRDefault="00BE4723" w:rsidP="00BE4723">
      <w:pPr>
        <w:pStyle w:val="Descripcin"/>
        <w:jc w:val="center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59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Registro de las nuevas máquinas recreativas completadas</w:t>
      </w:r>
    </w:p>
    <w:p w14:paraId="73DC918F" w14:textId="0F0EE0F2" w:rsidR="00727D2E" w:rsidRPr="00F0496A" w:rsidRDefault="00495293" w:rsidP="000B3E6D">
      <w:pPr>
        <w:spacing w:line="480" w:lineRule="auto"/>
        <w:rPr>
          <w:rFonts w:ascii="Arial" w:hAnsi="Arial" w:cs="Arial"/>
        </w:rPr>
      </w:pPr>
      <w:r w:rsidRPr="00F0496A">
        <w:rPr>
          <w:rFonts w:ascii="Arial" w:hAnsi="Arial" w:cs="Arial"/>
        </w:rPr>
        <w:t xml:space="preserve">Se rellena los campos y los técnicos ensamblador y comprobador se asignan automáticamente de acuerdo al técnico con menor </w:t>
      </w:r>
      <w:r w:rsidR="00E5099C" w:rsidRPr="00F0496A">
        <w:rPr>
          <w:rFonts w:ascii="Arial" w:hAnsi="Arial" w:cs="Arial"/>
        </w:rPr>
        <w:t>número</w:t>
      </w:r>
      <w:r w:rsidRPr="00F0496A">
        <w:rPr>
          <w:rFonts w:ascii="Arial" w:hAnsi="Arial" w:cs="Arial"/>
        </w:rPr>
        <w:t xml:space="preserve"> de </w:t>
      </w:r>
      <w:r w:rsidR="00E5099C" w:rsidRPr="00F0496A">
        <w:rPr>
          <w:rFonts w:ascii="Arial" w:hAnsi="Arial" w:cs="Arial"/>
        </w:rPr>
        <w:t>máquinas</w:t>
      </w:r>
      <w:r w:rsidRPr="00F0496A">
        <w:rPr>
          <w:rFonts w:ascii="Arial" w:hAnsi="Arial" w:cs="Arial"/>
        </w:rPr>
        <w:t xml:space="preserve"> recreativas asignadas</w:t>
      </w:r>
    </w:p>
    <w:p w14:paraId="320BB236" w14:textId="77777777" w:rsidR="00BE4723" w:rsidRPr="00BE4723" w:rsidRDefault="00612666" w:rsidP="00BE472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BE4723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6C1131A0" wp14:editId="515C19FD">
            <wp:extent cx="3669476" cy="5673901"/>
            <wp:effectExtent l="0" t="0" r="7620" b="3175"/>
            <wp:docPr id="1088485948" name="Imagen 108848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3027" cy="56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5921" w14:textId="3112F805" w:rsidR="00BE4723" w:rsidRPr="00BE4723" w:rsidRDefault="00BE4723" w:rsidP="00BE4723">
      <w:pPr>
        <w:pStyle w:val="Descripcin"/>
        <w:jc w:val="center"/>
        <w:rPr>
          <w:rFonts w:ascii="Arial" w:hAnsi="Arial" w:cs="Arial"/>
          <w:i w:val="0"/>
          <w:iCs w:val="0"/>
          <w:noProof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60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Registro de las maquinas completadas y disponibles</w:t>
      </w:r>
    </w:p>
    <w:p w14:paraId="5C458778" w14:textId="77777777" w:rsidR="00BE4723" w:rsidRPr="00BE4723" w:rsidRDefault="002E6BAA" w:rsidP="00BE472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BE4723">
        <w:rPr>
          <w:rFonts w:ascii="Arial" w:hAnsi="Arial" w:cs="Arial"/>
          <w:b/>
          <w:bCs/>
          <w:noProof/>
          <w:sz w:val="36"/>
          <w:szCs w:val="36"/>
          <w:u w:val="single"/>
        </w:rPr>
        <w:drawing>
          <wp:inline distT="0" distB="0" distL="0" distR="0" wp14:anchorId="2F87CA49" wp14:editId="00EBEA00">
            <wp:extent cx="5664530" cy="6650150"/>
            <wp:effectExtent l="0" t="0" r="0" b="0"/>
            <wp:docPr id="27193293" name="Imagen 2719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4208" cy="668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8350" w14:textId="3538F3E2" w:rsidR="000F2145" w:rsidRPr="00BE4723" w:rsidRDefault="00BE4723" w:rsidP="00BE4723">
      <w:pPr>
        <w:pStyle w:val="Descripcin"/>
        <w:jc w:val="center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61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Datos de estas completadas para su funcionamiento</w:t>
      </w:r>
    </w:p>
    <w:p w14:paraId="09BB67BD" w14:textId="7A056C12" w:rsidR="00ED22EF" w:rsidRPr="00F153EF" w:rsidRDefault="00ED22EF" w:rsidP="00F1485E">
      <w:pPr>
        <w:pStyle w:val="Ttulo2"/>
      </w:pPr>
      <w:bookmarkStart w:id="18" w:name="_Toc202355520"/>
      <w:r w:rsidRPr="00F153EF">
        <w:t>Técnicos</w:t>
      </w:r>
      <w:bookmarkEnd w:id="18"/>
    </w:p>
    <w:p w14:paraId="7587728E" w14:textId="77777777" w:rsidR="00ED22EF" w:rsidRPr="00F153EF" w:rsidRDefault="00ED22EF" w:rsidP="000B3E6D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Funciones principales:</w:t>
      </w:r>
    </w:p>
    <w:p w14:paraId="6842BAED" w14:textId="77777777" w:rsidR="00ED22EF" w:rsidRPr="00F153EF" w:rsidRDefault="00ED22EF" w:rsidP="000B3E6D">
      <w:pPr>
        <w:numPr>
          <w:ilvl w:val="0"/>
          <w:numId w:val="16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Ver máquinas asignadas para reparación.</w:t>
      </w:r>
    </w:p>
    <w:p w14:paraId="630A145A" w14:textId="77777777" w:rsidR="00ED22EF" w:rsidRPr="00F153EF" w:rsidRDefault="00ED22EF" w:rsidP="000B3E6D">
      <w:pPr>
        <w:numPr>
          <w:ilvl w:val="0"/>
          <w:numId w:val="16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Registrar reparaciones realizadas.</w:t>
      </w:r>
    </w:p>
    <w:p w14:paraId="14BB9D03" w14:textId="176E4240" w:rsidR="00ED22EF" w:rsidRPr="00F153EF" w:rsidRDefault="00ED22EF" w:rsidP="000B3E6D">
      <w:pPr>
        <w:numPr>
          <w:ilvl w:val="0"/>
          <w:numId w:val="16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Cambiar el estado de las máquinas.</w:t>
      </w:r>
    </w:p>
    <w:p w14:paraId="0D6283FD" w14:textId="2AEB7CC6" w:rsidR="00E15EE9" w:rsidRPr="00F153EF" w:rsidRDefault="00E15EE9" w:rsidP="000B3E6D">
      <w:pPr>
        <w:numPr>
          <w:ilvl w:val="0"/>
          <w:numId w:val="16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 xml:space="preserve">Y demás funcionalidades de acuerdo a su </w:t>
      </w:r>
      <w:r w:rsidR="005E06A9" w:rsidRPr="00F153EF">
        <w:rPr>
          <w:rFonts w:ascii="Arial" w:hAnsi="Arial" w:cs="Arial"/>
        </w:rPr>
        <w:t>especialidad</w:t>
      </w:r>
    </w:p>
    <w:p w14:paraId="5A04AD29" w14:textId="67D9E9B2" w:rsidR="005E06A9" w:rsidRPr="00F153EF" w:rsidRDefault="005E06A9" w:rsidP="00A950FA">
      <w:pPr>
        <w:pStyle w:val="Ttulo3"/>
      </w:pPr>
      <w:bookmarkStart w:id="19" w:name="_Toc202355521"/>
      <w:r w:rsidRPr="00F153EF">
        <w:t>Técnico: Ensamblador</w:t>
      </w:r>
      <w:bookmarkEnd w:id="19"/>
    </w:p>
    <w:p w14:paraId="4A51296C" w14:textId="5181B087" w:rsidR="00E15EE9" w:rsidRPr="00F153EF" w:rsidRDefault="00ED22EF" w:rsidP="000B3E6D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Paso a paso:</w:t>
      </w:r>
    </w:p>
    <w:p w14:paraId="1E85F0DF" w14:textId="7C57C734" w:rsidR="00E15EE9" w:rsidRPr="00F153EF" w:rsidRDefault="00E15EE9" w:rsidP="000B3E6D">
      <w:pPr>
        <w:pStyle w:val="Prrafodelista"/>
        <w:numPr>
          <w:ilvl w:val="0"/>
          <w:numId w:val="28"/>
        </w:numPr>
        <w:spacing w:after="160"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Registro de un usuario de técnico con especialidad: Ensamblador</w:t>
      </w:r>
    </w:p>
    <w:p w14:paraId="4E82ADD5" w14:textId="30FB3599" w:rsidR="00ED22EF" w:rsidRPr="00F153EF" w:rsidRDefault="00ED22EF" w:rsidP="00ED7369">
      <w:pPr>
        <w:pStyle w:val="Prrafodelista"/>
        <w:numPr>
          <w:ilvl w:val="0"/>
          <w:numId w:val="28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b/>
          <w:bCs/>
        </w:rPr>
        <w:t>Iniciar sesión</w:t>
      </w:r>
    </w:p>
    <w:p w14:paraId="06539F1F" w14:textId="4E8209BB" w:rsidR="00ED22EF" w:rsidRPr="00F153EF" w:rsidRDefault="00ED22EF" w:rsidP="00ED7369">
      <w:pPr>
        <w:numPr>
          <w:ilvl w:val="1"/>
          <w:numId w:val="28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Accede con cuenta técnica.</w:t>
      </w:r>
    </w:p>
    <w:p w14:paraId="510C1A77" w14:textId="0990955E" w:rsidR="00ED22EF" w:rsidRPr="00F153EF" w:rsidRDefault="00ED22EF" w:rsidP="00ED7369">
      <w:pPr>
        <w:numPr>
          <w:ilvl w:val="1"/>
          <w:numId w:val="28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Verás directamente el panel de “</w:t>
      </w:r>
      <w:r w:rsidR="009130E4" w:rsidRPr="00F153EF">
        <w:rPr>
          <w:rFonts w:ascii="Arial" w:hAnsi="Arial" w:cs="Arial"/>
        </w:rPr>
        <w:t>Notificaciones</w:t>
      </w:r>
      <w:r w:rsidRPr="00F153EF">
        <w:rPr>
          <w:rFonts w:ascii="Arial" w:hAnsi="Arial" w:cs="Arial"/>
        </w:rPr>
        <w:t>”.</w:t>
      </w:r>
    </w:p>
    <w:p w14:paraId="0ABEDF63" w14:textId="6167CA78" w:rsidR="009130E4" w:rsidRPr="00F153EF" w:rsidRDefault="00EA6FFF" w:rsidP="009130E4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65CF3C87" wp14:editId="6DE76E68">
            <wp:extent cx="6120130" cy="4503420"/>
            <wp:effectExtent l="0" t="0" r="0" b="0"/>
            <wp:docPr id="1088485949" name="Imagen 108848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588" w14:textId="4A7B13F8" w:rsidR="00ED22EF" w:rsidRPr="00F153EF" w:rsidRDefault="00ED22EF" w:rsidP="00ED7369">
      <w:pPr>
        <w:numPr>
          <w:ilvl w:val="0"/>
          <w:numId w:val="28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b/>
          <w:bCs/>
        </w:rPr>
        <w:t xml:space="preserve">Revisar máquina para </w:t>
      </w:r>
      <w:r w:rsidR="009130E4" w:rsidRPr="00F153EF">
        <w:rPr>
          <w:rFonts w:ascii="Arial" w:hAnsi="Arial" w:cs="Arial"/>
          <w:b/>
          <w:bCs/>
        </w:rPr>
        <w:t>ensamblar</w:t>
      </w:r>
    </w:p>
    <w:p w14:paraId="7926D520" w14:textId="77777777" w:rsidR="00ED22EF" w:rsidRPr="00F153EF" w:rsidRDefault="00ED22EF" w:rsidP="00ED7369">
      <w:pPr>
        <w:numPr>
          <w:ilvl w:val="1"/>
          <w:numId w:val="28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En la lista, selecciona la máquina.</w:t>
      </w:r>
    </w:p>
    <w:p w14:paraId="61CB1AD8" w14:textId="6C4A8C88" w:rsidR="00ED22EF" w:rsidRPr="00F153EF" w:rsidRDefault="00ED22EF" w:rsidP="00ED7369">
      <w:pPr>
        <w:numPr>
          <w:ilvl w:val="1"/>
          <w:numId w:val="28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Haz clic en “</w:t>
      </w:r>
      <w:r w:rsidR="009130E4" w:rsidRPr="00F153EF">
        <w:rPr>
          <w:rFonts w:ascii="Arial" w:hAnsi="Arial" w:cs="Arial"/>
        </w:rPr>
        <w:t>Ensamblando</w:t>
      </w:r>
      <w:r w:rsidRPr="00F153EF">
        <w:rPr>
          <w:rFonts w:ascii="Arial" w:hAnsi="Arial" w:cs="Arial"/>
        </w:rPr>
        <w:t>”.</w:t>
      </w:r>
    </w:p>
    <w:p w14:paraId="35D7CA76" w14:textId="5B1874F2" w:rsidR="00B52FB7" w:rsidRPr="00F153EF" w:rsidRDefault="00B52FB7" w:rsidP="00B52FB7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544B5F0D" wp14:editId="0982958C">
            <wp:extent cx="6120130" cy="1866900"/>
            <wp:effectExtent l="0" t="0" r="0" b="0"/>
            <wp:docPr id="1088485950" name="Imagen 108848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552C" w14:textId="1EFA8CA9" w:rsidR="00B52FB7" w:rsidRPr="00F153EF" w:rsidRDefault="00B52FB7" w:rsidP="00B52FB7">
      <w:pPr>
        <w:pStyle w:val="Prrafodelista"/>
        <w:numPr>
          <w:ilvl w:val="1"/>
          <w:numId w:val="28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Opcional puede hacer uso de componentes especialmente diseñados para el técnico cuya especialidad es ensamblar.</w:t>
      </w:r>
    </w:p>
    <w:p w14:paraId="4544C5D4" w14:textId="160B0B3D" w:rsidR="009130E4" w:rsidRPr="00F153EF" w:rsidRDefault="00B52FB7" w:rsidP="009130E4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3E73ED24" wp14:editId="58718513">
            <wp:extent cx="5290876" cy="5753100"/>
            <wp:effectExtent l="0" t="0" r="5080" b="0"/>
            <wp:docPr id="1088485951" name="Imagen 108848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6892" cy="575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D4C3" w14:textId="1B0DFC6E" w:rsidR="00F43284" w:rsidRPr="00F153EF" w:rsidRDefault="00F43284" w:rsidP="009130E4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Se puede usarlos en la máquina recreativ</w:t>
      </w:r>
      <w:r w:rsidR="00977FBC" w:rsidRPr="00F153EF">
        <w:rPr>
          <w:rFonts w:ascii="Arial" w:hAnsi="Arial" w:cs="Arial"/>
        </w:rPr>
        <w:t>a.</w:t>
      </w:r>
    </w:p>
    <w:p w14:paraId="64FAAAB2" w14:textId="77777777" w:rsidR="00F43284" w:rsidRPr="00F153EF" w:rsidRDefault="00F43284" w:rsidP="00F43284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Así como también liberarlos de la máquina recreativa si realmente no se usaron</w:t>
      </w:r>
    </w:p>
    <w:p w14:paraId="42038AF0" w14:textId="75AD7F4C" w:rsidR="00B52FB7" w:rsidRPr="00F153EF" w:rsidRDefault="00F43284" w:rsidP="009130E4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34A5D9A3" wp14:editId="5C3CE538">
            <wp:extent cx="6120130" cy="1981200"/>
            <wp:effectExtent l="0" t="0" r="0" b="0"/>
            <wp:docPr id="27193281" name="Imagen 2719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9B6B" w14:textId="668DF34C" w:rsidR="00ED22EF" w:rsidRPr="00F153EF" w:rsidRDefault="00ED22EF" w:rsidP="00ED7369">
      <w:pPr>
        <w:numPr>
          <w:ilvl w:val="0"/>
          <w:numId w:val="28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b/>
          <w:bCs/>
        </w:rPr>
        <w:t>Actualizar estado de máquina</w:t>
      </w:r>
      <w:r w:rsidR="00D9216C" w:rsidRPr="00F153EF">
        <w:rPr>
          <w:rFonts w:ascii="Arial" w:hAnsi="Arial" w:cs="Arial"/>
          <w:b/>
          <w:bCs/>
        </w:rPr>
        <w:t xml:space="preserve"> y enviar un mensaje al comprobador</w:t>
      </w:r>
    </w:p>
    <w:p w14:paraId="0E3A4319" w14:textId="1A044BF6" w:rsidR="00ED22EF" w:rsidRPr="00F153EF" w:rsidRDefault="00ED22EF" w:rsidP="00ED7369">
      <w:pPr>
        <w:numPr>
          <w:ilvl w:val="1"/>
          <w:numId w:val="28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Desde el detalle de la máquina, cambia el estado a</w:t>
      </w:r>
      <w:r w:rsidR="009130E4" w:rsidRPr="00F153EF">
        <w:rPr>
          <w:rFonts w:ascii="Arial" w:hAnsi="Arial" w:cs="Arial"/>
        </w:rPr>
        <w:t xml:space="preserve"> “Mandar a comprobación</w:t>
      </w:r>
      <w:r w:rsidRPr="00F153EF">
        <w:rPr>
          <w:rFonts w:ascii="Arial" w:hAnsi="Arial" w:cs="Arial"/>
        </w:rPr>
        <w:t>”.</w:t>
      </w:r>
    </w:p>
    <w:p w14:paraId="6C2CC6C8" w14:textId="036118D0" w:rsidR="00ED22EF" w:rsidRPr="00F153EF" w:rsidRDefault="00D9216C" w:rsidP="00ED7369">
      <w:pPr>
        <w:numPr>
          <w:ilvl w:val="1"/>
          <w:numId w:val="28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Haz clic en “Enviar” para “Mensaje para el técnico comprobador”</w:t>
      </w:r>
      <w:r w:rsidR="00ED22EF" w:rsidRPr="00F153EF">
        <w:rPr>
          <w:rFonts w:ascii="Arial" w:hAnsi="Arial" w:cs="Arial"/>
        </w:rPr>
        <w:t>.</w:t>
      </w:r>
    </w:p>
    <w:p w14:paraId="0CD2E969" w14:textId="1090789E" w:rsidR="00ED22EF" w:rsidRPr="00F153EF" w:rsidRDefault="00EB585F" w:rsidP="00EB585F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027E5AFA" wp14:editId="19EF68B4">
            <wp:extent cx="6120130" cy="5948680"/>
            <wp:effectExtent l="0" t="0" r="0" b="0"/>
            <wp:docPr id="27193283" name="Imagen 2719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834A" w14:textId="4FACA693" w:rsidR="00D9216C" w:rsidRPr="00F153EF" w:rsidRDefault="00D9216C" w:rsidP="00D9216C">
      <w:pPr>
        <w:pStyle w:val="Prrafodelista"/>
        <w:numPr>
          <w:ilvl w:val="0"/>
          <w:numId w:val="28"/>
        </w:num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Actualización automática</w:t>
      </w:r>
    </w:p>
    <w:p w14:paraId="6B905C62" w14:textId="250324EC" w:rsidR="00D9216C" w:rsidRPr="00F153EF" w:rsidRDefault="00EB585F" w:rsidP="00D9216C">
      <w:pPr>
        <w:spacing w:line="480" w:lineRule="auto"/>
        <w:ind w:left="360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04AC3613" wp14:editId="13355B00">
            <wp:extent cx="6120130" cy="2291715"/>
            <wp:effectExtent l="0" t="0" r="0" b="0"/>
            <wp:docPr id="27193284" name="Imagen 2719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1F9" w14:textId="02E3A94A" w:rsidR="009D4B0B" w:rsidRPr="00F153EF" w:rsidRDefault="009D4B0B" w:rsidP="00A950FA">
      <w:pPr>
        <w:pStyle w:val="Ttulo3"/>
      </w:pPr>
      <w:bookmarkStart w:id="20" w:name="_Toc202355522"/>
      <w:r w:rsidRPr="00F153EF">
        <w:t xml:space="preserve">Técnico: </w:t>
      </w:r>
      <w:r w:rsidR="00C211B9" w:rsidRPr="00F153EF">
        <w:t>Comprobador</w:t>
      </w:r>
      <w:bookmarkEnd w:id="20"/>
    </w:p>
    <w:p w14:paraId="7EAB1533" w14:textId="77777777" w:rsidR="009D4B0B" w:rsidRPr="00F153EF" w:rsidRDefault="009D4B0B" w:rsidP="009D4B0B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Paso a paso:</w:t>
      </w:r>
    </w:p>
    <w:p w14:paraId="70A3DF5E" w14:textId="6D75B8A8" w:rsidR="009D4B0B" w:rsidRPr="00F153EF" w:rsidRDefault="009D4B0B" w:rsidP="009D4B0B">
      <w:pPr>
        <w:pStyle w:val="Prrafodelista"/>
        <w:numPr>
          <w:ilvl w:val="0"/>
          <w:numId w:val="31"/>
        </w:numPr>
        <w:spacing w:after="160"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 xml:space="preserve">Registro de un usuario de técnico con especialidad: </w:t>
      </w:r>
      <w:r w:rsidR="00C211B9" w:rsidRPr="00F153EF">
        <w:rPr>
          <w:rFonts w:ascii="Arial" w:hAnsi="Arial" w:cs="Arial"/>
          <w:b/>
          <w:bCs/>
        </w:rPr>
        <w:t>Comprob</w:t>
      </w:r>
      <w:r w:rsidRPr="00F153EF">
        <w:rPr>
          <w:rFonts w:ascii="Arial" w:hAnsi="Arial" w:cs="Arial"/>
          <w:b/>
          <w:bCs/>
        </w:rPr>
        <w:t>ador</w:t>
      </w:r>
    </w:p>
    <w:p w14:paraId="59BD03B2" w14:textId="77777777" w:rsidR="009D4B0B" w:rsidRPr="00F153EF" w:rsidRDefault="009D4B0B" w:rsidP="009D4B0B">
      <w:pPr>
        <w:pStyle w:val="Prrafodelista"/>
        <w:numPr>
          <w:ilvl w:val="0"/>
          <w:numId w:val="31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b/>
          <w:bCs/>
        </w:rPr>
        <w:t>Iniciar sesión</w:t>
      </w:r>
    </w:p>
    <w:p w14:paraId="4343A8E4" w14:textId="77777777" w:rsidR="009D4B0B" w:rsidRPr="00F153EF" w:rsidRDefault="009D4B0B" w:rsidP="009D4B0B">
      <w:pPr>
        <w:numPr>
          <w:ilvl w:val="1"/>
          <w:numId w:val="3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Accede con tu cuenta técnica.</w:t>
      </w:r>
    </w:p>
    <w:p w14:paraId="15B31BE1" w14:textId="64AD3049" w:rsidR="009D4B0B" w:rsidRPr="00F153EF" w:rsidRDefault="009D4B0B" w:rsidP="009D4B0B">
      <w:pPr>
        <w:numPr>
          <w:ilvl w:val="1"/>
          <w:numId w:val="3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Verás directamente el panel de “</w:t>
      </w:r>
      <w:r w:rsidR="007C23B8" w:rsidRPr="00F153EF">
        <w:rPr>
          <w:rFonts w:ascii="Arial" w:hAnsi="Arial" w:cs="Arial"/>
        </w:rPr>
        <w:t>Notificaciones</w:t>
      </w:r>
      <w:r w:rsidRPr="00F153EF">
        <w:rPr>
          <w:rFonts w:ascii="Arial" w:hAnsi="Arial" w:cs="Arial"/>
        </w:rPr>
        <w:t>”.</w:t>
      </w:r>
    </w:p>
    <w:p w14:paraId="632249DE" w14:textId="5D6C930C" w:rsidR="007C23B8" w:rsidRPr="00F153EF" w:rsidRDefault="007C23B8" w:rsidP="009D4B0B">
      <w:pPr>
        <w:numPr>
          <w:ilvl w:val="1"/>
          <w:numId w:val="3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 xml:space="preserve">Al hacer </w:t>
      </w:r>
      <w:proofErr w:type="spellStart"/>
      <w:r w:rsidRPr="00F153EF">
        <w:rPr>
          <w:rFonts w:ascii="Arial" w:hAnsi="Arial" w:cs="Arial"/>
        </w:rPr>
        <w:t>click</w:t>
      </w:r>
      <w:proofErr w:type="spellEnd"/>
      <w:r w:rsidRPr="00F153EF">
        <w:rPr>
          <w:rFonts w:ascii="Arial" w:hAnsi="Arial" w:cs="Arial"/>
        </w:rPr>
        <w:t xml:space="preserve"> sobre el mensaje de la notificación se marcará automáticamente como </w:t>
      </w:r>
      <w:proofErr w:type="spellStart"/>
      <w:r w:rsidRPr="00F153EF">
        <w:rPr>
          <w:rFonts w:ascii="Arial" w:hAnsi="Arial" w:cs="Arial"/>
        </w:rPr>
        <w:t>leida</w:t>
      </w:r>
      <w:proofErr w:type="spellEnd"/>
      <w:r w:rsidRPr="00F153EF">
        <w:rPr>
          <w:rFonts w:ascii="Arial" w:hAnsi="Arial" w:cs="Arial"/>
        </w:rPr>
        <w:t>.</w:t>
      </w:r>
    </w:p>
    <w:p w14:paraId="021C8676" w14:textId="7FAC9831" w:rsidR="007C23B8" w:rsidRPr="00F153EF" w:rsidRDefault="007630D4" w:rsidP="007C23B8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1B578D3C" wp14:editId="057BF5A5">
            <wp:extent cx="3882965" cy="3248025"/>
            <wp:effectExtent l="0" t="0" r="3810" b="0"/>
            <wp:docPr id="27193285" name="Imagen 2719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9285" cy="32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538B" w14:textId="13A82F5E" w:rsidR="009D4B0B" w:rsidRPr="00F153EF" w:rsidRDefault="009D4B0B" w:rsidP="009D4B0B">
      <w:pPr>
        <w:numPr>
          <w:ilvl w:val="0"/>
          <w:numId w:val="3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b/>
          <w:bCs/>
        </w:rPr>
        <w:t xml:space="preserve">Revisar máquina para </w:t>
      </w:r>
      <w:r w:rsidR="00614049" w:rsidRPr="00F153EF">
        <w:rPr>
          <w:rFonts w:ascii="Arial" w:hAnsi="Arial" w:cs="Arial"/>
          <w:b/>
          <w:bCs/>
        </w:rPr>
        <w:t>comprobar</w:t>
      </w:r>
    </w:p>
    <w:p w14:paraId="4C2EB5F1" w14:textId="77777777" w:rsidR="009D4B0B" w:rsidRPr="00F153EF" w:rsidRDefault="009D4B0B" w:rsidP="009D4B0B">
      <w:pPr>
        <w:numPr>
          <w:ilvl w:val="1"/>
          <w:numId w:val="3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En la lista, selecciona la máquina.</w:t>
      </w:r>
    </w:p>
    <w:p w14:paraId="0EF534BA" w14:textId="0DD66A20" w:rsidR="008A5FA3" w:rsidRPr="00F153EF" w:rsidRDefault="008A5FA3" w:rsidP="008A5FA3">
      <w:pPr>
        <w:pStyle w:val="Prrafodelista"/>
        <w:numPr>
          <w:ilvl w:val="1"/>
          <w:numId w:val="31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 xml:space="preserve">Se puede mandar a distribución solo si se ha cumplido con todos los </w:t>
      </w:r>
      <w:proofErr w:type="spellStart"/>
      <w:r w:rsidRPr="00F153EF">
        <w:rPr>
          <w:rFonts w:ascii="Arial" w:hAnsi="Arial" w:cs="Arial"/>
        </w:rPr>
        <w:t>checklist</w:t>
      </w:r>
      <w:proofErr w:type="spellEnd"/>
      <w:r w:rsidRPr="00F153EF">
        <w:rPr>
          <w:rFonts w:ascii="Arial" w:hAnsi="Arial" w:cs="Arial"/>
        </w:rPr>
        <w:t xml:space="preserve"> de comprobación</w:t>
      </w:r>
      <w:r w:rsidR="005C5FF0" w:rsidRPr="00F153EF">
        <w:rPr>
          <w:rFonts w:ascii="Arial" w:hAnsi="Arial" w:cs="Arial"/>
        </w:rPr>
        <w:t>, de lo contrario se lo mandará a reensamblar</w:t>
      </w:r>
    </w:p>
    <w:p w14:paraId="75B2164D" w14:textId="1110899E" w:rsidR="005C5FF0" w:rsidRPr="00F153EF" w:rsidRDefault="005C5FF0" w:rsidP="005C5FF0">
      <w:p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427C1C5C" wp14:editId="4C4691B7">
            <wp:extent cx="3150697" cy="2571750"/>
            <wp:effectExtent l="0" t="0" r="0" b="0"/>
            <wp:docPr id="27193286" name="Imagen 2719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8438" cy="25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EF9E" w14:textId="26094CED" w:rsidR="008A5FA3" w:rsidRPr="00F153EF" w:rsidRDefault="005C5FF0" w:rsidP="008A5FA3">
      <w:pPr>
        <w:spacing w:after="160" w:line="480" w:lineRule="auto"/>
        <w:ind w:left="1080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258818C8" wp14:editId="712B7391">
            <wp:extent cx="3458058" cy="2810267"/>
            <wp:effectExtent l="0" t="0" r="9525" b="0"/>
            <wp:docPr id="27193287" name="Imagen 2719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3EF">
        <w:rPr>
          <w:rFonts w:ascii="Arial" w:hAnsi="Arial" w:cs="Arial"/>
          <w:noProof/>
        </w:rPr>
        <w:t xml:space="preserve"> </w:t>
      </w:r>
      <w:r w:rsidRPr="00F153EF">
        <w:rPr>
          <w:rFonts w:ascii="Arial" w:hAnsi="Arial" w:cs="Arial"/>
          <w:noProof/>
        </w:rPr>
        <w:drawing>
          <wp:inline distT="0" distB="0" distL="0" distR="0" wp14:anchorId="75DD5D40" wp14:editId="484F51FE">
            <wp:extent cx="5001323" cy="2753109"/>
            <wp:effectExtent l="0" t="0" r="8890" b="9525"/>
            <wp:docPr id="27193288" name="Imagen 2719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1BD3" w14:textId="77777777" w:rsidR="009D4B0B" w:rsidRPr="00F153EF" w:rsidRDefault="009D4B0B" w:rsidP="009D4B0B">
      <w:pPr>
        <w:numPr>
          <w:ilvl w:val="0"/>
          <w:numId w:val="3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b/>
          <w:bCs/>
        </w:rPr>
        <w:t>Actualizar estado de máquina</w:t>
      </w:r>
    </w:p>
    <w:p w14:paraId="14733CEE" w14:textId="4C7D60F5" w:rsidR="009D4B0B" w:rsidRPr="00F153EF" w:rsidRDefault="009D4B0B" w:rsidP="00614049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 xml:space="preserve">Desde el detalle de la máquina, </w:t>
      </w:r>
      <w:r w:rsidR="00614049" w:rsidRPr="00F153EF">
        <w:rPr>
          <w:rFonts w:ascii="Arial" w:hAnsi="Arial" w:cs="Arial"/>
        </w:rPr>
        <w:t xml:space="preserve">de acuerdo a la opción: </w:t>
      </w:r>
    </w:p>
    <w:p w14:paraId="79DF6DCD" w14:textId="137760E9" w:rsidR="00ED1719" w:rsidRPr="00F153EF" w:rsidRDefault="00ED1719" w:rsidP="00ED1719">
      <w:pPr>
        <w:numPr>
          <w:ilvl w:val="1"/>
          <w:numId w:val="3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“Mandar a reensamblar” regresará la máquina recreativa al técnico de ensamblaje, al que fue asignado inicialmente, para volverla a revisar de acuerdo a lo que le pidió el técnico comprobador.</w:t>
      </w:r>
    </w:p>
    <w:p w14:paraId="65CD7CEB" w14:textId="6B82A2AB" w:rsidR="00ED1719" w:rsidRPr="00F153EF" w:rsidRDefault="007238F5" w:rsidP="00ED1719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0DA76EDD" wp14:editId="74A43A26">
            <wp:extent cx="6120130" cy="6151245"/>
            <wp:effectExtent l="0" t="0" r="0" b="1905"/>
            <wp:docPr id="27193295" name="Imagen 2719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B7AA" w14:textId="4DAEB903" w:rsidR="00ED1719" w:rsidRPr="00F153EF" w:rsidRDefault="007238F5" w:rsidP="00ED1719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Actualización</w:t>
      </w:r>
      <w:r w:rsidR="00ED1719" w:rsidRPr="00F153EF">
        <w:rPr>
          <w:rFonts w:ascii="Arial" w:hAnsi="Arial" w:cs="Arial"/>
        </w:rPr>
        <w:t xml:space="preserve"> automática en el panel del técnico comprobador</w:t>
      </w:r>
    </w:p>
    <w:p w14:paraId="1CCC5F09" w14:textId="2E11A42F" w:rsidR="00ED1719" w:rsidRPr="00F153EF" w:rsidRDefault="00133668" w:rsidP="00ED1719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75D4685A" wp14:editId="072088F4">
            <wp:extent cx="6120130" cy="1513205"/>
            <wp:effectExtent l="0" t="0" r="0" b="0"/>
            <wp:docPr id="27193289" name="Imagen 2719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D0F5" w14:textId="3FB738B4" w:rsidR="009367AB" w:rsidRPr="00F153EF" w:rsidRDefault="009367AB" w:rsidP="00ED1719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En dicho caso al técnico ensamblador le llegará notificaciones y en la sección de reensamblando le enviará un mensaje al comprobador para que lo vuelva a revisar:</w:t>
      </w:r>
    </w:p>
    <w:p w14:paraId="7307175F" w14:textId="212E1C11" w:rsidR="009367AB" w:rsidRPr="00F153EF" w:rsidRDefault="00AC3C4E" w:rsidP="00ED1719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6BDC324C" wp14:editId="7781EE09">
            <wp:extent cx="6120130" cy="4157980"/>
            <wp:effectExtent l="0" t="0" r="0" b="0"/>
            <wp:docPr id="27193296" name="Imagen 2719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3EF">
        <w:rPr>
          <w:rFonts w:ascii="Arial" w:hAnsi="Arial" w:cs="Arial"/>
          <w:noProof/>
        </w:rPr>
        <w:t xml:space="preserve"> </w:t>
      </w:r>
      <w:r w:rsidRPr="00F153EF">
        <w:rPr>
          <w:rFonts w:ascii="Arial" w:hAnsi="Arial" w:cs="Arial"/>
          <w:noProof/>
        </w:rPr>
        <w:drawing>
          <wp:inline distT="0" distB="0" distL="0" distR="0" wp14:anchorId="675E3239" wp14:editId="76161371">
            <wp:extent cx="6120130" cy="5228590"/>
            <wp:effectExtent l="0" t="0" r="0" b="0"/>
            <wp:docPr id="27193297" name="Imagen 2719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70C6" w14:textId="2DA193E9" w:rsidR="00614049" w:rsidRPr="00F153EF" w:rsidRDefault="00ED1719" w:rsidP="00ED1719">
      <w:pPr>
        <w:numPr>
          <w:ilvl w:val="1"/>
          <w:numId w:val="31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 xml:space="preserve"> </w:t>
      </w:r>
      <w:r w:rsidR="00614049" w:rsidRPr="00F153EF">
        <w:rPr>
          <w:rFonts w:ascii="Arial" w:hAnsi="Arial" w:cs="Arial"/>
        </w:rPr>
        <w:t xml:space="preserve">“Mandar a distribución” irá al </w:t>
      </w:r>
      <w:r w:rsidR="00F37A17" w:rsidRPr="00F153EF">
        <w:rPr>
          <w:rFonts w:ascii="Arial" w:hAnsi="Arial" w:cs="Arial"/>
        </w:rPr>
        <w:t xml:space="preserve">de logística </w:t>
      </w:r>
      <w:r w:rsidR="00614049" w:rsidRPr="00F153EF">
        <w:rPr>
          <w:rFonts w:ascii="Arial" w:hAnsi="Arial" w:cs="Arial"/>
        </w:rPr>
        <w:t>para ponerla en distribución.</w:t>
      </w:r>
    </w:p>
    <w:p w14:paraId="0269D2AA" w14:textId="4F93ABE6" w:rsidR="00BF333E" w:rsidRPr="00F153EF" w:rsidRDefault="00AC3C4E" w:rsidP="000B3E6D">
      <w:p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6F3688F8" wp14:editId="64BF791D">
            <wp:extent cx="6120130" cy="6485890"/>
            <wp:effectExtent l="0" t="0" r="0" b="0"/>
            <wp:docPr id="27193298" name="Imagen 2719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F19B" w14:textId="5FB8FF88" w:rsidR="009E1C0A" w:rsidRPr="00F153EF" w:rsidRDefault="009E1C0A" w:rsidP="00A950FA">
      <w:pPr>
        <w:pStyle w:val="Ttulo3"/>
      </w:pPr>
      <w:bookmarkStart w:id="21" w:name="_Toc202355523"/>
      <w:r w:rsidRPr="00F153EF">
        <w:t>Registro de un usuario de logística</w:t>
      </w:r>
      <w:bookmarkEnd w:id="21"/>
    </w:p>
    <w:p w14:paraId="379D929D" w14:textId="77777777" w:rsidR="009E1C0A" w:rsidRPr="00F153EF" w:rsidRDefault="009E1C0A" w:rsidP="009E1C0A">
      <w:pPr>
        <w:pStyle w:val="Prrafodelista"/>
        <w:numPr>
          <w:ilvl w:val="0"/>
          <w:numId w:val="25"/>
        </w:numPr>
        <w:spacing w:after="160"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Iniciar sesión</w:t>
      </w:r>
    </w:p>
    <w:p w14:paraId="330E5991" w14:textId="77777777" w:rsidR="009E1C0A" w:rsidRPr="00F153EF" w:rsidRDefault="009E1C0A" w:rsidP="009E1C0A">
      <w:pPr>
        <w:pStyle w:val="Prrafodelista"/>
        <w:numPr>
          <w:ilvl w:val="0"/>
          <w:numId w:val="18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Accede al sistema con tu cuenta logística.</w:t>
      </w:r>
    </w:p>
    <w:p w14:paraId="5557AF41" w14:textId="7D30B16C" w:rsidR="00BF333E" w:rsidRPr="00F153EF" w:rsidRDefault="00F56B19" w:rsidP="000B3E6D">
      <w:p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50136D60" wp14:editId="6F9D7D5F">
            <wp:extent cx="6120130" cy="3456305"/>
            <wp:effectExtent l="0" t="0" r="0" b="0"/>
            <wp:docPr id="27193290" name="Imagen 27193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B07F" w14:textId="773066DE" w:rsidR="009E1C0A" w:rsidRPr="00F153EF" w:rsidRDefault="009E1C0A" w:rsidP="000B3E6D">
      <w:p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Seleccionar una maquina recreativa para ponerla en distribución con la opción “Poner Operativa”:</w:t>
      </w:r>
    </w:p>
    <w:p w14:paraId="79D90B3A" w14:textId="490E2AA4" w:rsidR="009E1C0A" w:rsidRPr="00F153EF" w:rsidRDefault="00F56B19" w:rsidP="000B3E6D">
      <w:p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  <w:noProof/>
        </w:rPr>
        <w:drawing>
          <wp:inline distT="0" distB="0" distL="0" distR="0" wp14:anchorId="3F86A4C7" wp14:editId="2B861BCF">
            <wp:extent cx="6120130" cy="2545715"/>
            <wp:effectExtent l="0" t="0" r="0" b="6985"/>
            <wp:docPr id="27193291" name="Imagen 2719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842E" w14:textId="4087CD9A" w:rsidR="009E1C0A" w:rsidRPr="00F153EF" w:rsidRDefault="009E1C0A" w:rsidP="009E1C0A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Actualización automática para ubicar la maquina recreativa en la sección de “Operativas”</w:t>
      </w:r>
      <w:r w:rsidR="004E094C" w:rsidRPr="00F153EF">
        <w:rPr>
          <w:rFonts w:ascii="Arial" w:hAnsi="Arial" w:cs="Arial"/>
          <w:b/>
          <w:bCs/>
        </w:rPr>
        <w:t>.</w:t>
      </w:r>
    </w:p>
    <w:p w14:paraId="5636AC60" w14:textId="4B450C9B" w:rsidR="009E1C0A" w:rsidRPr="00F153EF" w:rsidRDefault="004E094C" w:rsidP="009E1C0A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  <w:noProof/>
        </w:rPr>
        <w:drawing>
          <wp:inline distT="0" distB="0" distL="0" distR="0" wp14:anchorId="33018100" wp14:editId="01ACB8C1">
            <wp:extent cx="6120130" cy="4819650"/>
            <wp:effectExtent l="0" t="0" r="0" b="0"/>
            <wp:docPr id="27193292" name="Imagen 2719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D6ED" w14:textId="77777777" w:rsidR="009E1C0A" w:rsidRPr="00F153EF" w:rsidRDefault="009E1C0A" w:rsidP="009E1C0A">
      <w:pPr>
        <w:spacing w:line="480" w:lineRule="auto"/>
        <w:rPr>
          <w:rFonts w:ascii="Arial" w:hAnsi="Arial" w:cs="Arial"/>
          <w:b/>
          <w:bCs/>
        </w:rPr>
      </w:pPr>
    </w:p>
    <w:p w14:paraId="62A3F4BC" w14:textId="60504A66" w:rsidR="00F066F2" w:rsidRPr="00F153EF" w:rsidRDefault="009E1C0A" w:rsidP="00F066F2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 xml:space="preserve">La </w:t>
      </w:r>
      <w:r w:rsidR="003E4483" w:rsidRPr="00F153EF">
        <w:rPr>
          <w:rFonts w:ascii="Arial" w:hAnsi="Arial" w:cs="Arial"/>
          <w:bCs/>
        </w:rPr>
        <w:t>opción</w:t>
      </w:r>
      <w:r w:rsidRPr="00F153EF">
        <w:rPr>
          <w:rFonts w:ascii="Arial" w:hAnsi="Arial" w:cs="Arial"/>
          <w:bCs/>
        </w:rPr>
        <w:t xml:space="preserve"> “Llevar a mantenimiento” </w:t>
      </w:r>
      <w:r w:rsidR="0096568F" w:rsidRPr="00F153EF">
        <w:rPr>
          <w:rFonts w:ascii="Arial" w:hAnsi="Arial" w:cs="Arial"/>
          <w:bCs/>
        </w:rPr>
        <w:t xml:space="preserve">es opcional, ya que, </w:t>
      </w:r>
      <w:r w:rsidR="003E4483" w:rsidRPr="00F153EF">
        <w:rPr>
          <w:rFonts w:ascii="Arial" w:hAnsi="Arial" w:cs="Arial"/>
          <w:bCs/>
        </w:rPr>
        <w:t>s</w:t>
      </w:r>
      <w:r w:rsidRPr="00F153EF">
        <w:rPr>
          <w:rFonts w:ascii="Arial" w:hAnsi="Arial" w:cs="Arial"/>
          <w:bCs/>
        </w:rPr>
        <w:t>ervirá para que en el caso de algún caso de mantenimiento de la máquina recreativa que ya está operativa en el comercio llegue a sufrir algún daño o algo vaya a repararlo</w:t>
      </w:r>
      <w:r w:rsidR="0096568F" w:rsidRPr="00F153EF">
        <w:rPr>
          <w:rFonts w:ascii="Arial" w:hAnsi="Arial" w:cs="Arial"/>
          <w:bCs/>
        </w:rPr>
        <w:t xml:space="preserve"> con un mensaje describiendo el problema.</w:t>
      </w:r>
    </w:p>
    <w:p w14:paraId="576BB245" w14:textId="7F4849FC" w:rsidR="008E63AA" w:rsidRPr="00F153EF" w:rsidRDefault="008E63AA" w:rsidP="00A950FA">
      <w:pPr>
        <w:pStyle w:val="Ttulo3"/>
      </w:pPr>
      <w:bookmarkStart w:id="22" w:name="_Toc202355524"/>
      <w:r w:rsidRPr="00F153EF">
        <w:t>Contador</w:t>
      </w:r>
      <w:bookmarkEnd w:id="22"/>
    </w:p>
    <w:p w14:paraId="1138479C" w14:textId="77777777" w:rsidR="00755A5C" w:rsidRPr="00F153EF" w:rsidRDefault="00755A5C" w:rsidP="00755A5C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Paso a paso:</w:t>
      </w:r>
    </w:p>
    <w:p w14:paraId="371FE5F8" w14:textId="138639E4" w:rsidR="00755A5C" w:rsidRPr="00F153EF" w:rsidRDefault="00755A5C" w:rsidP="00755A5C">
      <w:pPr>
        <w:pStyle w:val="Prrafodelista"/>
        <w:numPr>
          <w:ilvl w:val="0"/>
          <w:numId w:val="34"/>
        </w:numPr>
        <w:spacing w:after="160"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Registro de un usuario del área de contabilidad</w:t>
      </w:r>
    </w:p>
    <w:p w14:paraId="5DC61AB5" w14:textId="77777777" w:rsidR="00755A5C" w:rsidRPr="00F153EF" w:rsidRDefault="00755A5C" w:rsidP="00755A5C">
      <w:pPr>
        <w:pStyle w:val="Prrafodelista"/>
        <w:numPr>
          <w:ilvl w:val="0"/>
          <w:numId w:val="34"/>
        </w:numPr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  <w:b/>
          <w:bCs/>
        </w:rPr>
        <w:t>Iniciar sesión</w:t>
      </w:r>
    </w:p>
    <w:p w14:paraId="13FB73C3" w14:textId="44E9D01B" w:rsidR="00755A5C" w:rsidRPr="00F153EF" w:rsidRDefault="00755A5C" w:rsidP="00755A5C">
      <w:pPr>
        <w:numPr>
          <w:ilvl w:val="1"/>
          <w:numId w:val="34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Accede con cuenta de usuario y contraseña.</w:t>
      </w:r>
    </w:p>
    <w:p w14:paraId="3094C9CC" w14:textId="5736E8D9" w:rsidR="00755A5C" w:rsidRPr="00F153EF" w:rsidRDefault="00755A5C" w:rsidP="00755A5C">
      <w:pPr>
        <w:numPr>
          <w:ilvl w:val="1"/>
          <w:numId w:val="34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Verás directamente el panel de “</w:t>
      </w:r>
      <w:r w:rsidR="008231AD" w:rsidRPr="00F153EF">
        <w:rPr>
          <w:rFonts w:ascii="Arial" w:hAnsi="Arial" w:cs="Arial"/>
        </w:rPr>
        <w:t>Bienvenido al área de contabilidad</w:t>
      </w:r>
      <w:r w:rsidRPr="00F153EF">
        <w:rPr>
          <w:rFonts w:ascii="Arial" w:hAnsi="Arial" w:cs="Arial"/>
        </w:rPr>
        <w:t>”</w:t>
      </w:r>
      <w:r w:rsidR="008231AD" w:rsidRPr="00F153EF">
        <w:rPr>
          <w:rFonts w:ascii="Arial" w:hAnsi="Arial" w:cs="Arial"/>
        </w:rPr>
        <w:t>, con secciones de resumen financiero, las transacciones más recientes, y de realizar la recaudación mensual de una máquina recreativa operativa.</w:t>
      </w:r>
    </w:p>
    <w:p w14:paraId="1915A284" w14:textId="1D67E97B" w:rsidR="008E63AA" w:rsidRPr="00F153EF" w:rsidRDefault="008231AD" w:rsidP="00F066F2">
      <w:pPr>
        <w:spacing w:line="480" w:lineRule="auto"/>
        <w:rPr>
          <w:rFonts w:ascii="Arial" w:hAnsi="Arial" w:cs="Arial"/>
          <w:noProof/>
        </w:rPr>
      </w:pPr>
      <w:r w:rsidRPr="00F153EF">
        <w:rPr>
          <w:rFonts w:ascii="Arial" w:hAnsi="Arial" w:cs="Arial"/>
          <w:bCs/>
          <w:noProof/>
        </w:rPr>
        <w:drawing>
          <wp:inline distT="0" distB="0" distL="0" distR="0" wp14:anchorId="304C2CA7" wp14:editId="20E6CED9">
            <wp:extent cx="4153812" cy="2933700"/>
            <wp:effectExtent l="0" t="0" r="0" b="0"/>
            <wp:docPr id="27193314" name="Imagen 2719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1072" cy="293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F19" w:rsidRPr="00F153EF">
        <w:rPr>
          <w:rFonts w:ascii="Arial" w:hAnsi="Arial" w:cs="Arial"/>
          <w:noProof/>
        </w:rPr>
        <w:t xml:space="preserve"> </w:t>
      </w:r>
      <w:r w:rsidR="00254F19" w:rsidRPr="00F153EF">
        <w:rPr>
          <w:rFonts w:ascii="Arial" w:hAnsi="Arial" w:cs="Arial"/>
          <w:bCs/>
          <w:noProof/>
        </w:rPr>
        <w:drawing>
          <wp:inline distT="0" distB="0" distL="0" distR="0" wp14:anchorId="0EBB3123" wp14:editId="3E58BD81">
            <wp:extent cx="4391638" cy="1657581"/>
            <wp:effectExtent l="0" t="0" r="9525" b="0"/>
            <wp:docPr id="27193315" name="Imagen 2719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CB22" w14:textId="72E06CF0" w:rsidR="00603572" w:rsidRPr="00F153EF" w:rsidRDefault="00603572" w:rsidP="00F066F2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 xml:space="preserve">Al hacer </w:t>
      </w:r>
      <w:proofErr w:type="spellStart"/>
      <w:r w:rsidRPr="00F153EF">
        <w:rPr>
          <w:rFonts w:ascii="Arial" w:hAnsi="Arial" w:cs="Arial"/>
          <w:bCs/>
        </w:rPr>
        <w:t>click</w:t>
      </w:r>
      <w:proofErr w:type="spellEnd"/>
      <w:r w:rsidRPr="00F153EF">
        <w:rPr>
          <w:rFonts w:ascii="Arial" w:hAnsi="Arial" w:cs="Arial"/>
          <w:bCs/>
        </w:rPr>
        <w:t xml:space="preserve"> en registrar recaudación se abrirá un formulario para registrar una, por defecto se usará la cédula del contador quien lo esté realizando:</w:t>
      </w:r>
    </w:p>
    <w:p w14:paraId="26C0351D" w14:textId="0ABBB048" w:rsidR="00603572" w:rsidRPr="00F153EF" w:rsidRDefault="00603572" w:rsidP="00F066F2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  <w:noProof/>
        </w:rPr>
        <w:drawing>
          <wp:inline distT="0" distB="0" distL="0" distR="0" wp14:anchorId="7EF4E2F1" wp14:editId="56410777">
            <wp:extent cx="6120130" cy="6513195"/>
            <wp:effectExtent l="0" t="0" r="0" b="1905"/>
            <wp:docPr id="27193316" name="Imagen 2719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7499" w14:textId="62D93AEB" w:rsidR="00C858F9" w:rsidRPr="00F153EF" w:rsidRDefault="00C858F9" w:rsidP="00F066F2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>De acuerdo al tipo de comercio se mostrará distintas opciones:</w:t>
      </w:r>
    </w:p>
    <w:p w14:paraId="67BB582A" w14:textId="58AF25A6" w:rsidR="00C858F9" w:rsidRPr="00F153EF" w:rsidRDefault="00C858F9" w:rsidP="00C858F9">
      <w:pPr>
        <w:pStyle w:val="Prrafodelista"/>
        <w:numPr>
          <w:ilvl w:val="1"/>
          <w:numId w:val="14"/>
        </w:num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>Si es un comercio de tipo Minorista se mostrarán campos como: monto total de dinero, detalles, fecha y hora.</w:t>
      </w:r>
    </w:p>
    <w:p w14:paraId="42B62E4D" w14:textId="1CF2A198" w:rsidR="00C858F9" w:rsidRPr="00F153EF" w:rsidRDefault="00C858F9" w:rsidP="00C858F9">
      <w:pPr>
        <w:pStyle w:val="Prrafodelista"/>
        <w:numPr>
          <w:ilvl w:val="1"/>
          <w:numId w:val="14"/>
        </w:num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 xml:space="preserve">En el caso, que sea un comercio de tipo Mayorista se mostrará campos adicionales como: Porcentaje de comercio (20%), monto para comercio, monto para empresa, donde se hará cálculos </w:t>
      </w:r>
      <w:proofErr w:type="spellStart"/>
      <w:r w:rsidRPr="00F153EF">
        <w:rPr>
          <w:rFonts w:ascii="Arial" w:hAnsi="Arial" w:cs="Arial"/>
          <w:bCs/>
        </w:rPr>
        <w:t>automaticos</w:t>
      </w:r>
      <w:proofErr w:type="spellEnd"/>
      <w:r w:rsidRPr="00F153EF">
        <w:rPr>
          <w:rFonts w:ascii="Arial" w:hAnsi="Arial" w:cs="Arial"/>
          <w:bCs/>
        </w:rPr>
        <w:t xml:space="preserve"> solo es necesario saber el monto total de dinero que produjo la máquina recreativa en ese mes.</w:t>
      </w:r>
    </w:p>
    <w:p w14:paraId="232E057C" w14:textId="10B01428" w:rsidR="00C858F9" w:rsidRPr="00F153EF" w:rsidRDefault="00C858F9" w:rsidP="00C858F9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  <w:noProof/>
        </w:rPr>
        <w:drawing>
          <wp:inline distT="0" distB="0" distL="0" distR="0" wp14:anchorId="4ECC1EB8" wp14:editId="2B824F90">
            <wp:extent cx="3895725" cy="4063066"/>
            <wp:effectExtent l="0" t="0" r="0" b="0"/>
            <wp:docPr id="27193317" name="Imagen 2719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0316" cy="40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0032" w14:textId="151E03B6" w:rsidR="00D75600" w:rsidRPr="00F153EF" w:rsidRDefault="00D75600" w:rsidP="00C858F9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 xml:space="preserve">Al hacer </w:t>
      </w:r>
      <w:proofErr w:type="spellStart"/>
      <w:r w:rsidRPr="00F153EF">
        <w:rPr>
          <w:rFonts w:ascii="Arial" w:hAnsi="Arial" w:cs="Arial"/>
          <w:bCs/>
        </w:rPr>
        <w:t>click</w:t>
      </w:r>
      <w:proofErr w:type="spellEnd"/>
      <w:r w:rsidRPr="00F153EF">
        <w:rPr>
          <w:rFonts w:ascii="Arial" w:hAnsi="Arial" w:cs="Arial"/>
          <w:bCs/>
        </w:rPr>
        <w:t xml:space="preserve"> en Registrar recaudación se limpian los campos para registrar uno nuevo.</w:t>
      </w:r>
    </w:p>
    <w:p w14:paraId="7398BEF7" w14:textId="7972F900" w:rsidR="00D75600" w:rsidRPr="00F153EF" w:rsidRDefault="00D75600" w:rsidP="00C858F9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>Se puede también ver todas las recaudaciones realizadas por el momento, con posibilidad de editar, eliminar o levantar informe</w:t>
      </w:r>
    </w:p>
    <w:p w14:paraId="4AC77E45" w14:textId="13177E70" w:rsidR="00D75600" w:rsidRPr="00F153EF" w:rsidRDefault="00D75600" w:rsidP="00C858F9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  <w:noProof/>
        </w:rPr>
        <w:drawing>
          <wp:inline distT="0" distB="0" distL="0" distR="0" wp14:anchorId="26D7CAE9" wp14:editId="3BD9BD2A">
            <wp:extent cx="6120130" cy="1560830"/>
            <wp:effectExtent l="0" t="0" r="0" b="1270"/>
            <wp:docPr id="27193318" name="Imagen 2719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7E5" w14:textId="14F7A60C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  <w:proofErr w:type="spellStart"/>
      <w:r w:rsidRPr="00F153EF">
        <w:rPr>
          <w:rFonts w:ascii="Arial" w:hAnsi="Arial" w:cs="Arial"/>
          <w:bCs/>
        </w:rPr>
        <w:t>Opcion</w:t>
      </w:r>
      <w:proofErr w:type="spellEnd"/>
      <w:r w:rsidRPr="00F153EF">
        <w:rPr>
          <w:rFonts w:ascii="Arial" w:hAnsi="Arial" w:cs="Arial"/>
          <w:bCs/>
        </w:rPr>
        <w:t xml:space="preserve">: Actualizar recaudación, por si se escribió </w:t>
      </w:r>
      <w:proofErr w:type="spellStart"/>
      <w:r w:rsidRPr="00F153EF">
        <w:rPr>
          <w:rFonts w:ascii="Arial" w:hAnsi="Arial" w:cs="Arial"/>
          <w:bCs/>
        </w:rPr>
        <w:t>algun</w:t>
      </w:r>
      <w:proofErr w:type="spellEnd"/>
      <w:r w:rsidRPr="00F153EF">
        <w:rPr>
          <w:rFonts w:ascii="Arial" w:hAnsi="Arial" w:cs="Arial"/>
          <w:bCs/>
        </w:rPr>
        <w:t xml:space="preserve"> dato de manera errónea:</w:t>
      </w:r>
    </w:p>
    <w:p w14:paraId="7BA9C703" w14:textId="68CC1DCA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  <w:noProof/>
        </w:rPr>
        <w:drawing>
          <wp:inline distT="0" distB="0" distL="0" distR="0" wp14:anchorId="53829B11" wp14:editId="2490F9CE">
            <wp:extent cx="6120130" cy="6555105"/>
            <wp:effectExtent l="0" t="0" r="0" b="0"/>
            <wp:docPr id="27193319" name="Imagen 2719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B2EF" w14:textId="1505D601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  <w:proofErr w:type="spellStart"/>
      <w:r w:rsidRPr="00F153EF">
        <w:rPr>
          <w:rFonts w:ascii="Arial" w:hAnsi="Arial" w:cs="Arial"/>
          <w:bCs/>
        </w:rPr>
        <w:t>Opcion</w:t>
      </w:r>
      <w:proofErr w:type="spellEnd"/>
      <w:r w:rsidRPr="00F153EF">
        <w:rPr>
          <w:rFonts w:ascii="Arial" w:hAnsi="Arial" w:cs="Arial"/>
          <w:bCs/>
        </w:rPr>
        <w:t>: Levantar informe de recaudación:</w:t>
      </w:r>
    </w:p>
    <w:p w14:paraId="700B0367" w14:textId="77777777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>Se podrá ver los datos de: comercio, recaudación mensual, técnicos involucrados con su respectivo pago, componentes utilizados y dinero total en cada aspecto para sacar el valor neto para la empresa.</w:t>
      </w:r>
    </w:p>
    <w:p w14:paraId="041A1026" w14:textId="6A3FE0B5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  <w:noProof/>
        </w:rPr>
        <w:drawing>
          <wp:inline distT="0" distB="0" distL="0" distR="0" wp14:anchorId="14B0EAB9" wp14:editId="3C537F1A">
            <wp:extent cx="6120130" cy="6261735"/>
            <wp:effectExtent l="0" t="0" r="0" b="5715"/>
            <wp:docPr id="27193320" name="Imagen 2719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7EE9" w14:textId="5F1BF78C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  <w:noProof/>
        </w:rPr>
        <w:drawing>
          <wp:inline distT="0" distB="0" distL="0" distR="0" wp14:anchorId="4EF4983D" wp14:editId="188148F5">
            <wp:extent cx="4153480" cy="1581371"/>
            <wp:effectExtent l="0" t="0" r="0" b="0"/>
            <wp:docPr id="27193321" name="Imagen 2719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83BE" w14:textId="77777777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</w:p>
    <w:p w14:paraId="6C8D4D57" w14:textId="77777777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</w:p>
    <w:p w14:paraId="4FBEDC96" w14:textId="77777777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</w:p>
    <w:p w14:paraId="1BEFAE05" w14:textId="03DCFC11" w:rsidR="00E6523C" w:rsidRPr="00F153EF" w:rsidRDefault="00E6523C" w:rsidP="00C858F9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 xml:space="preserve"> con posibilidad de guardar el informe, e imprimir el informe de recaudación.</w:t>
      </w:r>
    </w:p>
    <w:p w14:paraId="346A9517" w14:textId="22CB1729" w:rsidR="008231AD" w:rsidRPr="00F153EF" w:rsidRDefault="00E6523C" w:rsidP="00F066F2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  <w:noProof/>
        </w:rPr>
        <w:drawing>
          <wp:inline distT="0" distB="0" distL="0" distR="0" wp14:anchorId="64443EC2" wp14:editId="5F8D5858">
            <wp:extent cx="6120130" cy="6836410"/>
            <wp:effectExtent l="0" t="0" r="0" b="2540"/>
            <wp:docPr id="27193322" name="Imagen 2719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62E9" w14:textId="5CE40DB4" w:rsidR="00F066F2" w:rsidRPr="000C474B" w:rsidRDefault="00DE6B2B" w:rsidP="00F1485E">
      <w:pPr>
        <w:pStyle w:val="Ttulo1"/>
        <w:numPr>
          <w:ilvl w:val="0"/>
          <w:numId w:val="47"/>
        </w:numPr>
        <w:spacing w:before="0" w:after="0" w:line="276" w:lineRule="auto"/>
        <w:rPr>
          <w:sz w:val="36"/>
          <w:szCs w:val="36"/>
        </w:rPr>
      </w:pPr>
      <w:bookmarkStart w:id="23" w:name="_Toc202355525"/>
      <w:r w:rsidRPr="000C474B">
        <w:rPr>
          <w:sz w:val="36"/>
          <w:szCs w:val="36"/>
        </w:rPr>
        <w:t>FLUJO ALTERNATIVO DEL SISTEMA</w:t>
      </w:r>
      <w:bookmarkEnd w:id="23"/>
      <w:r w:rsidRPr="000C474B">
        <w:rPr>
          <w:sz w:val="36"/>
          <w:szCs w:val="36"/>
        </w:rPr>
        <w:t xml:space="preserve"> </w:t>
      </w:r>
    </w:p>
    <w:p w14:paraId="042143BF" w14:textId="311AA26C" w:rsidR="00F066F2" w:rsidRPr="00F153EF" w:rsidRDefault="00F066F2" w:rsidP="00F066F2">
      <w:pPr>
        <w:spacing w:line="480" w:lineRule="auto"/>
        <w:rPr>
          <w:rFonts w:ascii="Arial" w:hAnsi="Arial" w:cs="Arial"/>
          <w:bCs/>
        </w:rPr>
      </w:pPr>
      <w:r w:rsidRPr="00F153EF">
        <w:rPr>
          <w:rFonts w:ascii="Arial" w:hAnsi="Arial" w:cs="Arial"/>
          <w:bCs/>
        </w:rPr>
        <w:t>La opción “Llevar a mantenimiento” es opcional, ya que, servirá para que en el caso de algún caso de mantenimiento de la máquina recreativa que ya está operativa en el comercio llegue a sufrir algún daño o algo vaya a repararlo con un mensaje describiendo el problema</w:t>
      </w:r>
      <w:r w:rsidR="00706BB9" w:rsidRPr="00F153EF">
        <w:rPr>
          <w:rFonts w:ascii="Arial" w:hAnsi="Arial" w:cs="Arial"/>
          <w:bCs/>
        </w:rPr>
        <w:t>, cambiando su estado de Operativa a No operativa si revisamos el</w:t>
      </w:r>
      <w:r w:rsidR="00DC0B8D" w:rsidRPr="00F153EF">
        <w:rPr>
          <w:rFonts w:ascii="Arial" w:hAnsi="Arial" w:cs="Arial"/>
          <w:bCs/>
        </w:rPr>
        <w:t xml:space="preserve"> “Consultar informes de distribución”</w:t>
      </w:r>
    </w:p>
    <w:p w14:paraId="4955CF5E" w14:textId="77777777" w:rsidR="00BE4723" w:rsidRPr="00BE4723" w:rsidRDefault="00DC0B8D" w:rsidP="00BE472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BE4723">
        <w:rPr>
          <w:rFonts w:ascii="Arial" w:hAnsi="Arial" w:cs="Arial"/>
          <w:bCs/>
          <w:noProof/>
          <w:sz w:val="36"/>
          <w:szCs w:val="36"/>
        </w:rPr>
        <w:drawing>
          <wp:inline distT="0" distB="0" distL="0" distR="0" wp14:anchorId="2428575E" wp14:editId="45320BF1">
            <wp:extent cx="6120130" cy="2069465"/>
            <wp:effectExtent l="0" t="0" r="0" b="6985"/>
            <wp:docPr id="27193299" name="Imagen 2719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5B2A" w14:textId="16A69831" w:rsidR="001508E2" w:rsidRPr="00BE4723" w:rsidRDefault="00BE4723" w:rsidP="00BE4723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62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tabla de los datos completados sobre el mantenimiento</w:t>
      </w:r>
    </w:p>
    <w:p w14:paraId="0ACA8D40" w14:textId="77777777" w:rsidR="00BE4723" w:rsidRPr="00BE4723" w:rsidRDefault="00DC0B8D" w:rsidP="00BE472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BE4723">
        <w:rPr>
          <w:rFonts w:ascii="Arial" w:hAnsi="Arial" w:cs="Arial"/>
          <w:bCs/>
          <w:noProof/>
          <w:sz w:val="36"/>
          <w:szCs w:val="36"/>
        </w:rPr>
        <w:drawing>
          <wp:inline distT="0" distB="0" distL="0" distR="0" wp14:anchorId="57E4E175" wp14:editId="4E256F30">
            <wp:extent cx="3524250" cy="3586047"/>
            <wp:effectExtent l="0" t="0" r="0" b="0"/>
            <wp:docPr id="27193300" name="Imagen 2719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8398" cy="35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1FD5" w14:textId="725E78A1" w:rsidR="00DC0B8D" w:rsidRPr="00BE4723" w:rsidRDefault="00BE4723" w:rsidP="00BE4723">
      <w:pPr>
        <w:pStyle w:val="Descripcin"/>
        <w:jc w:val="center"/>
        <w:rPr>
          <w:rFonts w:ascii="Arial" w:hAnsi="Arial" w:cs="Arial"/>
          <w:bCs/>
          <w:i w:val="0"/>
          <w:iCs w:val="0"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63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registro de acciones realizadas a este sobre el mantenimiento y sus mensajes</w:t>
      </w:r>
    </w:p>
    <w:p w14:paraId="167C4B9B" w14:textId="183900C6" w:rsidR="001508E2" w:rsidRPr="00F153EF" w:rsidRDefault="00E74397" w:rsidP="000B3E6D">
      <w:p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Actualización automática</w:t>
      </w:r>
    </w:p>
    <w:p w14:paraId="009708FD" w14:textId="77777777" w:rsidR="00BE4723" w:rsidRPr="00BE4723" w:rsidRDefault="005207A8" w:rsidP="00BE4723">
      <w:pPr>
        <w:keepNext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BE4723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4241BBB" wp14:editId="3340B367">
            <wp:extent cx="6120130" cy="2623820"/>
            <wp:effectExtent l="0" t="0" r="0" b="5080"/>
            <wp:docPr id="27193301" name="Imagen 2719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01E5" w14:textId="6E6E316D" w:rsidR="00E74397" w:rsidRPr="00BE4723" w:rsidRDefault="00BE4723" w:rsidP="00BE472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64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Recaudación de datos sobre los operativos de las maquinas</w:t>
      </w:r>
    </w:p>
    <w:p w14:paraId="1F045092" w14:textId="0393A678" w:rsidR="00BF333E" w:rsidRPr="00F153EF" w:rsidRDefault="00BF333E" w:rsidP="000B3E6D">
      <w:pPr>
        <w:spacing w:line="480" w:lineRule="auto"/>
        <w:rPr>
          <w:rFonts w:ascii="Arial" w:hAnsi="Arial" w:cs="Arial"/>
        </w:rPr>
      </w:pPr>
    </w:p>
    <w:p w14:paraId="5F22B773" w14:textId="02A6C7D9" w:rsidR="00BF333E" w:rsidRPr="00F153EF" w:rsidRDefault="005E06A9" w:rsidP="00F0496A">
      <w:pPr>
        <w:pStyle w:val="Ttulo2"/>
      </w:pPr>
      <w:bookmarkStart w:id="24" w:name="_Toc202355526"/>
      <w:r w:rsidRPr="00F153EF">
        <w:t>Técnico: Mantenimiento</w:t>
      </w:r>
      <w:bookmarkEnd w:id="24"/>
    </w:p>
    <w:p w14:paraId="334659A3" w14:textId="0E4F05D4" w:rsidR="002C2D05" w:rsidRPr="00F0496A" w:rsidRDefault="002C2D05" w:rsidP="000B3E6D">
      <w:pPr>
        <w:spacing w:line="480" w:lineRule="auto"/>
        <w:rPr>
          <w:rFonts w:ascii="Arial" w:hAnsi="Arial" w:cs="Arial"/>
        </w:rPr>
      </w:pPr>
      <w:r w:rsidRPr="00F0496A">
        <w:rPr>
          <w:rFonts w:ascii="Arial" w:hAnsi="Arial" w:cs="Arial"/>
        </w:rPr>
        <w:t>Servirá para que en el caso de algún caso de mantenimiento de la máquina recreativa que ya está operativa en el comercio llegue a sufrir algún daño o algo vaya a repararlo.</w:t>
      </w:r>
    </w:p>
    <w:p w14:paraId="2889B804" w14:textId="4877B422" w:rsidR="005E06A9" w:rsidRPr="00F153EF" w:rsidRDefault="005E06A9" w:rsidP="000B3E6D">
      <w:pPr>
        <w:spacing w:line="480" w:lineRule="auto"/>
        <w:rPr>
          <w:rFonts w:ascii="Arial" w:hAnsi="Arial" w:cs="Arial"/>
          <w:b/>
          <w:bCs/>
        </w:rPr>
      </w:pPr>
      <w:r w:rsidRPr="00F153EF">
        <w:rPr>
          <w:rFonts w:ascii="Arial" w:hAnsi="Arial" w:cs="Arial"/>
          <w:b/>
          <w:bCs/>
        </w:rPr>
        <w:t>Paso a paso:</w:t>
      </w:r>
    </w:p>
    <w:p w14:paraId="466540A7" w14:textId="77777777" w:rsidR="005E06A9" w:rsidRPr="00F153EF" w:rsidRDefault="005E06A9" w:rsidP="000B3E6D">
      <w:pPr>
        <w:spacing w:line="480" w:lineRule="auto"/>
        <w:rPr>
          <w:rFonts w:ascii="Arial" w:hAnsi="Arial" w:cs="Arial"/>
          <w:b/>
          <w:bCs/>
        </w:rPr>
      </w:pPr>
    </w:p>
    <w:p w14:paraId="5CD94D49" w14:textId="4D445DEF" w:rsidR="005E06A9" w:rsidRPr="00F0496A" w:rsidRDefault="005E06A9" w:rsidP="00F0496A">
      <w:pPr>
        <w:pStyle w:val="Prrafodelista"/>
        <w:numPr>
          <w:ilvl w:val="0"/>
          <w:numId w:val="52"/>
        </w:numPr>
        <w:spacing w:after="160" w:line="480" w:lineRule="auto"/>
        <w:rPr>
          <w:rFonts w:ascii="Arial" w:hAnsi="Arial" w:cs="Arial"/>
        </w:rPr>
      </w:pPr>
      <w:r w:rsidRPr="00F0496A">
        <w:rPr>
          <w:rFonts w:ascii="Arial" w:hAnsi="Arial" w:cs="Arial"/>
        </w:rPr>
        <w:t xml:space="preserve">Registro de un usuario de técnico con especialidad: </w:t>
      </w:r>
      <w:r w:rsidR="00FE7C3D" w:rsidRPr="00F0496A">
        <w:rPr>
          <w:rFonts w:ascii="Arial" w:hAnsi="Arial" w:cs="Arial"/>
        </w:rPr>
        <w:t>Mantenimiento</w:t>
      </w:r>
      <w:r w:rsidR="00396783" w:rsidRPr="00F0496A">
        <w:rPr>
          <w:rFonts w:ascii="Arial" w:hAnsi="Arial" w:cs="Arial"/>
        </w:rPr>
        <w:t>, con estado activo.</w:t>
      </w:r>
    </w:p>
    <w:p w14:paraId="1776CF46" w14:textId="2E1EC1E1" w:rsidR="005E06A9" w:rsidRPr="00F0496A" w:rsidRDefault="005E06A9" w:rsidP="00F0496A">
      <w:pPr>
        <w:pStyle w:val="Prrafodelista"/>
        <w:numPr>
          <w:ilvl w:val="0"/>
          <w:numId w:val="52"/>
        </w:numPr>
        <w:spacing w:after="160" w:line="480" w:lineRule="auto"/>
        <w:rPr>
          <w:rFonts w:ascii="Arial" w:hAnsi="Arial" w:cs="Arial"/>
        </w:rPr>
      </w:pPr>
      <w:r w:rsidRPr="00F0496A">
        <w:rPr>
          <w:rFonts w:ascii="Arial" w:hAnsi="Arial" w:cs="Arial"/>
        </w:rPr>
        <w:t>Iniciar sesión</w:t>
      </w:r>
    </w:p>
    <w:p w14:paraId="43FA7D88" w14:textId="77777777" w:rsidR="005E06A9" w:rsidRPr="00F153EF" w:rsidRDefault="005E06A9" w:rsidP="00F0496A">
      <w:pPr>
        <w:numPr>
          <w:ilvl w:val="1"/>
          <w:numId w:val="53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Accede con tu cuenta técnica.</w:t>
      </w:r>
    </w:p>
    <w:p w14:paraId="7BAEA0B8" w14:textId="69B68807" w:rsidR="005E06A9" w:rsidRPr="00F153EF" w:rsidRDefault="005E06A9" w:rsidP="00F0496A">
      <w:pPr>
        <w:numPr>
          <w:ilvl w:val="1"/>
          <w:numId w:val="53"/>
        </w:num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Verás directamente el panel de “</w:t>
      </w:r>
      <w:r w:rsidR="00E74397" w:rsidRPr="00F153EF">
        <w:rPr>
          <w:rFonts w:ascii="Arial" w:hAnsi="Arial" w:cs="Arial"/>
        </w:rPr>
        <w:t>Notificaciones</w:t>
      </w:r>
      <w:r w:rsidRPr="00F153EF">
        <w:rPr>
          <w:rFonts w:ascii="Arial" w:hAnsi="Arial" w:cs="Arial"/>
        </w:rPr>
        <w:t>”.</w:t>
      </w:r>
    </w:p>
    <w:p w14:paraId="624EA828" w14:textId="77777777" w:rsidR="00BE4723" w:rsidRPr="00BE4723" w:rsidRDefault="00EE2F50" w:rsidP="00BE4723">
      <w:pPr>
        <w:keepNext/>
        <w:suppressAutoHyphens w:val="0"/>
        <w:spacing w:after="160" w:line="480" w:lineRule="auto"/>
        <w:jc w:val="center"/>
        <w:rPr>
          <w:rFonts w:ascii="Arial" w:hAnsi="Arial" w:cs="Arial"/>
          <w:sz w:val="36"/>
          <w:szCs w:val="36"/>
        </w:rPr>
      </w:pPr>
      <w:r w:rsidRPr="00BE4723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E1B3900" wp14:editId="4143FF62">
            <wp:extent cx="6120130" cy="4396105"/>
            <wp:effectExtent l="0" t="0" r="0" b="4445"/>
            <wp:docPr id="27193302" name="Imagen 2719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580D" w14:textId="0D365801" w:rsidR="00E74397" w:rsidRPr="00BE4723" w:rsidRDefault="00BE4723" w:rsidP="00BE472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BE472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65</w:t>
      </w:r>
      <w:r w:rsidRPr="00BE472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BE4723">
        <w:rPr>
          <w:rFonts w:ascii="Arial" w:hAnsi="Arial" w:cs="Arial"/>
          <w:i w:val="0"/>
          <w:iCs w:val="0"/>
          <w:sz w:val="24"/>
          <w:szCs w:val="24"/>
        </w:rPr>
        <w:t xml:space="preserve"> Notificaciones sobre algún asunto que tenga la maquina</w:t>
      </w:r>
    </w:p>
    <w:p w14:paraId="21997277" w14:textId="795CDEBF" w:rsidR="005E06A9" w:rsidRPr="00F153EF" w:rsidRDefault="005E06A9" w:rsidP="00F0496A">
      <w:pPr>
        <w:pStyle w:val="Ttulo2"/>
      </w:pPr>
      <w:bookmarkStart w:id="25" w:name="_Toc202355527"/>
      <w:r w:rsidRPr="00F153EF">
        <w:t>Actualizar estado de máquina</w:t>
      </w:r>
      <w:bookmarkEnd w:id="25"/>
    </w:p>
    <w:p w14:paraId="2A41CA9C" w14:textId="18B53A14" w:rsidR="00F066F2" w:rsidRPr="00F153EF" w:rsidRDefault="00F066F2" w:rsidP="00F0496A">
      <w:pPr>
        <w:suppressAutoHyphens w:val="0"/>
        <w:spacing w:after="160" w:line="360" w:lineRule="auto"/>
        <w:ind w:left="360"/>
        <w:rPr>
          <w:rFonts w:ascii="Arial" w:hAnsi="Arial" w:cs="Arial"/>
        </w:rPr>
      </w:pPr>
      <w:r w:rsidRPr="00F153EF">
        <w:rPr>
          <w:rFonts w:ascii="Arial" w:hAnsi="Arial" w:cs="Arial"/>
        </w:rPr>
        <w:t xml:space="preserve">Se presentará una sección de </w:t>
      </w:r>
      <w:r w:rsidR="00F0496A" w:rsidRPr="00F153EF">
        <w:rPr>
          <w:rFonts w:ascii="Arial" w:hAnsi="Arial" w:cs="Arial"/>
        </w:rPr>
        <w:t>máquinas</w:t>
      </w:r>
      <w:r w:rsidRPr="00F153EF">
        <w:rPr>
          <w:rFonts w:ascii="Arial" w:hAnsi="Arial" w:cs="Arial"/>
        </w:rPr>
        <w:t xml:space="preserve"> recreativas que están en mantenimiento con las siguientes opciones:</w:t>
      </w:r>
    </w:p>
    <w:p w14:paraId="39A8D22C" w14:textId="618DA9D8" w:rsidR="005E06A9" w:rsidRPr="00F0496A" w:rsidRDefault="00F066F2" w:rsidP="00F0496A">
      <w:pPr>
        <w:spacing w:line="360" w:lineRule="auto"/>
        <w:rPr>
          <w:rFonts w:ascii="Arial" w:hAnsi="Arial" w:cs="Arial"/>
        </w:rPr>
      </w:pPr>
      <w:r w:rsidRPr="00F0496A">
        <w:rPr>
          <w:rFonts w:ascii="Arial" w:hAnsi="Arial" w:cs="Arial"/>
        </w:rPr>
        <w:t>Dar de alta: Para volver a poner la máquina recreativa operativa en el comercio</w:t>
      </w:r>
      <w:r w:rsidR="00B40947" w:rsidRPr="00F0496A">
        <w:rPr>
          <w:rFonts w:ascii="Arial" w:hAnsi="Arial" w:cs="Arial"/>
        </w:rPr>
        <w:t xml:space="preserve">, que le reflejará en el panel de </w:t>
      </w:r>
      <w:r w:rsidR="00F0496A" w:rsidRPr="00F0496A">
        <w:rPr>
          <w:rFonts w:ascii="Arial" w:hAnsi="Arial" w:cs="Arial"/>
        </w:rPr>
        <w:t>Logística</w:t>
      </w:r>
      <w:r w:rsidR="00B40947" w:rsidRPr="00F0496A">
        <w:rPr>
          <w:rFonts w:ascii="Arial" w:hAnsi="Arial" w:cs="Arial"/>
        </w:rPr>
        <w:t>.</w:t>
      </w:r>
    </w:p>
    <w:p w14:paraId="4C308786" w14:textId="77777777" w:rsidR="00574473" w:rsidRDefault="00EE2F50" w:rsidP="00574473">
      <w:pPr>
        <w:keepNext/>
        <w:suppressAutoHyphens w:val="0"/>
        <w:spacing w:after="160"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2AEAB665" wp14:editId="7547E7F5">
            <wp:extent cx="6120130" cy="2099945"/>
            <wp:effectExtent l="0" t="0" r="0" b="0"/>
            <wp:docPr id="27193305" name="Imagen 2719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A3A1" w14:textId="62BFF814" w:rsidR="00EE2F50" w:rsidRPr="00574473" w:rsidRDefault="00574473" w:rsidP="0057447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57447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66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 Máquinas recreativas y su mantenimiento correspondiente</w:t>
      </w:r>
    </w:p>
    <w:p w14:paraId="05E28C60" w14:textId="3B51B445" w:rsidR="00EE2F50" w:rsidRPr="00F153EF" w:rsidRDefault="00EE2F50" w:rsidP="00F0496A">
      <w:pPr>
        <w:pStyle w:val="Ttulo2"/>
      </w:pPr>
      <w:bookmarkStart w:id="26" w:name="_Toc202355528"/>
      <w:r w:rsidRPr="00F153EF">
        <w:t>Se puede usar componentes propios de su especialidad</w:t>
      </w:r>
      <w:bookmarkEnd w:id="26"/>
    </w:p>
    <w:p w14:paraId="69264936" w14:textId="77777777" w:rsidR="00574473" w:rsidRPr="00080CE7" w:rsidRDefault="00EE2F50" w:rsidP="00574473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080CE7">
        <w:rPr>
          <w:rFonts w:ascii="Arial" w:hAnsi="Arial" w:cs="Arial"/>
          <w:noProof/>
        </w:rPr>
        <w:drawing>
          <wp:inline distT="0" distB="0" distL="0" distR="0" wp14:anchorId="4D4BDAF5" wp14:editId="58C9891F">
            <wp:extent cx="3728852" cy="3465767"/>
            <wp:effectExtent l="0" t="0" r="5080" b="1905"/>
            <wp:docPr id="27193303" name="Imagen 2719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45638" cy="348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7F40" w14:textId="35C62DF5" w:rsidR="00EE2F50" w:rsidRPr="00080CE7" w:rsidRDefault="00574473" w:rsidP="0057447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80CE7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67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 Comentarios que tiene cada maquina recreativa</w:t>
      </w:r>
    </w:p>
    <w:p w14:paraId="7364DED3" w14:textId="7BBF4A32" w:rsidR="00B40947" w:rsidRPr="000C474B" w:rsidRDefault="00B40947" w:rsidP="000C474B">
      <w:pPr>
        <w:pStyle w:val="Prrafodelista"/>
        <w:numPr>
          <w:ilvl w:val="0"/>
          <w:numId w:val="68"/>
        </w:numPr>
        <w:spacing w:after="160" w:line="480" w:lineRule="auto"/>
        <w:rPr>
          <w:rFonts w:ascii="Arial" w:hAnsi="Arial" w:cs="Arial"/>
        </w:rPr>
      </w:pPr>
      <w:r w:rsidRPr="000C474B">
        <w:rPr>
          <w:rFonts w:ascii="Arial" w:hAnsi="Arial" w:cs="Arial"/>
        </w:rPr>
        <w:t>Panel del técnico de mantenimiento</w:t>
      </w:r>
    </w:p>
    <w:p w14:paraId="0964BF34" w14:textId="77777777" w:rsidR="00574473" w:rsidRPr="00080CE7" w:rsidRDefault="00EE2F50" w:rsidP="00574473">
      <w:pPr>
        <w:keepNext/>
        <w:suppressAutoHyphens w:val="0"/>
        <w:spacing w:after="160" w:line="480" w:lineRule="auto"/>
        <w:jc w:val="center"/>
        <w:rPr>
          <w:rFonts w:ascii="Arial" w:hAnsi="Arial" w:cs="Arial"/>
        </w:rPr>
      </w:pPr>
      <w:r w:rsidRPr="00080CE7">
        <w:rPr>
          <w:rFonts w:ascii="Arial" w:hAnsi="Arial" w:cs="Arial"/>
          <w:noProof/>
        </w:rPr>
        <w:drawing>
          <wp:inline distT="0" distB="0" distL="0" distR="0" wp14:anchorId="2B206E44" wp14:editId="7CDCB606">
            <wp:extent cx="3312105" cy="2895600"/>
            <wp:effectExtent l="0" t="0" r="3175" b="0"/>
            <wp:docPr id="27193306" name="Imagen 2719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6169" cy="28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6250" w14:textId="45C59362" w:rsidR="00B40947" w:rsidRPr="00080CE7" w:rsidRDefault="00574473" w:rsidP="0057447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080CE7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68</w:t>
      </w:r>
      <w:r w:rsidRPr="00080CE7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080CE7">
        <w:rPr>
          <w:rFonts w:ascii="Arial" w:hAnsi="Arial" w:cs="Arial"/>
          <w:i w:val="0"/>
          <w:iCs w:val="0"/>
          <w:sz w:val="24"/>
          <w:szCs w:val="24"/>
        </w:rPr>
        <w:t xml:space="preserve"> Respuesta al comentario de cada maquina recreativa</w:t>
      </w:r>
    </w:p>
    <w:p w14:paraId="7E0D9FE2" w14:textId="66389A0F" w:rsidR="00B40947" w:rsidRPr="000C474B" w:rsidRDefault="00B40947" w:rsidP="000C474B">
      <w:pPr>
        <w:pStyle w:val="Prrafodelista"/>
        <w:numPr>
          <w:ilvl w:val="0"/>
          <w:numId w:val="68"/>
        </w:numPr>
        <w:spacing w:after="160" w:line="480" w:lineRule="auto"/>
        <w:rPr>
          <w:rFonts w:ascii="Arial" w:hAnsi="Arial" w:cs="Arial"/>
        </w:rPr>
      </w:pPr>
      <w:r w:rsidRPr="000C474B">
        <w:rPr>
          <w:rFonts w:ascii="Arial" w:hAnsi="Arial" w:cs="Arial"/>
        </w:rPr>
        <w:t>Actualización automática</w:t>
      </w:r>
    </w:p>
    <w:p w14:paraId="4A4B4E1B" w14:textId="77777777" w:rsidR="00574473" w:rsidRPr="00574473" w:rsidRDefault="00EE2F50" w:rsidP="000C474B">
      <w:pPr>
        <w:keepNext/>
        <w:suppressAutoHyphens w:val="0"/>
        <w:spacing w:line="480" w:lineRule="auto"/>
        <w:jc w:val="center"/>
        <w:rPr>
          <w:rFonts w:ascii="Arial" w:hAnsi="Arial" w:cs="Arial"/>
          <w:sz w:val="36"/>
          <w:szCs w:val="36"/>
        </w:rPr>
      </w:pPr>
      <w:r w:rsidRPr="00574473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F43E525" wp14:editId="59C4FB9A">
            <wp:extent cx="3241964" cy="2404277"/>
            <wp:effectExtent l="0" t="0" r="0" b="0"/>
            <wp:docPr id="27193307" name="Imagen 2719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51434" cy="24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3055" w14:textId="79E47908" w:rsidR="00B40947" w:rsidRPr="00574473" w:rsidRDefault="00574473" w:rsidP="000C474B">
      <w:pPr>
        <w:pStyle w:val="Descripcin"/>
        <w:spacing w:after="0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57447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69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 Máquinas recreativas el mantenimiento de esta y sus acciones</w:t>
      </w:r>
    </w:p>
    <w:p w14:paraId="78EC86F8" w14:textId="538154B6" w:rsidR="00A33E76" w:rsidRPr="00F153EF" w:rsidRDefault="00B40947" w:rsidP="00B40947">
      <w:pPr>
        <w:suppressAutoHyphens w:val="0"/>
        <w:spacing w:after="160"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Panel de logístic</w:t>
      </w:r>
      <w:r w:rsidR="00A33E76" w:rsidRPr="00F153EF">
        <w:rPr>
          <w:rFonts w:ascii="Arial" w:hAnsi="Arial" w:cs="Arial"/>
        </w:rPr>
        <w:t>a</w:t>
      </w:r>
    </w:p>
    <w:p w14:paraId="7B603878" w14:textId="77777777" w:rsidR="00574473" w:rsidRDefault="00A33E76" w:rsidP="000C474B">
      <w:pPr>
        <w:keepNext/>
        <w:suppressAutoHyphens w:val="0"/>
        <w:spacing w:after="160"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35694DB6" wp14:editId="0C4C2A50">
            <wp:extent cx="4880758" cy="3501810"/>
            <wp:effectExtent l="0" t="0" r="0" b="3810"/>
            <wp:docPr id="27193308" name="Imagen 2719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03206" cy="351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487C" w14:textId="0D1CF19E" w:rsidR="00574473" w:rsidRPr="00574473" w:rsidRDefault="00574473" w:rsidP="0057447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57447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70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 Notificaciones de cada maquina con sus datos</w:t>
      </w:r>
    </w:p>
    <w:p w14:paraId="271D12C3" w14:textId="77777777" w:rsidR="00574473" w:rsidRDefault="00A33E76" w:rsidP="00574473">
      <w:pPr>
        <w:keepNext/>
        <w:suppressAutoHyphens w:val="0"/>
        <w:spacing w:after="160"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1819E182" wp14:editId="144FD819">
            <wp:extent cx="4912536" cy="2268187"/>
            <wp:effectExtent l="0" t="0" r="2540" b="0"/>
            <wp:docPr id="27193309" name="Imagen 2719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28238" cy="22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A35C" w14:textId="1BC9E0FA" w:rsidR="00A33E76" w:rsidRPr="00574473" w:rsidRDefault="00574473" w:rsidP="00574473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57447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71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 Operativas de todas las maquinas</w:t>
      </w:r>
    </w:p>
    <w:p w14:paraId="1C93B11C" w14:textId="2BA10451" w:rsidR="005E06A9" w:rsidRPr="000C474B" w:rsidRDefault="00F066F2" w:rsidP="000B3E6D">
      <w:pPr>
        <w:pStyle w:val="Ttulo2"/>
      </w:pPr>
      <w:bookmarkStart w:id="27" w:name="_Toc202355529"/>
      <w:r w:rsidRPr="00F153EF">
        <w:t>Dar de baja: En el caso extremo de que el daño sea irreversible</w:t>
      </w:r>
      <w:bookmarkEnd w:id="27"/>
      <w:r w:rsidRPr="00F153EF">
        <w:t xml:space="preserve"> </w:t>
      </w:r>
    </w:p>
    <w:p w14:paraId="68FE51D1" w14:textId="03510CA1" w:rsidR="005E06A9" w:rsidRPr="00F153EF" w:rsidRDefault="00B40947" w:rsidP="000B3E6D">
      <w:p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Panel de logística</w:t>
      </w:r>
    </w:p>
    <w:p w14:paraId="6CE9FD56" w14:textId="77777777" w:rsidR="00574473" w:rsidRDefault="00A33E76" w:rsidP="00574473">
      <w:pPr>
        <w:keepNext/>
        <w:spacing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7226A1BA" wp14:editId="55EC75DE">
            <wp:extent cx="5706578" cy="5878285"/>
            <wp:effectExtent l="0" t="0" r="8890" b="8255"/>
            <wp:docPr id="27193310" name="Imagen 2719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17012" cy="588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C285" w14:textId="6B72B0DE" w:rsidR="00B40947" w:rsidRPr="000C474B" w:rsidRDefault="00574473" w:rsidP="000C474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57447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72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 Comentario ante una respuesta sobre las maquinas</w:t>
      </w:r>
    </w:p>
    <w:p w14:paraId="3E2A0661" w14:textId="7D053FA9" w:rsidR="00B40947" w:rsidRPr="00F153EF" w:rsidRDefault="00B40947" w:rsidP="000B3E6D">
      <w:pPr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>Panel del técnico de mantenimiento</w:t>
      </w:r>
    </w:p>
    <w:p w14:paraId="4D6823A4" w14:textId="18AC1437" w:rsidR="00B40947" w:rsidRPr="00F153EF" w:rsidRDefault="00B40947" w:rsidP="000B3E6D">
      <w:pPr>
        <w:spacing w:line="480" w:lineRule="auto"/>
        <w:rPr>
          <w:rFonts w:ascii="Arial" w:hAnsi="Arial" w:cs="Arial"/>
        </w:rPr>
      </w:pPr>
    </w:p>
    <w:p w14:paraId="5F23DC51" w14:textId="77777777" w:rsidR="00574473" w:rsidRPr="00574473" w:rsidRDefault="00A33E76" w:rsidP="00574473">
      <w:pPr>
        <w:keepNext/>
        <w:spacing w:line="480" w:lineRule="auto"/>
        <w:jc w:val="center"/>
        <w:rPr>
          <w:rFonts w:ascii="Arial" w:hAnsi="Arial" w:cs="Arial"/>
        </w:rPr>
      </w:pPr>
      <w:r w:rsidRPr="00574473">
        <w:rPr>
          <w:rFonts w:ascii="Arial" w:hAnsi="Arial" w:cs="Arial"/>
          <w:noProof/>
        </w:rPr>
        <w:drawing>
          <wp:inline distT="0" distB="0" distL="0" distR="0" wp14:anchorId="771CD00D" wp14:editId="4BA37CE6">
            <wp:extent cx="5498275" cy="5965497"/>
            <wp:effectExtent l="0" t="0" r="7620" b="0"/>
            <wp:docPr id="27193311" name="Imagen 2719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04009" cy="59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968" w14:textId="1788AC19" w:rsidR="00B40947" w:rsidRPr="00574473" w:rsidRDefault="00574473" w:rsidP="00574473">
      <w:pPr>
        <w:pStyle w:val="Descripcin"/>
        <w:jc w:val="center"/>
        <w:rPr>
          <w:rFonts w:ascii="Arial" w:hAnsi="Arial" w:cs="Arial"/>
          <w:sz w:val="24"/>
          <w:szCs w:val="24"/>
        </w:rPr>
      </w:pPr>
      <w:r w:rsidRPr="00574473">
        <w:rPr>
          <w:rFonts w:ascii="Arial" w:hAnsi="Arial" w:cs="Arial"/>
          <w:sz w:val="24"/>
          <w:szCs w:val="24"/>
        </w:rPr>
        <w:t xml:space="preserve">Ilustración </w:t>
      </w:r>
      <w:r w:rsidRPr="00574473">
        <w:rPr>
          <w:rFonts w:ascii="Arial" w:hAnsi="Arial" w:cs="Arial"/>
          <w:sz w:val="24"/>
          <w:szCs w:val="24"/>
        </w:rPr>
        <w:fldChar w:fldCharType="begin"/>
      </w:r>
      <w:r w:rsidRPr="00574473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574473">
        <w:rPr>
          <w:rFonts w:ascii="Arial" w:hAnsi="Arial" w:cs="Arial"/>
          <w:sz w:val="24"/>
          <w:szCs w:val="24"/>
        </w:rPr>
        <w:fldChar w:fldCharType="separate"/>
      </w:r>
      <w:r w:rsidR="000D37E3">
        <w:rPr>
          <w:rFonts w:ascii="Arial" w:hAnsi="Arial" w:cs="Arial"/>
          <w:noProof/>
          <w:sz w:val="24"/>
          <w:szCs w:val="24"/>
        </w:rPr>
        <w:t>73</w:t>
      </w:r>
      <w:r w:rsidRPr="00574473">
        <w:rPr>
          <w:rFonts w:ascii="Arial" w:hAnsi="Arial" w:cs="Arial"/>
          <w:sz w:val="24"/>
          <w:szCs w:val="24"/>
        </w:rPr>
        <w:fldChar w:fldCharType="end"/>
      </w:r>
      <w:r w:rsidRPr="00574473">
        <w:rPr>
          <w:rFonts w:ascii="Arial" w:hAnsi="Arial" w:cs="Arial"/>
          <w:sz w:val="24"/>
          <w:szCs w:val="24"/>
        </w:rPr>
        <w:t xml:space="preserve"> Comentario sobre la consulta de la maquina</w:t>
      </w:r>
    </w:p>
    <w:p w14:paraId="1DD1EE76" w14:textId="251375A6" w:rsidR="00A33E76" w:rsidRPr="00574473" w:rsidRDefault="00A33E76" w:rsidP="000B3E6D">
      <w:pPr>
        <w:spacing w:line="480" w:lineRule="auto"/>
        <w:rPr>
          <w:rFonts w:ascii="Arial" w:hAnsi="Arial" w:cs="Arial"/>
        </w:rPr>
      </w:pPr>
      <w:r w:rsidRPr="00574473">
        <w:rPr>
          <w:rFonts w:ascii="Arial" w:hAnsi="Arial" w:cs="Arial"/>
        </w:rPr>
        <w:t xml:space="preserve">El técnico de mantenimiento al igual que el de logística puede consultar el informe de distribución </w:t>
      </w:r>
    </w:p>
    <w:p w14:paraId="2CDE6C0F" w14:textId="77777777" w:rsidR="00574473" w:rsidRPr="00574473" w:rsidRDefault="00A33E76" w:rsidP="000C474B">
      <w:pPr>
        <w:keepNext/>
        <w:spacing w:line="480" w:lineRule="auto"/>
        <w:jc w:val="center"/>
        <w:rPr>
          <w:rFonts w:ascii="Arial" w:hAnsi="Arial" w:cs="Arial"/>
        </w:rPr>
      </w:pPr>
      <w:r w:rsidRPr="00574473">
        <w:rPr>
          <w:rFonts w:ascii="Arial" w:hAnsi="Arial" w:cs="Arial"/>
          <w:noProof/>
        </w:rPr>
        <w:drawing>
          <wp:inline distT="0" distB="0" distL="0" distR="0" wp14:anchorId="70E4A068" wp14:editId="430A87F1">
            <wp:extent cx="6120130" cy="1559560"/>
            <wp:effectExtent l="0" t="0" r="0" b="2540"/>
            <wp:docPr id="27193312" name="Imagen 2719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1DD8" w14:textId="1D02D522" w:rsidR="00A33E76" w:rsidRPr="00574473" w:rsidRDefault="00574473" w:rsidP="00574473">
      <w:pPr>
        <w:pStyle w:val="Descripcin"/>
        <w:rPr>
          <w:rFonts w:ascii="Arial" w:hAnsi="Arial" w:cs="Arial"/>
          <w:sz w:val="24"/>
          <w:szCs w:val="24"/>
        </w:rPr>
      </w:pPr>
      <w:r w:rsidRPr="00574473">
        <w:rPr>
          <w:rFonts w:ascii="Arial" w:hAnsi="Arial" w:cs="Arial"/>
          <w:sz w:val="24"/>
          <w:szCs w:val="24"/>
        </w:rPr>
        <w:t xml:space="preserve">Ilustración </w:t>
      </w:r>
      <w:r w:rsidRPr="00574473">
        <w:rPr>
          <w:rFonts w:ascii="Arial" w:hAnsi="Arial" w:cs="Arial"/>
          <w:sz w:val="24"/>
          <w:szCs w:val="24"/>
        </w:rPr>
        <w:fldChar w:fldCharType="begin"/>
      </w:r>
      <w:r w:rsidRPr="00574473">
        <w:rPr>
          <w:rFonts w:ascii="Arial" w:hAnsi="Arial" w:cs="Arial"/>
          <w:sz w:val="24"/>
          <w:szCs w:val="24"/>
        </w:rPr>
        <w:instrText xml:space="preserve"> SEQ Ilustración \* ARABIC </w:instrText>
      </w:r>
      <w:r w:rsidRPr="00574473">
        <w:rPr>
          <w:rFonts w:ascii="Arial" w:hAnsi="Arial" w:cs="Arial"/>
          <w:sz w:val="24"/>
          <w:szCs w:val="24"/>
        </w:rPr>
        <w:fldChar w:fldCharType="separate"/>
      </w:r>
      <w:r w:rsidR="000D37E3">
        <w:rPr>
          <w:rFonts w:ascii="Arial" w:hAnsi="Arial" w:cs="Arial"/>
          <w:noProof/>
          <w:sz w:val="24"/>
          <w:szCs w:val="24"/>
        </w:rPr>
        <w:t>74</w:t>
      </w:r>
      <w:r w:rsidRPr="00574473">
        <w:rPr>
          <w:rFonts w:ascii="Arial" w:hAnsi="Arial" w:cs="Arial"/>
          <w:sz w:val="24"/>
          <w:szCs w:val="24"/>
        </w:rPr>
        <w:fldChar w:fldCharType="end"/>
      </w:r>
      <w:r w:rsidRPr="00574473">
        <w:rPr>
          <w:rFonts w:ascii="Arial" w:hAnsi="Arial" w:cs="Arial"/>
          <w:sz w:val="24"/>
          <w:szCs w:val="24"/>
        </w:rPr>
        <w:t xml:space="preserve"> Tabla de datos de la consulta sobre su información</w:t>
      </w:r>
    </w:p>
    <w:p w14:paraId="31A438A9" w14:textId="72603B59" w:rsidR="00B40947" w:rsidRPr="00574473" w:rsidRDefault="00B40947" w:rsidP="000B3E6D">
      <w:pPr>
        <w:spacing w:line="480" w:lineRule="auto"/>
        <w:rPr>
          <w:rFonts w:ascii="Arial" w:hAnsi="Arial" w:cs="Arial"/>
        </w:rPr>
      </w:pPr>
      <w:r w:rsidRPr="00574473">
        <w:rPr>
          <w:rFonts w:ascii="Arial" w:hAnsi="Arial" w:cs="Arial"/>
        </w:rPr>
        <w:t>Panel de</w:t>
      </w:r>
      <w:r w:rsidR="00284243" w:rsidRPr="00574473">
        <w:rPr>
          <w:rFonts w:ascii="Arial" w:hAnsi="Arial" w:cs="Arial"/>
        </w:rPr>
        <w:t xml:space="preserve"> logística</w:t>
      </w:r>
    </w:p>
    <w:p w14:paraId="02B508F2" w14:textId="77777777" w:rsidR="00574473" w:rsidRDefault="00A33E76" w:rsidP="000C474B">
      <w:pPr>
        <w:keepNext/>
        <w:spacing w:line="480" w:lineRule="auto"/>
        <w:jc w:val="center"/>
      </w:pPr>
      <w:r w:rsidRPr="00F153EF">
        <w:rPr>
          <w:rFonts w:ascii="Arial" w:hAnsi="Arial" w:cs="Arial"/>
          <w:noProof/>
        </w:rPr>
        <w:drawing>
          <wp:inline distT="0" distB="0" distL="0" distR="0" wp14:anchorId="6745BF84" wp14:editId="31880589">
            <wp:extent cx="4506189" cy="3776353"/>
            <wp:effectExtent l="0" t="0" r="8890" b="0"/>
            <wp:docPr id="27193313" name="Imagen 2719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5912" cy="37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651B" w14:textId="747FFEB2" w:rsidR="00BF333E" w:rsidRPr="000C474B" w:rsidRDefault="00574473" w:rsidP="000C474B">
      <w:pPr>
        <w:pStyle w:val="Descripcin"/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Ilustración 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begin"/>
      </w:r>
      <w:r w:rsidRPr="00574473">
        <w:rPr>
          <w:rFonts w:ascii="Arial" w:hAnsi="Arial" w:cs="Arial"/>
          <w:i w:val="0"/>
          <w:iCs w:val="0"/>
          <w:sz w:val="24"/>
          <w:szCs w:val="24"/>
        </w:rPr>
        <w:instrText xml:space="preserve"> SEQ Ilustración \* ARABIC </w:instrTex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separate"/>
      </w:r>
      <w:r w:rsidR="000D37E3">
        <w:rPr>
          <w:rFonts w:ascii="Arial" w:hAnsi="Arial" w:cs="Arial"/>
          <w:i w:val="0"/>
          <w:iCs w:val="0"/>
          <w:noProof/>
          <w:sz w:val="24"/>
          <w:szCs w:val="24"/>
        </w:rPr>
        <w:t>75</w:t>
      </w:r>
      <w:r w:rsidRPr="00574473">
        <w:rPr>
          <w:rFonts w:ascii="Arial" w:hAnsi="Arial" w:cs="Arial"/>
          <w:i w:val="0"/>
          <w:iCs w:val="0"/>
          <w:sz w:val="24"/>
          <w:szCs w:val="24"/>
        </w:rPr>
        <w:fldChar w:fldCharType="end"/>
      </w:r>
      <w:r w:rsidRPr="00574473">
        <w:rPr>
          <w:rFonts w:ascii="Arial" w:hAnsi="Arial" w:cs="Arial"/>
          <w:i w:val="0"/>
          <w:iCs w:val="0"/>
          <w:sz w:val="24"/>
          <w:szCs w:val="24"/>
        </w:rPr>
        <w:t xml:space="preserve"> Notificaciones disponibles de las maquinas</w:t>
      </w:r>
    </w:p>
    <w:p w14:paraId="5924C255" w14:textId="65D37392" w:rsidR="00000C10" w:rsidRPr="000C474B" w:rsidRDefault="00DE6B2B" w:rsidP="00F1485E">
      <w:pPr>
        <w:pStyle w:val="Ttulo1"/>
        <w:numPr>
          <w:ilvl w:val="0"/>
          <w:numId w:val="47"/>
        </w:numPr>
        <w:spacing w:before="0" w:after="0" w:line="276" w:lineRule="auto"/>
        <w:rPr>
          <w:sz w:val="36"/>
          <w:szCs w:val="36"/>
        </w:rPr>
      </w:pPr>
      <w:bookmarkStart w:id="28" w:name="_Toc202355530"/>
      <w:r w:rsidRPr="000C474B">
        <w:rPr>
          <w:sz w:val="36"/>
          <w:szCs w:val="36"/>
        </w:rPr>
        <w:t>DOCUMENTOS DE REFERENCIA</w:t>
      </w:r>
      <w:bookmarkEnd w:id="2"/>
      <w:bookmarkEnd w:id="3"/>
      <w:bookmarkEnd w:id="4"/>
      <w:bookmarkEnd w:id="28"/>
    </w:p>
    <w:p w14:paraId="72401450" w14:textId="77777777" w:rsidR="00000C10" w:rsidRPr="00F153EF" w:rsidRDefault="00000C10" w:rsidP="000B3E6D">
      <w:pPr>
        <w:spacing w:line="480" w:lineRule="auto"/>
        <w:rPr>
          <w:rFonts w:ascii="Arial" w:hAnsi="Arial" w:cs="Arial"/>
        </w:rPr>
      </w:pPr>
    </w:p>
    <w:p w14:paraId="1F582E4F" w14:textId="77777777" w:rsidR="00000C10" w:rsidRPr="00F153EF" w:rsidRDefault="00000C10" w:rsidP="000B3E6D">
      <w:pPr>
        <w:tabs>
          <w:tab w:val="left" w:pos="2025"/>
        </w:tabs>
        <w:spacing w:line="480" w:lineRule="auto"/>
        <w:rPr>
          <w:rFonts w:ascii="Arial" w:hAnsi="Arial" w:cs="Arial"/>
        </w:rPr>
      </w:pPr>
      <w:r w:rsidRPr="00F153EF">
        <w:rPr>
          <w:rFonts w:ascii="Arial" w:hAnsi="Arial" w:cs="Arial"/>
        </w:rPr>
        <w:tab/>
      </w:r>
    </w:p>
    <w:tbl>
      <w:tblPr>
        <w:tblW w:w="285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94"/>
      </w:tblGrid>
      <w:tr w:rsidR="00000C10" w:rsidRPr="00F153EF" w14:paraId="247A18AC" w14:textId="77777777" w:rsidTr="000B3E6D">
        <w:trPr>
          <w:trHeight w:val="267"/>
          <w:jc w:val="center"/>
        </w:trPr>
        <w:tc>
          <w:tcPr>
            <w:tcW w:w="5000" w:type="pct"/>
            <w:shd w:val="clear" w:color="auto" w:fill="D5DCE4"/>
          </w:tcPr>
          <w:p w14:paraId="14F5603F" w14:textId="77777777" w:rsidR="00000C10" w:rsidRPr="00F153EF" w:rsidRDefault="00000C10" w:rsidP="000B3E6D">
            <w:pPr>
              <w:spacing w:line="480" w:lineRule="auto"/>
              <w:jc w:val="center"/>
              <w:rPr>
                <w:rFonts w:ascii="Arial" w:hAnsi="Arial" w:cs="Arial"/>
                <w:b/>
                <w:bCs/>
                <w:lang w:val="es-ES_tradnl"/>
              </w:rPr>
            </w:pPr>
            <w:r w:rsidRPr="00F153EF">
              <w:rPr>
                <w:rFonts w:ascii="Arial" w:hAnsi="Arial" w:cs="Arial"/>
                <w:b/>
                <w:bCs/>
              </w:rPr>
              <w:t>DOCUMENTO VERSIÓN</w:t>
            </w:r>
          </w:p>
        </w:tc>
      </w:tr>
      <w:tr w:rsidR="00000C10" w:rsidRPr="00F153EF" w14:paraId="5DC7BB43" w14:textId="77777777" w:rsidTr="000B3E6D">
        <w:trPr>
          <w:trHeight w:val="245"/>
          <w:jc w:val="center"/>
        </w:trPr>
        <w:tc>
          <w:tcPr>
            <w:tcW w:w="5000" w:type="pct"/>
          </w:tcPr>
          <w:p w14:paraId="7B113268" w14:textId="77777777" w:rsidR="00000C10" w:rsidRPr="00F153EF" w:rsidRDefault="00000C10" w:rsidP="000B3E6D">
            <w:pPr>
              <w:spacing w:line="480" w:lineRule="auto"/>
              <w:jc w:val="both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 xml:space="preserve">Documento de Diseño Detallado - Grupo F </w:t>
            </w:r>
          </w:p>
        </w:tc>
      </w:tr>
      <w:tr w:rsidR="00000C10" w:rsidRPr="00F153EF" w14:paraId="7617469E" w14:textId="77777777" w:rsidTr="000B3E6D">
        <w:trPr>
          <w:trHeight w:val="267"/>
          <w:jc w:val="center"/>
        </w:trPr>
        <w:tc>
          <w:tcPr>
            <w:tcW w:w="5000" w:type="pct"/>
          </w:tcPr>
          <w:p w14:paraId="5267E05E" w14:textId="77777777" w:rsidR="00000C10" w:rsidRPr="00F153EF" w:rsidRDefault="00000C10" w:rsidP="000B3E6D">
            <w:pPr>
              <w:spacing w:line="480" w:lineRule="auto"/>
              <w:jc w:val="both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Documento de Alcance - Grupo F</w:t>
            </w:r>
          </w:p>
        </w:tc>
      </w:tr>
      <w:tr w:rsidR="00000C10" w:rsidRPr="00F153EF" w14:paraId="0A916F44" w14:textId="77777777" w:rsidTr="000B3E6D">
        <w:trPr>
          <w:trHeight w:val="267"/>
          <w:jc w:val="center"/>
        </w:trPr>
        <w:tc>
          <w:tcPr>
            <w:tcW w:w="5000" w:type="pct"/>
          </w:tcPr>
          <w:p w14:paraId="75FD1EBF" w14:textId="77777777" w:rsidR="00000C10" w:rsidRPr="00F153EF" w:rsidRDefault="00000C10" w:rsidP="000B3E6D">
            <w:pPr>
              <w:spacing w:line="480" w:lineRule="auto"/>
              <w:jc w:val="both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Guía de instalación paso a paso - Grupo F</w:t>
            </w:r>
          </w:p>
        </w:tc>
      </w:tr>
      <w:tr w:rsidR="00000C10" w:rsidRPr="00F153EF" w14:paraId="526B87E2" w14:textId="77777777" w:rsidTr="000B3E6D">
        <w:trPr>
          <w:trHeight w:val="245"/>
          <w:jc w:val="center"/>
        </w:trPr>
        <w:tc>
          <w:tcPr>
            <w:tcW w:w="5000" w:type="pct"/>
          </w:tcPr>
          <w:p w14:paraId="08662A25" w14:textId="77777777" w:rsidR="00000C10" w:rsidRPr="00F153EF" w:rsidRDefault="00000C10" w:rsidP="000B3E6D">
            <w:pPr>
              <w:spacing w:line="480" w:lineRule="auto"/>
              <w:jc w:val="both"/>
              <w:rPr>
                <w:rFonts w:ascii="Arial" w:hAnsi="Arial" w:cs="Arial"/>
                <w:lang w:val="es-ES_tradnl"/>
              </w:rPr>
            </w:pPr>
            <w:r w:rsidRPr="00F153EF">
              <w:rPr>
                <w:rFonts w:ascii="Arial" w:hAnsi="Arial" w:cs="Arial"/>
                <w:lang w:val="es-ES_tradnl"/>
              </w:rPr>
              <w:t>Documento de Requerimientos - Grupo F</w:t>
            </w:r>
          </w:p>
        </w:tc>
      </w:tr>
      <w:tr w:rsidR="00F0764C" w:rsidRPr="00F153EF" w14:paraId="40218D70" w14:textId="77777777" w:rsidTr="000B3E6D">
        <w:trPr>
          <w:trHeight w:val="245"/>
          <w:jc w:val="center"/>
        </w:trPr>
        <w:tc>
          <w:tcPr>
            <w:tcW w:w="5000" w:type="pct"/>
          </w:tcPr>
          <w:p w14:paraId="40B02252" w14:textId="3CAB963B" w:rsidR="00F0764C" w:rsidRPr="00F153EF" w:rsidRDefault="00F0764C" w:rsidP="000B3E6D">
            <w:pPr>
              <w:spacing w:line="480" w:lineRule="auto"/>
              <w:jc w:val="both"/>
              <w:rPr>
                <w:rFonts w:ascii="Arial" w:hAnsi="Arial" w:cs="Arial"/>
                <w:lang w:val="es-ES_tradnl"/>
              </w:rPr>
            </w:pPr>
            <w:r w:rsidRPr="00F153EF">
              <w:rPr>
                <w:rFonts w:ascii="Arial" w:hAnsi="Arial" w:cs="Arial"/>
                <w:lang w:val="es-ES_tradnl"/>
              </w:rPr>
              <w:t>Documento de plan de pruebas – Grupo F</w:t>
            </w:r>
          </w:p>
        </w:tc>
      </w:tr>
    </w:tbl>
    <w:p w14:paraId="6CE50244" w14:textId="77777777" w:rsidR="005F296E" w:rsidRPr="00F153EF" w:rsidRDefault="005F296E" w:rsidP="000B3E6D">
      <w:pPr>
        <w:spacing w:line="480" w:lineRule="auto"/>
        <w:jc w:val="both"/>
        <w:rPr>
          <w:rFonts w:ascii="Arial" w:hAnsi="Arial" w:cs="Arial"/>
        </w:rPr>
      </w:pPr>
    </w:p>
    <w:p w14:paraId="2894EEBB" w14:textId="010A6EEE" w:rsidR="00EF0088" w:rsidRPr="000C474B" w:rsidRDefault="00DE6B2B" w:rsidP="00F1485E">
      <w:pPr>
        <w:pStyle w:val="Ttulo1"/>
        <w:numPr>
          <w:ilvl w:val="0"/>
          <w:numId w:val="47"/>
        </w:numPr>
        <w:spacing w:before="0" w:after="0" w:line="276" w:lineRule="auto"/>
        <w:rPr>
          <w:sz w:val="36"/>
          <w:szCs w:val="36"/>
        </w:rPr>
      </w:pPr>
      <w:bookmarkStart w:id="29" w:name="_Toc242500910"/>
      <w:bookmarkStart w:id="30" w:name="_Toc242521693"/>
      <w:bookmarkStart w:id="31" w:name="_Toc242765959"/>
      <w:bookmarkStart w:id="32" w:name="_Toc249872542"/>
      <w:bookmarkStart w:id="33" w:name="_Toc257124618"/>
      <w:bookmarkStart w:id="34" w:name="_Toc461691045"/>
      <w:bookmarkStart w:id="35" w:name="_Toc136909718"/>
      <w:bookmarkStart w:id="36" w:name="_Toc197736180"/>
      <w:bookmarkStart w:id="37" w:name="_Toc202355531"/>
      <w:r w:rsidRPr="000C474B">
        <w:rPr>
          <w:sz w:val="36"/>
          <w:szCs w:val="36"/>
        </w:rPr>
        <w:t>APROBACIÓN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bookmarkEnd w:id="0"/>
    <w:p w14:paraId="74973181" w14:textId="77777777" w:rsidR="00EF0088" w:rsidRPr="00F153EF" w:rsidRDefault="00EF0088" w:rsidP="000B3E6D">
      <w:pPr>
        <w:spacing w:line="480" w:lineRule="auto"/>
        <w:jc w:val="center"/>
        <w:rPr>
          <w:rFonts w:ascii="Arial" w:hAnsi="Arial" w:cs="Arial"/>
        </w:rPr>
      </w:pPr>
      <w:r w:rsidRPr="00F153EF">
        <w:rPr>
          <w:rFonts w:ascii="Arial" w:hAnsi="Arial" w:cs="Arial"/>
        </w:rPr>
        <w:t>(Fecha)</w:t>
      </w:r>
    </w:p>
    <w:p w14:paraId="67531D31" w14:textId="77777777" w:rsidR="00EF0088" w:rsidRPr="00F153EF" w:rsidRDefault="00EF0088" w:rsidP="000B3E6D">
      <w:pPr>
        <w:spacing w:line="480" w:lineRule="auto"/>
        <w:ind w:firstLine="720"/>
        <w:jc w:val="right"/>
        <w:rPr>
          <w:rFonts w:ascii="Arial" w:hAnsi="Arial" w:cs="Arial"/>
        </w:rPr>
      </w:pPr>
    </w:p>
    <w:tbl>
      <w:tblPr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4338"/>
        <w:gridCol w:w="4382"/>
      </w:tblGrid>
      <w:tr w:rsidR="00CA43BC" w:rsidRPr="00F153EF" w14:paraId="3399A4AF" w14:textId="77777777" w:rsidTr="0009623A">
        <w:trPr>
          <w:trHeight w:val="317"/>
          <w:jc w:val="center"/>
        </w:trPr>
        <w:tc>
          <w:tcPr>
            <w:tcW w:w="4338" w:type="dxa"/>
          </w:tcPr>
          <w:p w14:paraId="7A93E067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Elaborado por:</w:t>
            </w:r>
          </w:p>
        </w:tc>
        <w:tc>
          <w:tcPr>
            <w:tcW w:w="4382" w:type="dxa"/>
          </w:tcPr>
          <w:p w14:paraId="1614B613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Revisado por:</w:t>
            </w:r>
          </w:p>
        </w:tc>
      </w:tr>
      <w:tr w:rsidR="00CA43BC" w:rsidRPr="00F153EF" w14:paraId="05A5C9E6" w14:textId="77777777" w:rsidTr="0009623A">
        <w:trPr>
          <w:trHeight w:val="1259"/>
          <w:jc w:val="center"/>
        </w:trPr>
        <w:tc>
          <w:tcPr>
            <w:tcW w:w="4338" w:type="dxa"/>
          </w:tcPr>
          <w:p w14:paraId="284FA6BE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12BC8059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64948815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______________________________</w:t>
            </w:r>
          </w:p>
          <w:p w14:paraId="31357ED9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Nombre</w:t>
            </w:r>
          </w:p>
          <w:p w14:paraId="6C500FEA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Cargo</w:t>
            </w:r>
          </w:p>
          <w:p w14:paraId="567F6FFA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71F7C047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4382" w:type="dxa"/>
          </w:tcPr>
          <w:p w14:paraId="48986AAA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1A40D3CD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440A235C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______________________________</w:t>
            </w:r>
          </w:p>
          <w:p w14:paraId="53FB49A0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Nombre</w:t>
            </w:r>
          </w:p>
          <w:p w14:paraId="6A446AB8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Cargo</w:t>
            </w:r>
          </w:p>
          <w:p w14:paraId="5DBF0EC0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</w:tc>
      </w:tr>
      <w:tr w:rsidR="00CA43BC" w:rsidRPr="00F153EF" w14:paraId="7CF47F9C" w14:textId="77777777" w:rsidTr="0009623A">
        <w:trPr>
          <w:trHeight w:val="1259"/>
          <w:jc w:val="center"/>
        </w:trPr>
        <w:tc>
          <w:tcPr>
            <w:tcW w:w="4338" w:type="dxa"/>
          </w:tcPr>
          <w:p w14:paraId="443F307B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Aprobado por:</w:t>
            </w:r>
          </w:p>
          <w:p w14:paraId="4733B3CD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2585A680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13514CFA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______________________________</w:t>
            </w:r>
          </w:p>
          <w:p w14:paraId="3102C972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Nombre</w:t>
            </w:r>
          </w:p>
          <w:p w14:paraId="52F6DDD9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  <w:b/>
              </w:rPr>
            </w:pPr>
            <w:r w:rsidRPr="00F153EF">
              <w:rPr>
                <w:rFonts w:ascii="Arial" w:hAnsi="Arial" w:cs="Arial"/>
                <w:b/>
              </w:rPr>
              <w:t>Líder del Proyecto</w:t>
            </w:r>
          </w:p>
          <w:p w14:paraId="63A9B9F4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014FA39B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4382" w:type="dxa"/>
          </w:tcPr>
          <w:p w14:paraId="67441C3E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Aprobado por:</w:t>
            </w:r>
          </w:p>
          <w:p w14:paraId="3AFC5370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7D19B79E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</w:p>
          <w:p w14:paraId="5EA6109F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______________________________</w:t>
            </w:r>
          </w:p>
          <w:p w14:paraId="23D89714" w14:textId="77777777" w:rsidR="00EF0088" w:rsidRPr="00F153EF" w:rsidRDefault="00EF0088" w:rsidP="000B3E6D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</w:rPr>
              <w:t>Nombre</w:t>
            </w:r>
          </w:p>
          <w:p w14:paraId="4728A2A5" w14:textId="77777777" w:rsidR="00EF0088" w:rsidRPr="00F153EF" w:rsidRDefault="00EF0088" w:rsidP="000B3E6D">
            <w:pPr>
              <w:spacing w:line="480" w:lineRule="auto"/>
              <w:jc w:val="center"/>
              <w:rPr>
                <w:rFonts w:ascii="Arial" w:hAnsi="Arial" w:cs="Arial"/>
              </w:rPr>
            </w:pPr>
            <w:r w:rsidRPr="00F153EF">
              <w:rPr>
                <w:rFonts w:ascii="Arial" w:hAnsi="Arial" w:cs="Arial"/>
                <w:b/>
              </w:rPr>
              <w:t>Director de la Unidad de Tecnologías de la Información y Comunicaciones de la Empresa X</w:t>
            </w:r>
          </w:p>
        </w:tc>
      </w:tr>
    </w:tbl>
    <w:p w14:paraId="4AD0848C" w14:textId="77777777" w:rsidR="00EF0088" w:rsidRPr="00F153EF" w:rsidRDefault="00EF0088" w:rsidP="000B3E6D">
      <w:pPr>
        <w:spacing w:line="480" w:lineRule="auto"/>
        <w:ind w:firstLine="720"/>
        <w:jc w:val="right"/>
        <w:rPr>
          <w:rFonts w:ascii="Arial" w:hAnsi="Arial" w:cs="Arial"/>
        </w:rPr>
      </w:pPr>
    </w:p>
    <w:p w14:paraId="3C79D8E2" w14:textId="77777777" w:rsidR="00A81261" w:rsidRPr="00F153EF" w:rsidRDefault="00A81261" w:rsidP="000B3E6D">
      <w:pPr>
        <w:spacing w:line="480" w:lineRule="auto"/>
        <w:jc w:val="both"/>
        <w:rPr>
          <w:rFonts w:ascii="Arial" w:hAnsi="Arial" w:cs="Arial"/>
        </w:rPr>
      </w:pPr>
    </w:p>
    <w:sectPr w:rsidR="00A81261" w:rsidRPr="00F153EF" w:rsidSect="00D25590">
      <w:headerReference w:type="default" r:id="rId110"/>
      <w:footerReference w:type="default" r:id="rId111"/>
      <w:pgSz w:w="11906" w:h="16838"/>
      <w:pgMar w:top="1440" w:right="1134" w:bottom="1440" w:left="1134" w:header="720" w:footer="720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E3732A" w14:textId="77777777" w:rsidR="00E925B9" w:rsidRDefault="00E925B9">
      <w:r>
        <w:separator/>
      </w:r>
    </w:p>
    <w:p w14:paraId="2AC5F0AB" w14:textId="77777777" w:rsidR="00E925B9" w:rsidRDefault="00E925B9"/>
    <w:p w14:paraId="06AEA4DE" w14:textId="77777777" w:rsidR="00E925B9" w:rsidRDefault="00E925B9" w:rsidP="00011DC2"/>
    <w:p w14:paraId="74F79CD5" w14:textId="77777777" w:rsidR="00E925B9" w:rsidRDefault="00E925B9" w:rsidP="00011DC2"/>
    <w:p w14:paraId="5A487C75" w14:textId="77777777" w:rsidR="00E925B9" w:rsidRDefault="00E925B9" w:rsidP="00F0496A"/>
  </w:endnote>
  <w:endnote w:type="continuationSeparator" w:id="0">
    <w:p w14:paraId="6258B550" w14:textId="77777777" w:rsidR="00E925B9" w:rsidRDefault="00E925B9">
      <w:r>
        <w:continuationSeparator/>
      </w:r>
    </w:p>
    <w:p w14:paraId="00309A01" w14:textId="77777777" w:rsidR="00E925B9" w:rsidRDefault="00E925B9"/>
    <w:p w14:paraId="6390C6F8" w14:textId="77777777" w:rsidR="00E925B9" w:rsidRDefault="00E925B9" w:rsidP="00011DC2"/>
    <w:p w14:paraId="442DF12F" w14:textId="77777777" w:rsidR="00E925B9" w:rsidRDefault="00E925B9" w:rsidP="00011DC2"/>
    <w:p w14:paraId="318A7F2D" w14:textId="77777777" w:rsidR="00E925B9" w:rsidRDefault="00E925B9" w:rsidP="00F0496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68CAA2" w14:textId="66B90203" w:rsidR="00755A5C" w:rsidRDefault="00755A5C">
    <w:pPr>
      <w:pStyle w:val="Piedepgina"/>
      <w:tabs>
        <w:tab w:val="left" w:pos="7560"/>
      </w:tabs>
      <w:rPr>
        <w:rFonts w:ascii="Book Antiqua" w:hAnsi="Book Antiqua" w:cs="Book Antiqua"/>
        <w:b/>
        <w:sz w:val="18"/>
        <w:szCs w:val="18"/>
      </w:rPr>
    </w:pPr>
    <w:r>
      <w:rPr>
        <w:rFonts w:ascii="Book Antiqua" w:hAnsi="Book Antiqua" w:cs="Book Antiqua"/>
        <w:b/>
        <w:noProof/>
        <w:sz w:val="18"/>
        <w:szCs w:val="18"/>
        <w:lang w:eastAsia="es-ES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6F9E8158" wp14:editId="7DD4C5E6">
              <wp:simplePos x="0" y="0"/>
              <wp:positionH relativeFrom="column">
                <wp:posOffset>-129540</wp:posOffset>
              </wp:positionH>
              <wp:positionV relativeFrom="paragraph">
                <wp:posOffset>90170</wp:posOffset>
              </wp:positionV>
              <wp:extent cx="6438900" cy="0"/>
              <wp:effectExtent l="0" t="0" r="0" b="0"/>
              <wp:wrapNone/>
              <wp:docPr id="364592039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38900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68686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DCA6A4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6" o:spid="_x0000_s1026" type="#_x0000_t32" style="position:absolute;margin-left:-10.2pt;margin-top:7.1pt;width:507pt;height:0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" strokeweight="1.5pt">
              <v:shadow color="#868686"/>
            </v:shape>
          </w:pict>
        </mc:Fallback>
      </mc:AlternateContent>
    </w:r>
  </w:p>
  <w:p w14:paraId="0DB9FA56" w14:textId="3CEC6A16" w:rsidR="00755A5C" w:rsidRPr="00E103BE" w:rsidRDefault="00755A5C" w:rsidP="00E103BE">
    <w:pPr>
      <w:pStyle w:val="Piedepgina"/>
      <w:tabs>
        <w:tab w:val="left" w:pos="7560"/>
      </w:tabs>
      <w:rPr>
        <w:rStyle w:val="Nmerodepgina"/>
        <w:rFonts w:ascii="Calibri" w:hAnsi="Calibri"/>
        <w:snapToGrid w:val="0"/>
        <w:sz w:val="20"/>
        <w:szCs w:val="20"/>
        <w:lang w:val="es-ES_tradnl"/>
      </w:rPr>
    </w:pPr>
    <w:r w:rsidRPr="003C470A">
      <w:rPr>
        <w:rFonts w:ascii="Calibri" w:hAnsi="Calibri" w:cs="Book Antiqua"/>
        <w:b/>
        <w:sz w:val="20"/>
        <w:szCs w:val="20"/>
      </w:rPr>
      <w:t>Nombre del Documento:</w:t>
    </w:r>
    <w:r>
      <w:rPr>
        <w:rStyle w:val="Nmerodepgina"/>
        <w:rFonts w:ascii="Calibri" w:hAnsi="Calibri"/>
        <w:snapToGrid w:val="0"/>
        <w:sz w:val="20"/>
        <w:szCs w:val="20"/>
        <w:lang w:val="es-ES_tradnl"/>
      </w:rPr>
      <w:t xml:space="preserve"> MANUAL DEL USUARIO</w:t>
    </w:r>
    <w:r w:rsidRPr="00E103BE">
      <w:rPr>
        <w:rStyle w:val="Nmerodepgina"/>
        <w:rFonts w:ascii="Calibri" w:hAnsi="Calibri"/>
        <w:snapToGrid w:val="0"/>
        <w:sz w:val="20"/>
        <w:szCs w:val="20"/>
        <w:lang w:val="es-ES_tradnl"/>
      </w:rPr>
      <w:t xml:space="preserve"> DEL SISTEMA DE MAQUINAS RECREATIVAS</w:t>
    </w:r>
  </w:p>
  <w:p w14:paraId="223293A0" w14:textId="2BA8F2EC" w:rsidR="00755A5C" w:rsidRPr="003C470A" w:rsidRDefault="00755A5C" w:rsidP="00E103BE">
    <w:pPr>
      <w:pStyle w:val="Piedepgina"/>
      <w:tabs>
        <w:tab w:val="left" w:pos="7560"/>
      </w:tabs>
      <w:rPr>
        <w:rFonts w:ascii="Calibri" w:hAnsi="Calibri" w:cs="Book Antiqua"/>
        <w:b/>
        <w:sz w:val="20"/>
        <w:szCs w:val="20"/>
      </w:rPr>
    </w:pPr>
    <w:r w:rsidRPr="00E103BE">
      <w:rPr>
        <w:rStyle w:val="Nmerodepgina"/>
        <w:rFonts w:ascii="Calibri" w:hAnsi="Calibri"/>
        <w:snapToGrid w:val="0"/>
        <w:sz w:val="20"/>
        <w:szCs w:val="20"/>
        <w:lang w:val="es-ES_tradnl"/>
      </w:rPr>
      <w:t>Curso de Construcción de Software</w:t>
    </w:r>
    <w:r w:rsidRPr="003C470A">
      <w:rPr>
        <w:rFonts w:ascii="Calibri" w:hAnsi="Calibri" w:cs="Book Antiqua"/>
        <w:b/>
        <w:sz w:val="20"/>
        <w:szCs w:val="20"/>
      </w:rPr>
      <w:tab/>
    </w:r>
    <w:r w:rsidRPr="000E52A7">
      <w:rPr>
        <w:rStyle w:val="Nmerodepgina"/>
        <w:rFonts w:ascii="Calibri" w:hAnsi="Calibri"/>
        <w:b/>
        <w:snapToGrid w:val="0"/>
        <w:sz w:val="20"/>
        <w:szCs w:val="20"/>
        <w:lang w:val="es-ES_tradnl"/>
      </w:rPr>
      <w:t>LTD</w:t>
    </w:r>
    <w:r>
      <w:rPr>
        <w:rStyle w:val="Nmerodepgina"/>
        <w:rFonts w:ascii="Calibri" w:hAnsi="Calibri"/>
        <w:b/>
        <w:snapToGrid w:val="0"/>
        <w:sz w:val="20"/>
        <w:szCs w:val="20"/>
        <w:lang w:val="es-ES_tradnl"/>
      </w:rPr>
      <w:t xml:space="preserve"> </w:t>
    </w:r>
    <w:r w:rsidRPr="003C470A">
      <w:rPr>
        <w:rStyle w:val="Nmerodepgina"/>
        <w:rFonts w:ascii="Calibri" w:hAnsi="Calibri"/>
        <w:b/>
        <w:snapToGrid w:val="0"/>
        <w:sz w:val="20"/>
        <w:szCs w:val="20"/>
        <w:lang w:val="es-ES_tradnl"/>
      </w:rPr>
      <w:t xml:space="preserve">Versión: </w:t>
    </w:r>
    <w:r>
      <w:rPr>
        <w:rStyle w:val="Nmerodepgina"/>
        <w:rFonts w:ascii="Calibri" w:hAnsi="Calibri"/>
        <w:snapToGrid w:val="0"/>
        <w:sz w:val="20"/>
        <w:szCs w:val="20"/>
        <w:lang w:val="es-ES_tradnl"/>
      </w:rPr>
      <w:t>2</w:t>
    </w:r>
    <w:r w:rsidRPr="003C470A">
      <w:rPr>
        <w:rStyle w:val="Nmerodepgina"/>
        <w:rFonts w:ascii="Calibri" w:hAnsi="Calibri"/>
        <w:snapToGrid w:val="0"/>
        <w:sz w:val="20"/>
        <w:szCs w:val="20"/>
        <w:lang w:val="es-ES_tradnl"/>
      </w:rPr>
      <w:t>.</w:t>
    </w:r>
    <w:r>
      <w:rPr>
        <w:rStyle w:val="Nmerodepgina"/>
        <w:rFonts w:ascii="Calibri" w:hAnsi="Calibri"/>
        <w:snapToGrid w:val="0"/>
        <w:sz w:val="20"/>
        <w:szCs w:val="20"/>
        <w:lang w:val="es-ES_tradnl"/>
      </w:rPr>
      <w:t>0</w:t>
    </w:r>
  </w:p>
  <w:p w14:paraId="095634D3" w14:textId="72EFAFD1" w:rsidR="00755A5C" w:rsidRPr="003C470A" w:rsidRDefault="00755A5C">
    <w:pPr>
      <w:pStyle w:val="Piedepgina"/>
      <w:tabs>
        <w:tab w:val="left" w:pos="7560"/>
      </w:tabs>
      <w:rPr>
        <w:rFonts w:ascii="Calibri" w:hAnsi="Calibri" w:cs="Book Antiqua"/>
        <w:b/>
        <w:sz w:val="20"/>
        <w:szCs w:val="20"/>
      </w:rPr>
    </w:pPr>
    <w:r>
      <w:rPr>
        <w:rFonts w:ascii="Calibri" w:hAnsi="Calibri" w:cs="Book Antiqua"/>
        <w:b/>
        <w:sz w:val="20"/>
        <w:szCs w:val="20"/>
      </w:rPr>
      <w:t>Plantilla compilada por</w:t>
    </w:r>
    <w:r w:rsidRPr="003C470A">
      <w:rPr>
        <w:rFonts w:ascii="Calibri" w:hAnsi="Calibri" w:cs="Book Antiqua"/>
        <w:b/>
        <w:sz w:val="20"/>
        <w:szCs w:val="20"/>
      </w:rPr>
      <w:t>:</w:t>
    </w:r>
    <w:r>
      <w:rPr>
        <w:rFonts w:ascii="Calibri" w:hAnsi="Calibri" w:cs="Book Antiqua"/>
        <w:b/>
        <w:sz w:val="20"/>
        <w:szCs w:val="20"/>
      </w:rPr>
      <w:t xml:space="preserve"> </w:t>
    </w:r>
    <w:proofErr w:type="spellStart"/>
    <w:r>
      <w:rPr>
        <w:rStyle w:val="Nmerodepgina"/>
        <w:rFonts w:ascii="Calibri" w:hAnsi="Calibri"/>
        <w:snapToGrid w:val="0"/>
        <w:sz w:val="20"/>
        <w:szCs w:val="20"/>
        <w:lang w:val="es-ES_tradnl"/>
      </w:rPr>
      <w:t>Ph.D</w:t>
    </w:r>
    <w:proofErr w:type="spellEnd"/>
    <w:r>
      <w:rPr>
        <w:rStyle w:val="Nmerodepgina"/>
        <w:rFonts w:ascii="Calibri" w:hAnsi="Calibri"/>
        <w:snapToGrid w:val="0"/>
        <w:sz w:val="20"/>
        <w:szCs w:val="20"/>
        <w:lang w:val="es-ES_tradnl"/>
      </w:rPr>
      <w:t>. Franklin Parrales Bravo</w:t>
    </w:r>
    <w:r w:rsidRPr="003C470A">
      <w:rPr>
        <w:rFonts w:ascii="Calibri" w:hAnsi="Calibri" w:cs="Book Antiqua"/>
        <w:b/>
        <w:sz w:val="20"/>
        <w:szCs w:val="20"/>
      </w:rPr>
      <w:tab/>
      <w:t>Página:</w:t>
    </w:r>
    <w:r w:rsidRPr="003C470A">
      <w:rPr>
        <w:rStyle w:val="Nmerodepgina"/>
        <w:rFonts w:ascii="Calibri" w:hAnsi="Calibri" w:cs="Book Antiqua"/>
        <w:sz w:val="20"/>
        <w:szCs w:val="20"/>
        <w:lang w:val="es-ES_tradnl"/>
      </w:rPr>
      <w:t xml:space="preserve">  </w:t>
    </w:r>
    <w:r w:rsidRPr="003C470A">
      <w:rPr>
        <w:rStyle w:val="Nmerodepgina"/>
        <w:rFonts w:ascii="Calibri" w:hAnsi="Calibri"/>
        <w:snapToGrid w:val="0"/>
        <w:sz w:val="20"/>
        <w:szCs w:val="20"/>
        <w:lang w:val="es-ES_tradnl"/>
      </w:rPr>
      <w:fldChar w:fldCharType="begin"/>
    </w:r>
    <w:r w:rsidRPr="003C470A">
      <w:rPr>
        <w:rStyle w:val="Nmerodepgina"/>
        <w:rFonts w:ascii="Calibri" w:hAnsi="Calibri"/>
        <w:snapToGrid w:val="0"/>
        <w:sz w:val="20"/>
        <w:szCs w:val="20"/>
        <w:lang w:val="es-ES_tradnl"/>
      </w:rPr>
      <w:instrText xml:space="preserve"> PAGE  </w:instrText>
    </w:r>
    <w:r w:rsidRPr="003C470A">
      <w:rPr>
        <w:rStyle w:val="Nmerodepgina"/>
        <w:rFonts w:ascii="Calibri" w:hAnsi="Calibri"/>
        <w:snapToGrid w:val="0"/>
        <w:sz w:val="20"/>
        <w:szCs w:val="20"/>
        <w:lang w:val="es-ES_tradnl"/>
      </w:rPr>
      <w:fldChar w:fldCharType="separate"/>
    </w:r>
    <w:r>
      <w:rPr>
        <w:rStyle w:val="Nmerodepgina"/>
        <w:rFonts w:ascii="Calibri" w:hAnsi="Calibri"/>
        <w:noProof/>
        <w:snapToGrid w:val="0"/>
        <w:sz w:val="20"/>
        <w:szCs w:val="20"/>
        <w:lang w:val="es-ES_tradnl"/>
      </w:rPr>
      <w:t>4</w:t>
    </w:r>
    <w:r w:rsidRPr="003C470A">
      <w:rPr>
        <w:rStyle w:val="Nmerodepgina"/>
        <w:rFonts w:ascii="Calibri" w:hAnsi="Calibri"/>
        <w:snapToGrid w:val="0"/>
        <w:sz w:val="20"/>
        <w:szCs w:val="20"/>
        <w:lang w:val="es-ES_tradnl"/>
      </w:rPr>
      <w:fldChar w:fldCharType="end"/>
    </w:r>
    <w:r w:rsidRPr="003C470A">
      <w:rPr>
        <w:rStyle w:val="Nmerodepgina"/>
        <w:rFonts w:ascii="Calibri" w:hAnsi="Calibri" w:cs="Book Antiqua"/>
        <w:sz w:val="20"/>
        <w:szCs w:val="20"/>
        <w:lang w:val="es-ES_tradnl"/>
      </w:rPr>
      <w:t xml:space="preserve">                                                                                                 </w:t>
    </w:r>
  </w:p>
  <w:p w14:paraId="3C190D29" w14:textId="77777777" w:rsidR="00000000" w:rsidRDefault="00000000"/>
  <w:p w14:paraId="352357E1" w14:textId="77777777" w:rsidR="00000000" w:rsidRDefault="00000000" w:rsidP="00011DC2"/>
  <w:p w14:paraId="28DCF2A3" w14:textId="77777777" w:rsidR="00000000" w:rsidRDefault="00000000" w:rsidP="00011DC2"/>
  <w:p w14:paraId="33E6D790" w14:textId="77777777" w:rsidR="00000000" w:rsidRDefault="00000000" w:rsidP="00F0496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3F3FAD" w14:textId="77777777" w:rsidR="00E925B9" w:rsidRDefault="00E925B9">
      <w:r>
        <w:separator/>
      </w:r>
    </w:p>
    <w:p w14:paraId="3C7AC4F6" w14:textId="77777777" w:rsidR="00E925B9" w:rsidRDefault="00E925B9"/>
    <w:p w14:paraId="4CE2E789" w14:textId="77777777" w:rsidR="00E925B9" w:rsidRDefault="00E925B9" w:rsidP="00011DC2"/>
    <w:p w14:paraId="37D94843" w14:textId="77777777" w:rsidR="00E925B9" w:rsidRDefault="00E925B9" w:rsidP="00011DC2"/>
    <w:p w14:paraId="25B615D9" w14:textId="77777777" w:rsidR="00E925B9" w:rsidRDefault="00E925B9" w:rsidP="00F0496A"/>
  </w:footnote>
  <w:footnote w:type="continuationSeparator" w:id="0">
    <w:p w14:paraId="668F6EE2" w14:textId="77777777" w:rsidR="00E925B9" w:rsidRDefault="00E925B9">
      <w:r>
        <w:continuationSeparator/>
      </w:r>
    </w:p>
    <w:p w14:paraId="279DD2A8" w14:textId="77777777" w:rsidR="00E925B9" w:rsidRDefault="00E925B9"/>
    <w:p w14:paraId="6CA748DA" w14:textId="77777777" w:rsidR="00E925B9" w:rsidRDefault="00E925B9" w:rsidP="00011DC2"/>
    <w:p w14:paraId="68A2BA85" w14:textId="77777777" w:rsidR="00E925B9" w:rsidRDefault="00E925B9" w:rsidP="00011DC2"/>
    <w:p w14:paraId="45DA6CBD" w14:textId="77777777" w:rsidR="00E925B9" w:rsidRDefault="00E925B9" w:rsidP="00F0496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EFFC3" w14:textId="523BFE73" w:rsidR="00755A5C" w:rsidRDefault="00755A5C" w:rsidP="003654DF">
    <w:pPr>
      <w:pStyle w:val="Encabezado"/>
      <w:jc w:val="right"/>
      <w:rPr>
        <w:rFonts w:ascii="Calibri" w:hAnsi="Calibri"/>
        <w:sz w:val="20"/>
        <w:szCs w:val="20"/>
      </w:rPr>
    </w:pPr>
    <w:r>
      <w:rPr>
        <w:noProof/>
        <w:lang w:eastAsia="es-ES"/>
      </w:rPr>
      <w:drawing>
        <wp:anchor distT="0" distB="0" distL="114300" distR="114300" simplePos="0" relativeHeight="251658752" behindDoc="1" locked="0" layoutInCell="1" allowOverlap="1" wp14:anchorId="0210A9CD" wp14:editId="61D97D26">
          <wp:simplePos x="0" y="0"/>
          <wp:positionH relativeFrom="column">
            <wp:posOffset>-434340</wp:posOffset>
          </wp:positionH>
          <wp:positionV relativeFrom="paragraph">
            <wp:posOffset>-171450</wp:posOffset>
          </wp:positionV>
          <wp:extent cx="2524125" cy="647700"/>
          <wp:effectExtent l="0" t="0" r="0" b="0"/>
          <wp:wrapNone/>
          <wp:docPr id="27193280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647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 w:rsidRPr="003C470A">
      <w:rPr>
        <w:rFonts w:ascii="Calibri" w:hAnsi="Calibri"/>
        <w:b/>
        <w:sz w:val="20"/>
        <w:szCs w:val="20"/>
      </w:rPr>
      <w:t>Proyecto</w:t>
    </w:r>
    <w:r w:rsidRPr="003C470A">
      <w:rPr>
        <w:rFonts w:ascii="Calibri" w:hAnsi="Calibri"/>
        <w:sz w:val="20"/>
        <w:szCs w:val="20"/>
      </w:rPr>
      <w:t>:</w:t>
    </w:r>
    <w:r>
      <w:rPr>
        <w:rFonts w:ascii="Calibri" w:hAnsi="Calibri"/>
        <w:sz w:val="20"/>
        <w:szCs w:val="20"/>
      </w:rPr>
      <w:t xml:space="preserve"> Recrea </w:t>
    </w:r>
    <w:proofErr w:type="spellStart"/>
    <w:r>
      <w:rPr>
        <w:rFonts w:ascii="Calibri" w:hAnsi="Calibri"/>
        <w:sz w:val="20"/>
        <w:szCs w:val="20"/>
      </w:rPr>
      <w:t>Sys</w:t>
    </w:r>
    <w:proofErr w:type="spellEnd"/>
  </w:p>
  <w:p w14:paraId="2866B6A8" w14:textId="69EEA14A" w:rsidR="00755A5C" w:rsidRPr="001A2B3C" w:rsidRDefault="00755A5C" w:rsidP="006C50A0">
    <w:pPr>
      <w:pStyle w:val="Encabezado"/>
      <w:jc w:val="right"/>
      <w:rPr>
        <w:rFonts w:ascii="Calibri" w:hAnsi="Calibri"/>
        <w:sz w:val="20"/>
        <w:szCs w:val="20"/>
      </w:rPr>
    </w:pPr>
    <w:r w:rsidRPr="003C470A">
      <w:rPr>
        <w:rFonts w:ascii="Calibri" w:hAnsi="Calibri"/>
        <w:b/>
        <w:sz w:val="20"/>
        <w:szCs w:val="20"/>
      </w:rPr>
      <w:t>Versión Producto</w:t>
    </w:r>
    <w:r>
      <w:rPr>
        <w:rFonts w:ascii="Calibri" w:hAnsi="Calibri"/>
        <w:sz w:val="20"/>
        <w:szCs w:val="20"/>
      </w:rPr>
      <w:t xml:space="preserve">: 1.5   </w:t>
    </w:r>
    <w:r w:rsidRPr="003C470A">
      <w:rPr>
        <w:rFonts w:ascii="Calibri" w:hAnsi="Calibri"/>
        <w:b/>
        <w:sz w:val="20"/>
        <w:szCs w:val="20"/>
      </w:rPr>
      <w:t>Cliente</w:t>
    </w:r>
    <w:r>
      <w:rPr>
        <w:rFonts w:ascii="Calibri" w:hAnsi="Calibri"/>
        <w:b/>
        <w:sz w:val="20"/>
        <w:szCs w:val="20"/>
      </w:rPr>
      <w:t xml:space="preserve">: </w:t>
    </w:r>
    <w:r>
      <w:rPr>
        <w:rFonts w:ascii="Calibri" w:hAnsi="Calibri"/>
        <w:sz w:val="20"/>
        <w:szCs w:val="20"/>
      </w:rPr>
      <w:t>Empresa de máquinas recreativas</w:t>
    </w:r>
  </w:p>
  <w:p w14:paraId="077A0435" w14:textId="21A0DA8C" w:rsidR="00755A5C" w:rsidRDefault="00755A5C">
    <w:pPr>
      <w:pStyle w:val="Encabezado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44ED717" wp14:editId="47EB1C13">
              <wp:simplePos x="0" y="0"/>
              <wp:positionH relativeFrom="column">
                <wp:posOffset>-353695</wp:posOffset>
              </wp:positionH>
              <wp:positionV relativeFrom="paragraph">
                <wp:posOffset>49530</wp:posOffset>
              </wp:positionV>
              <wp:extent cx="6634480" cy="0"/>
              <wp:effectExtent l="0" t="0" r="0" b="0"/>
              <wp:wrapNone/>
              <wp:docPr id="2002826445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4480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68686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7CD46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7" o:spid="_x0000_s1026" type="#_x0000_t32" style="position:absolute;margin-left:-27.85pt;margin-top:3.9pt;width:522.4pt;height: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" strokeweight="1.5pt">
              <v:shadow color="#868686"/>
            </v:shape>
          </w:pict>
        </mc:Fallback>
      </mc:AlternateContent>
    </w:r>
    <w:r>
      <w:tab/>
    </w:r>
  </w:p>
  <w:p w14:paraId="73BF208A" w14:textId="77777777" w:rsidR="00000000" w:rsidRDefault="00000000"/>
  <w:p w14:paraId="38F4ED47" w14:textId="77777777" w:rsidR="00000000" w:rsidRDefault="00000000" w:rsidP="00011DC2"/>
  <w:p w14:paraId="61435125" w14:textId="77777777" w:rsidR="00000000" w:rsidRDefault="00000000" w:rsidP="00011DC2"/>
  <w:p w14:paraId="06C014B6" w14:textId="77777777" w:rsidR="00000000" w:rsidRDefault="00000000" w:rsidP="00F0496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-218"/>
        </w:tabs>
        <w:ind w:left="214" w:hanging="432"/>
      </w:pPr>
      <w:rPr>
        <w:rFonts w:ascii="Arial" w:hAnsi="Arial" w:cs="Arial" w:hint="default"/>
        <w:b/>
        <w:i w:val="0"/>
        <w:sz w:val="28"/>
      </w:rPr>
    </w:lvl>
    <w:lvl w:ilvl="1">
      <w:start w:val="1"/>
      <w:numFmt w:val="none"/>
      <w:suff w:val="nothing"/>
      <w:lvlText w:val=""/>
      <w:lvlJc w:val="left"/>
      <w:pPr>
        <w:tabs>
          <w:tab w:val="num" w:pos="-218"/>
        </w:tabs>
        <w:ind w:left="358" w:hanging="576"/>
      </w:pPr>
      <w:rPr>
        <w:rFonts w:ascii="Book Antiqua" w:hAnsi="Book Antiqua" w:cs="Book Antiqua" w:hint="default"/>
        <w:b/>
        <w:i w:val="0"/>
        <w:sz w:val="24"/>
      </w:rPr>
    </w:lvl>
    <w:lvl w:ilvl="2">
      <w:start w:val="1"/>
      <w:numFmt w:val="none"/>
      <w:suff w:val="nothing"/>
      <w:lvlText w:val=""/>
      <w:lvlJc w:val="left"/>
      <w:pPr>
        <w:tabs>
          <w:tab w:val="num" w:pos="-218"/>
        </w:tabs>
        <w:ind w:left="502" w:hanging="720"/>
      </w:pPr>
    </w:lvl>
    <w:lvl w:ilvl="3">
      <w:start w:val="1"/>
      <w:numFmt w:val="none"/>
      <w:pStyle w:val="Ttulo4"/>
      <w:suff w:val="nothing"/>
      <w:lvlText w:val=""/>
      <w:lvlJc w:val="left"/>
      <w:pPr>
        <w:tabs>
          <w:tab w:val="num" w:pos="-218"/>
        </w:tabs>
        <w:ind w:left="646" w:hanging="864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tabs>
          <w:tab w:val="num" w:pos="-218"/>
        </w:tabs>
        <w:ind w:left="790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-218"/>
        </w:tabs>
        <w:ind w:left="934" w:hanging="1152"/>
      </w:pPr>
    </w:lvl>
    <w:lvl w:ilvl="6">
      <w:start w:val="1"/>
      <w:numFmt w:val="none"/>
      <w:pStyle w:val="Ttulo7"/>
      <w:suff w:val="nothing"/>
      <w:lvlText w:val=""/>
      <w:lvlJc w:val="left"/>
      <w:pPr>
        <w:tabs>
          <w:tab w:val="num" w:pos="-218"/>
        </w:tabs>
        <w:ind w:left="1078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-218"/>
        </w:tabs>
        <w:ind w:left="1222" w:hanging="1440"/>
      </w:pPr>
    </w:lvl>
    <w:lvl w:ilvl="8">
      <w:start w:val="1"/>
      <w:numFmt w:val="none"/>
      <w:pStyle w:val="Ttulo9"/>
      <w:suff w:val="nothing"/>
      <w:lvlText w:val=""/>
      <w:lvlJc w:val="left"/>
      <w:pPr>
        <w:tabs>
          <w:tab w:val="num" w:pos="-218"/>
        </w:tabs>
        <w:ind w:left="1366" w:hanging="1584"/>
      </w:pPr>
    </w:lvl>
  </w:abstractNum>
  <w:abstractNum w:abstractNumId="1" w15:restartNumberingAfterBreak="0">
    <w:nsid w:val="00000003"/>
    <w:multiLevelType w:val="multilevel"/>
    <w:tmpl w:val="00000003"/>
    <w:name w:val="WW8Num3"/>
    <w:lvl w:ilvl="0">
      <w:start w:val="3"/>
      <w:numFmt w:val="decimal"/>
      <w:lvlText w:val="%1."/>
      <w:lvlJc w:val="left"/>
      <w:pPr>
        <w:tabs>
          <w:tab w:val="num" w:pos="390"/>
        </w:tabs>
        <w:ind w:left="390" w:hanging="390"/>
      </w:pPr>
      <w:rPr>
        <w:rFonts w:ascii="Symbol" w:hAnsi="Symbol" w:cs="Symbol"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Wingdings"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ascii="Symbol" w:hAnsi="Symbol" w:cs="Symbol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520" w:hanging="1080"/>
      </w:pPr>
      <w:rPr>
        <w:rFonts w:ascii="Symbol" w:hAnsi="Symbol" w:cs="Symbol"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ascii="Symbol" w:hAnsi="Symbol" w:cs="Symbol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600" w:hanging="1440"/>
      </w:pPr>
      <w:rPr>
        <w:rFonts w:ascii="Symbol" w:hAnsi="Symbol" w:cs="Symbol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ascii="Symbol" w:hAnsi="Symbol" w:cs="Symbol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ascii="Symbol" w:hAnsi="Symbol" w:cs="Symbol" w:hint="default"/>
      </w:rPr>
    </w:lvl>
  </w:abstractNum>
  <w:abstractNum w:abstractNumId="2" w15:restartNumberingAfterBreak="0">
    <w:nsid w:val="00000004"/>
    <w:multiLevelType w:val="singleLevel"/>
    <w:tmpl w:val="00000004"/>
    <w:name w:val="WW8Num4"/>
    <w:lvl w:ilvl="0">
      <w:start w:val="1"/>
      <w:numFmt w:val="bullet"/>
      <w:lvlText w:val=""/>
      <w:lvlJc w:val="left"/>
      <w:pPr>
        <w:tabs>
          <w:tab w:val="num" w:pos="1620"/>
        </w:tabs>
        <w:ind w:left="1620" w:hanging="360"/>
      </w:pPr>
      <w:rPr>
        <w:rFonts w:ascii="Wingdings" w:hAnsi="Wingdings" w:cs="Book Antiqua" w:hint="default"/>
      </w:rPr>
    </w:lvl>
  </w:abstractNum>
  <w:abstractNum w:abstractNumId="3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6"/>
    <w:multiLevelType w:val="multilevel"/>
    <w:tmpl w:val="00000006"/>
    <w:name w:val="WW8Num6"/>
    <w:lvl w:ilvl="0">
      <w:start w:val="2"/>
      <w:numFmt w:val="decimal"/>
      <w:lvlText w:val="%1."/>
      <w:lvlJc w:val="left"/>
      <w:pPr>
        <w:tabs>
          <w:tab w:val="num" w:pos="405"/>
        </w:tabs>
        <w:ind w:left="405" w:hanging="405"/>
      </w:pPr>
      <w:rPr>
        <w:rFonts w:ascii="Wingdings" w:hAnsi="Wingdings" w:cs="Wingdings" w:hint="default"/>
        <w:lang w:val="en-GB"/>
      </w:rPr>
    </w:lvl>
    <w:lvl w:ilvl="1">
      <w:start w:val="2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ascii="Wingdings" w:hAnsi="Wingdings" w:cs="Wingdings" w:hint="default"/>
        <w:lang w:val="en-GB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440" w:hanging="720"/>
      </w:pPr>
      <w:rPr>
        <w:rFonts w:ascii="Wingdings" w:hAnsi="Wingdings" w:cs="Wingdings" w:hint="default"/>
        <w:lang w:val="en-GB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ascii="Wingdings" w:hAnsi="Wingdings" w:cs="Wingdings" w:hint="default"/>
        <w:lang w:val="en-GB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520" w:hanging="1080"/>
      </w:pPr>
      <w:rPr>
        <w:rFonts w:ascii="Wingdings" w:hAnsi="Wingdings" w:cs="Wingdings" w:hint="default"/>
        <w:lang w:val="en-GB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ascii="Wingdings" w:hAnsi="Wingdings" w:cs="Wingdings" w:hint="default"/>
        <w:lang w:val="en-GB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600" w:hanging="1440"/>
      </w:pPr>
      <w:rPr>
        <w:rFonts w:ascii="Wingdings" w:hAnsi="Wingdings" w:cs="Wingdings" w:hint="default"/>
        <w:lang w:val="en-GB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ascii="Wingdings" w:hAnsi="Wingdings" w:cs="Wingdings" w:hint="default"/>
        <w:lang w:val="en-GB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ascii="Wingdings" w:hAnsi="Wingdings" w:cs="Wingdings" w:hint="default"/>
        <w:lang w:val="en-GB"/>
      </w:rPr>
    </w:lvl>
  </w:abstractNum>
  <w:abstractNum w:abstractNumId="5" w15:restartNumberingAfterBreak="0">
    <w:nsid w:val="00000007"/>
    <w:multiLevelType w:val="multilevel"/>
    <w:tmpl w:val="00000007"/>
    <w:name w:val="WW8Num7"/>
    <w:lvl w:ilvl="0">
      <w:start w:val="3"/>
      <w:numFmt w:val="decimal"/>
      <w:lvlText w:val="%1."/>
      <w:lvlJc w:val="left"/>
      <w:pPr>
        <w:tabs>
          <w:tab w:val="num" w:pos="390"/>
        </w:tabs>
        <w:ind w:left="390" w:hanging="390"/>
      </w:pPr>
      <w:rPr>
        <w:rFonts w:cs="Book Antiqua" w:hint="default"/>
        <w:b/>
        <w:i w:val="0"/>
        <w:color w:val="auto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cs="Book Antiqua" w:hint="default"/>
        <w:b/>
        <w:i w:val="0"/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440" w:hanging="720"/>
      </w:pPr>
      <w:rPr>
        <w:rFonts w:cs="Book Antiqua" w:hint="default"/>
        <w:b/>
        <w:i w:val="0"/>
        <w:color w:val="auto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cs="Book Antiqua" w:hint="default"/>
        <w:b/>
        <w:i w:val="0"/>
        <w:color w:val="auto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520" w:hanging="1080"/>
      </w:pPr>
      <w:rPr>
        <w:rFonts w:cs="Book Antiqua" w:hint="default"/>
        <w:b/>
        <w:i w:val="0"/>
        <w:color w:val="auto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240" w:hanging="1440"/>
      </w:pPr>
      <w:rPr>
        <w:rFonts w:cs="Book Antiqua" w:hint="default"/>
        <w:b/>
        <w:i w:val="0"/>
        <w:color w:val="auto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600" w:hanging="1440"/>
      </w:pPr>
      <w:rPr>
        <w:rFonts w:cs="Book Antiqua" w:hint="default"/>
        <w:b/>
        <w:i w:val="0"/>
        <w:color w:val="auto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320" w:hanging="1800"/>
      </w:pPr>
      <w:rPr>
        <w:rFonts w:cs="Book Antiqua" w:hint="default"/>
        <w:b/>
        <w:i w:val="0"/>
        <w:color w:val="auto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5040" w:hanging="2160"/>
      </w:pPr>
      <w:rPr>
        <w:rFonts w:cs="Book Antiqua" w:hint="default"/>
        <w:b/>
        <w:i w:val="0"/>
        <w:color w:val="auto"/>
      </w:rPr>
    </w:lvl>
  </w:abstractNum>
  <w:abstractNum w:abstractNumId="6" w15:restartNumberingAfterBreak="0">
    <w:nsid w:val="00000008"/>
    <w:multiLevelType w:val="singleLevel"/>
    <w:tmpl w:val="1936B0CC"/>
    <w:name w:val="WW8Num8"/>
    <w:lvl w:ilvl="0">
      <w:start w:val="1"/>
      <w:numFmt w:val="decimal"/>
      <w:lvlText w:val="RN-%1."/>
      <w:lvlJc w:val="left"/>
      <w:pPr>
        <w:tabs>
          <w:tab w:val="num" w:pos="2520"/>
        </w:tabs>
        <w:ind w:left="2520" w:hanging="360"/>
      </w:pPr>
      <w:rPr>
        <w:rFonts w:ascii="Arial" w:hAnsi="Arial" w:cs="Arial" w:hint="default"/>
        <w:b/>
        <w:i w:val="0"/>
        <w:sz w:val="28"/>
        <w:szCs w:val="18"/>
      </w:rPr>
    </w:lvl>
  </w:abstractNum>
  <w:abstractNum w:abstractNumId="7" w15:restartNumberingAfterBreak="0">
    <w:nsid w:val="010B383D"/>
    <w:multiLevelType w:val="multilevel"/>
    <w:tmpl w:val="BB3216A8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05D8588D"/>
    <w:multiLevelType w:val="multilevel"/>
    <w:tmpl w:val="D90C6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E11AD7"/>
    <w:multiLevelType w:val="multilevel"/>
    <w:tmpl w:val="D3D4E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7382FC4"/>
    <w:multiLevelType w:val="hybridMultilevel"/>
    <w:tmpl w:val="74823E20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CB2514"/>
    <w:multiLevelType w:val="multilevel"/>
    <w:tmpl w:val="6FE65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9D0302"/>
    <w:multiLevelType w:val="hybridMultilevel"/>
    <w:tmpl w:val="8E1EA86A"/>
    <w:lvl w:ilvl="0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AF7594A"/>
    <w:multiLevelType w:val="hybridMultilevel"/>
    <w:tmpl w:val="7E0C01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A32784"/>
    <w:multiLevelType w:val="hybridMultilevel"/>
    <w:tmpl w:val="C64CE3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C5E29E6"/>
    <w:multiLevelType w:val="hybridMultilevel"/>
    <w:tmpl w:val="B072841E"/>
    <w:lvl w:ilvl="0" w:tplc="12E43BF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E201520"/>
    <w:multiLevelType w:val="multilevel"/>
    <w:tmpl w:val="22DEE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1412B4D"/>
    <w:multiLevelType w:val="multilevel"/>
    <w:tmpl w:val="1E4810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1CC30BA3"/>
    <w:multiLevelType w:val="multilevel"/>
    <w:tmpl w:val="79205DF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1E501E30"/>
    <w:multiLevelType w:val="multilevel"/>
    <w:tmpl w:val="8FEA6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E584E2D"/>
    <w:multiLevelType w:val="multilevel"/>
    <w:tmpl w:val="94DC3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5D1F89"/>
    <w:multiLevelType w:val="multilevel"/>
    <w:tmpl w:val="48229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E7C2BE3"/>
    <w:multiLevelType w:val="multilevel"/>
    <w:tmpl w:val="79205DF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1EC23203"/>
    <w:multiLevelType w:val="hybridMultilevel"/>
    <w:tmpl w:val="D21CF4F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A92216"/>
    <w:multiLevelType w:val="hybridMultilevel"/>
    <w:tmpl w:val="22D6D8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621E87"/>
    <w:multiLevelType w:val="hybridMultilevel"/>
    <w:tmpl w:val="9DC417E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42A058B"/>
    <w:multiLevelType w:val="multilevel"/>
    <w:tmpl w:val="A8683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D7E71F7"/>
    <w:multiLevelType w:val="multilevel"/>
    <w:tmpl w:val="BB3216A8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2F4761AF"/>
    <w:multiLevelType w:val="hybridMultilevel"/>
    <w:tmpl w:val="747ADBEC"/>
    <w:lvl w:ilvl="0" w:tplc="0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30A90F81"/>
    <w:multiLevelType w:val="hybridMultilevel"/>
    <w:tmpl w:val="162864E0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15549F6"/>
    <w:multiLevelType w:val="multilevel"/>
    <w:tmpl w:val="55843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600529D"/>
    <w:multiLevelType w:val="multilevel"/>
    <w:tmpl w:val="8AD8E7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36063753"/>
    <w:multiLevelType w:val="hybridMultilevel"/>
    <w:tmpl w:val="8E9441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6117206"/>
    <w:multiLevelType w:val="multilevel"/>
    <w:tmpl w:val="708AD5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37352C5B"/>
    <w:multiLevelType w:val="multilevel"/>
    <w:tmpl w:val="79205DF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38387F62"/>
    <w:multiLevelType w:val="multilevel"/>
    <w:tmpl w:val="2B6C4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8EB5055"/>
    <w:multiLevelType w:val="hybridMultilevel"/>
    <w:tmpl w:val="6CC8C542"/>
    <w:lvl w:ilvl="0" w:tplc="0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D8E50FC">
      <w:numFmt w:val="bullet"/>
      <w:lvlText w:val="•"/>
      <w:lvlJc w:val="left"/>
      <w:pPr>
        <w:ind w:left="1788" w:hanging="360"/>
      </w:pPr>
      <w:rPr>
        <w:rFonts w:ascii="Calibri" w:eastAsiaTheme="minorHAnsi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3C82799F"/>
    <w:multiLevelType w:val="multilevel"/>
    <w:tmpl w:val="47A02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D1477DB"/>
    <w:multiLevelType w:val="hybridMultilevel"/>
    <w:tmpl w:val="5BB6EA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A929E4"/>
    <w:multiLevelType w:val="hybridMultilevel"/>
    <w:tmpl w:val="A8CAD430"/>
    <w:lvl w:ilvl="0" w:tplc="0C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FAF67A3"/>
    <w:multiLevelType w:val="hybridMultilevel"/>
    <w:tmpl w:val="7E0C01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21158EA"/>
    <w:multiLevelType w:val="hybridMultilevel"/>
    <w:tmpl w:val="F5C89B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50D39C1"/>
    <w:multiLevelType w:val="multilevel"/>
    <w:tmpl w:val="E67E1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74A1703"/>
    <w:multiLevelType w:val="multilevel"/>
    <w:tmpl w:val="4F54B9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4" w15:restartNumberingAfterBreak="0">
    <w:nsid w:val="47DA313A"/>
    <w:multiLevelType w:val="hybridMultilevel"/>
    <w:tmpl w:val="B8C4A7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88427EF"/>
    <w:multiLevelType w:val="multilevel"/>
    <w:tmpl w:val="D9CE69B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6" w15:restartNumberingAfterBreak="0">
    <w:nsid w:val="48A47F0C"/>
    <w:multiLevelType w:val="hybridMultilevel"/>
    <w:tmpl w:val="79AAEF52"/>
    <w:lvl w:ilvl="0" w:tplc="0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7" w15:restartNumberingAfterBreak="0">
    <w:nsid w:val="4AB84999"/>
    <w:multiLevelType w:val="multilevel"/>
    <w:tmpl w:val="1E4810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8" w15:restartNumberingAfterBreak="0">
    <w:nsid w:val="4EFB3827"/>
    <w:multiLevelType w:val="hybridMultilevel"/>
    <w:tmpl w:val="D728AF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9766EC"/>
    <w:multiLevelType w:val="multilevel"/>
    <w:tmpl w:val="C3504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38E29A6"/>
    <w:multiLevelType w:val="multilevel"/>
    <w:tmpl w:val="79205DF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1" w15:restartNumberingAfterBreak="0">
    <w:nsid w:val="570D5BEA"/>
    <w:multiLevelType w:val="hybridMultilevel"/>
    <w:tmpl w:val="7E0C01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B522D74"/>
    <w:multiLevelType w:val="multilevel"/>
    <w:tmpl w:val="DAE89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B8A0163"/>
    <w:multiLevelType w:val="multilevel"/>
    <w:tmpl w:val="79205DF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4" w15:restartNumberingAfterBreak="0">
    <w:nsid w:val="5C127048"/>
    <w:multiLevelType w:val="hybridMultilevel"/>
    <w:tmpl w:val="7E0C01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C7074CB"/>
    <w:multiLevelType w:val="hybridMultilevel"/>
    <w:tmpl w:val="D6DC753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5E356BEE"/>
    <w:multiLevelType w:val="hybridMultilevel"/>
    <w:tmpl w:val="A912A94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0DD544F"/>
    <w:multiLevelType w:val="hybridMultilevel"/>
    <w:tmpl w:val="7E0C01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2202DAB"/>
    <w:multiLevelType w:val="multilevel"/>
    <w:tmpl w:val="7D606D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9" w15:restartNumberingAfterBreak="0">
    <w:nsid w:val="62495BE4"/>
    <w:multiLevelType w:val="multilevel"/>
    <w:tmpl w:val="4F54B9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0" w15:restartNumberingAfterBreak="0">
    <w:nsid w:val="65A81A08"/>
    <w:multiLevelType w:val="hybridMultilevel"/>
    <w:tmpl w:val="91B081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9007F85"/>
    <w:multiLevelType w:val="multilevel"/>
    <w:tmpl w:val="1E4810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2" w15:restartNumberingAfterBreak="0">
    <w:nsid w:val="6A173053"/>
    <w:multiLevelType w:val="hybridMultilevel"/>
    <w:tmpl w:val="45FAFFEA"/>
    <w:lvl w:ilvl="0" w:tplc="0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3" w15:restartNumberingAfterBreak="0">
    <w:nsid w:val="6DDE3BBB"/>
    <w:multiLevelType w:val="multilevel"/>
    <w:tmpl w:val="708AD5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4" w15:restartNumberingAfterBreak="0">
    <w:nsid w:val="74633E41"/>
    <w:multiLevelType w:val="multilevel"/>
    <w:tmpl w:val="0F5691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496014A"/>
    <w:multiLevelType w:val="hybridMultilevel"/>
    <w:tmpl w:val="573614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5952D5"/>
    <w:multiLevelType w:val="hybridMultilevel"/>
    <w:tmpl w:val="7E0C01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90B7A3D"/>
    <w:multiLevelType w:val="multilevel"/>
    <w:tmpl w:val="A4446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B764166"/>
    <w:multiLevelType w:val="multilevel"/>
    <w:tmpl w:val="1E4810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9" w15:restartNumberingAfterBreak="0">
    <w:nsid w:val="7C0C3C0A"/>
    <w:multiLevelType w:val="multilevel"/>
    <w:tmpl w:val="1E4810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0" w15:restartNumberingAfterBreak="0">
    <w:nsid w:val="7C52373C"/>
    <w:multiLevelType w:val="hybridMultilevel"/>
    <w:tmpl w:val="60180990"/>
    <w:lvl w:ilvl="0" w:tplc="0C0A0019">
      <w:start w:val="1"/>
      <w:numFmt w:val="lowerLetter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 w15:restartNumberingAfterBreak="0">
    <w:nsid w:val="7FC03FB9"/>
    <w:multiLevelType w:val="multilevel"/>
    <w:tmpl w:val="D682F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2343965">
    <w:abstractNumId w:val="0"/>
  </w:num>
  <w:num w:numId="2" w16cid:durableId="365567682">
    <w:abstractNumId w:val="26"/>
  </w:num>
  <w:num w:numId="3" w16cid:durableId="1696349317">
    <w:abstractNumId w:val="35"/>
  </w:num>
  <w:num w:numId="4" w16cid:durableId="1749693077">
    <w:abstractNumId w:val="52"/>
  </w:num>
  <w:num w:numId="5" w16cid:durableId="1951929972">
    <w:abstractNumId w:val="37"/>
  </w:num>
  <w:num w:numId="6" w16cid:durableId="1707484413">
    <w:abstractNumId w:val="42"/>
  </w:num>
  <w:num w:numId="7" w16cid:durableId="1657417440">
    <w:abstractNumId w:val="9"/>
  </w:num>
  <w:num w:numId="8" w16cid:durableId="1691300849">
    <w:abstractNumId w:val="16"/>
  </w:num>
  <w:num w:numId="9" w16cid:durableId="160240326">
    <w:abstractNumId w:val="67"/>
  </w:num>
  <w:num w:numId="10" w16cid:durableId="1790125174">
    <w:abstractNumId w:val="71"/>
  </w:num>
  <w:num w:numId="11" w16cid:durableId="138378592">
    <w:abstractNumId w:val="11"/>
  </w:num>
  <w:num w:numId="12" w16cid:durableId="234633969">
    <w:abstractNumId w:val="20"/>
  </w:num>
  <w:num w:numId="13" w16cid:durableId="771435995">
    <w:abstractNumId w:val="19"/>
  </w:num>
  <w:num w:numId="14" w16cid:durableId="1728341091">
    <w:abstractNumId w:val="49"/>
  </w:num>
  <w:num w:numId="15" w16cid:durableId="1709522042">
    <w:abstractNumId w:val="64"/>
  </w:num>
  <w:num w:numId="16" w16cid:durableId="211893638">
    <w:abstractNumId w:val="8"/>
  </w:num>
  <w:num w:numId="17" w16cid:durableId="529029303">
    <w:abstractNumId w:val="30"/>
  </w:num>
  <w:num w:numId="18" w16cid:durableId="970751231">
    <w:abstractNumId w:val="62"/>
  </w:num>
  <w:num w:numId="19" w16cid:durableId="831412405">
    <w:abstractNumId w:val="28"/>
  </w:num>
  <w:num w:numId="20" w16cid:durableId="2126725848">
    <w:abstractNumId w:val="36"/>
  </w:num>
  <w:num w:numId="21" w16cid:durableId="1908563912">
    <w:abstractNumId w:val="10"/>
  </w:num>
  <w:num w:numId="22" w16cid:durableId="391805660">
    <w:abstractNumId w:val="25"/>
  </w:num>
  <w:num w:numId="23" w16cid:durableId="2009479552">
    <w:abstractNumId w:val="46"/>
  </w:num>
  <w:num w:numId="24" w16cid:durableId="1092044747">
    <w:abstractNumId w:val="32"/>
  </w:num>
  <w:num w:numId="25" w16cid:durableId="530919474">
    <w:abstractNumId w:val="13"/>
  </w:num>
  <w:num w:numId="26" w16cid:durableId="953101531">
    <w:abstractNumId w:val="39"/>
  </w:num>
  <w:num w:numId="27" w16cid:durableId="1735162432">
    <w:abstractNumId w:val="12"/>
  </w:num>
  <w:num w:numId="28" w16cid:durableId="69087670">
    <w:abstractNumId w:val="40"/>
  </w:num>
  <w:num w:numId="29" w16cid:durableId="1163350600">
    <w:abstractNumId w:val="54"/>
  </w:num>
  <w:num w:numId="30" w16cid:durableId="169376156">
    <w:abstractNumId w:val="66"/>
  </w:num>
  <w:num w:numId="31" w16cid:durableId="945499501">
    <w:abstractNumId w:val="15"/>
  </w:num>
  <w:num w:numId="32" w16cid:durableId="1389376998">
    <w:abstractNumId w:val="57"/>
  </w:num>
  <w:num w:numId="33" w16cid:durableId="1421368486">
    <w:abstractNumId w:val="70"/>
  </w:num>
  <w:num w:numId="34" w16cid:durableId="908032171">
    <w:abstractNumId w:val="51"/>
  </w:num>
  <w:num w:numId="35" w16cid:durableId="265234608">
    <w:abstractNumId w:val="29"/>
  </w:num>
  <w:num w:numId="36" w16cid:durableId="1524976851">
    <w:abstractNumId w:val="69"/>
  </w:num>
  <w:num w:numId="37" w16cid:durableId="856962139">
    <w:abstractNumId w:val="48"/>
  </w:num>
  <w:num w:numId="38" w16cid:durableId="1524635846">
    <w:abstractNumId w:val="24"/>
  </w:num>
  <w:num w:numId="39" w16cid:durableId="1011372076">
    <w:abstractNumId w:val="44"/>
  </w:num>
  <w:num w:numId="40" w16cid:durableId="936866095">
    <w:abstractNumId w:val="14"/>
  </w:num>
  <w:num w:numId="41" w16cid:durableId="294988382">
    <w:abstractNumId w:val="21"/>
  </w:num>
  <w:num w:numId="42" w16cid:durableId="1924994652">
    <w:abstractNumId w:val="33"/>
  </w:num>
  <w:num w:numId="43" w16cid:durableId="1188566740">
    <w:abstractNumId w:val="45"/>
  </w:num>
  <w:num w:numId="44" w16cid:durableId="1249389899">
    <w:abstractNumId w:val="56"/>
  </w:num>
  <w:num w:numId="45" w16cid:durableId="1214390322">
    <w:abstractNumId w:val="60"/>
  </w:num>
  <w:num w:numId="46" w16cid:durableId="1860119431">
    <w:abstractNumId w:val="23"/>
  </w:num>
  <w:num w:numId="47" w16cid:durableId="128205749">
    <w:abstractNumId w:val="31"/>
  </w:num>
  <w:num w:numId="48" w16cid:durableId="1720129752">
    <w:abstractNumId w:val="55"/>
  </w:num>
  <w:num w:numId="49" w16cid:durableId="780102380">
    <w:abstractNumId w:val="65"/>
  </w:num>
  <w:num w:numId="50" w16cid:durableId="883567982">
    <w:abstractNumId w:val="31"/>
    <w:lvlOverride w:ilvl="0"/>
    <w:lvlOverride w:ilvl="1"/>
    <w:lvlOverride w:ilvl="2"/>
  </w:num>
  <w:num w:numId="51" w16cid:durableId="1146894370">
    <w:abstractNumId w:val="31"/>
    <w:lvlOverride w:ilvl="0"/>
    <w:lvlOverride w:ilvl="1"/>
    <w:lvlOverride w:ilvl="2"/>
  </w:num>
  <w:num w:numId="52" w16cid:durableId="1064986263">
    <w:abstractNumId w:val="41"/>
  </w:num>
  <w:num w:numId="53" w16cid:durableId="1300841197">
    <w:abstractNumId w:val="38"/>
  </w:num>
  <w:num w:numId="54" w16cid:durableId="1060054880">
    <w:abstractNumId w:val="58"/>
  </w:num>
  <w:num w:numId="55" w16cid:durableId="214704724">
    <w:abstractNumId w:val="59"/>
  </w:num>
  <w:num w:numId="56" w16cid:durableId="573854063">
    <w:abstractNumId w:val="43"/>
  </w:num>
  <w:num w:numId="57" w16cid:durableId="1034581634">
    <w:abstractNumId w:val="63"/>
  </w:num>
  <w:num w:numId="58" w16cid:durableId="1750496872">
    <w:abstractNumId w:val="22"/>
  </w:num>
  <w:num w:numId="59" w16cid:durableId="775174809">
    <w:abstractNumId w:val="34"/>
  </w:num>
  <w:num w:numId="60" w16cid:durableId="754130967">
    <w:abstractNumId w:val="53"/>
  </w:num>
  <w:num w:numId="61" w16cid:durableId="749741522">
    <w:abstractNumId w:val="18"/>
  </w:num>
  <w:num w:numId="62" w16cid:durableId="674193045">
    <w:abstractNumId w:val="50"/>
  </w:num>
  <w:num w:numId="63" w16cid:durableId="1653365064">
    <w:abstractNumId w:val="27"/>
  </w:num>
  <w:num w:numId="64" w16cid:durableId="396363322">
    <w:abstractNumId w:val="7"/>
  </w:num>
  <w:num w:numId="65" w16cid:durableId="1476532549">
    <w:abstractNumId w:val="17"/>
  </w:num>
  <w:num w:numId="66" w16cid:durableId="1203132827">
    <w:abstractNumId w:val="47"/>
  </w:num>
  <w:num w:numId="67" w16cid:durableId="1786532758">
    <w:abstractNumId w:val="61"/>
  </w:num>
  <w:num w:numId="68" w16cid:durableId="477828">
    <w:abstractNumId w:val="6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embedSystemFonts/>
  <w:proofState w:spelling="clean" w:grammar="clean"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1366"/>
    <w:rsid w:val="00000C10"/>
    <w:rsid w:val="00004271"/>
    <w:rsid w:val="00007142"/>
    <w:rsid w:val="00011DC2"/>
    <w:rsid w:val="00013044"/>
    <w:rsid w:val="00020850"/>
    <w:rsid w:val="0002354A"/>
    <w:rsid w:val="000253DD"/>
    <w:rsid w:val="00025B2A"/>
    <w:rsid w:val="00030173"/>
    <w:rsid w:val="000341E5"/>
    <w:rsid w:val="00036136"/>
    <w:rsid w:val="00036C7C"/>
    <w:rsid w:val="000423F2"/>
    <w:rsid w:val="000519B3"/>
    <w:rsid w:val="00051CA3"/>
    <w:rsid w:val="0005370F"/>
    <w:rsid w:val="0005518A"/>
    <w:rsid w:val="00055EF3"/>
    <w:rsid w:val="00056A97"/>
    <w:rsid w:val="00056F13"/>
    <w:rsid w:val="0006116C"/>
    <w:rsid w:val="00063DEC"/>
    <w:rsid w:val="00065C0B"/>
    <w:rsid w:val="00072366"/>
    <w:rsid w:val="000723E5"/>
    <w:rsid w:val="00080CE7"/>
    <w:rsid w:val="00086FBE"/>
    <w:rsid w:val="000878D0"/>
    <w:rsid w:val="0009275D"/>
    <w:rsid w:val="00094F2B"/>
    <w:rsid w:val="0009623A"/>
    <w:rsid w:val="0009727A"/>
    <w:rsid w:val="00097765"/>
    <w:rsid w:val="000A2611"/>
    <w:rsid w:val="000A3930"/>
    <w:rsid w:val="000A3FAC"/>
    <w:rsid w:val="000A702B"/>
    <w:rsid w:val="000A7EC0"/>
    <w:rsid w:val="000B3E6D"/>
    <w:rsid w:val="000B769C"/>
    <w:rsid w:val="000C025E"/>
    <w:rsid w:val="000C0EEB"/>
    <w:rsid w:val="000C474B"/>
    <w:rsid w:val="000C4B21"/>
    <w:rsid w:val="000D1E95"/>
    <w:rsid w:val="000D37E3"/>
    <w:rsid w:val="000D6CE1"/>
    <w:rsid w:val="000E47A0"/>
    <w:rsid w:val="000E488A"/>
    <w:rsid w:val="000E4DDC"/>
    <w:rsid w:val="000E52A7"/>
    <w:rsid w:val="000E72E0"/>
    <w:rsid w:val="000E7B36"/>
    <w:rsid w:val="000F2051"/>
    <w:rsid w:val="000F2145"/>
    <w:rsid w:val="000F4464"/>
    <w:rsid w:val="000F472A"/>
    <w:rsid w:val="000F5D43"/>
    <w:rsid w:val="000F74FD"/>
    <w:rsid w:val="00101B0D"/>
    <w:rsid w:val="00114578"/>
    <w:rsid w:val="00120F45"/>
    <w:rsid w:val="00121E6D"/>
    <w:rsid w:val="00125D5B"/>
    <w:rsid w:val="00125F09"/>
    <w:rsid w:val="001263A6"/>
    <w:rsid w:val="0012747A"/>
    <w:rsid w:val="001333FF"/>
    <w:rsid w:val="00133668"/>
    <w:rsid w:val="0013395B"/>
    <w:rsid w:val="00134C8C"/>
    <w:rsid w:val="00144FF1"/>
    <w:rsid w:val="001474BA"/>
    <w:rsid w:val="001508E2"/>
    <w:rsid w:val="00163731"/>
    <w:rsid w:val="0016449E"/>
    <w:rsid w:val="001721B3"/>
    <w:rsid w:val="0017339F"/>
    <w:rsid w:val="0017365C"/>
    <w:rsid w:val="00175AD8"/>
    <w:rsid w:val="00177B41"/>
    <w:rsid w:val="00180599"/>
    <w:rsid w:val="001863FC"/>
    <w:rsid w:val="0018642F"/>
    <w:rsid w:val="001905F6"/>
    <w:rsid w:val="001909AC"/>
    <w:rsid w:val="00193B40"/>
    <w:rsid w:val="00193D75"/>
    <w:rsid w:val="00194FF2"/>
    <w:rsid w:val="00197191"/>
    <w:rsid w:val="00197D16"/>
    <w:rsid w:val="001A258C"/>
    <w:rsid w:val="001A2B3C"/>
    <w:rsid w:val="001A44A0"/>
    <w:rsid w:val="001A4FE5"/>
    <w:rsid w:val="001A76E4"/>
    <w:rsid w:val="001B6865"/>
    <w:rsid w:val="001B7C86"/>
    <w:rsid w:val="001C24A4"/>
    <w:rsid w:val="001C3482"/>
    <w:rsid w:val="001C672C"/>
    <w:rsid w:val="001C6B38"/>
    <w:rsid w:val="001D1D19"/>
    <w:rsid w:val="001D4D37"/>
    <w:rsid w:val="001D5673"/>
    <w:rsid w:val="001D7469"/>
    <w:rsid w:val="001E2593"/>
    <w:rsid w:val="001E2C92"/>
    <w:rsid w:val="001E64B0"/>
    <w:rsid w:val="001E6BF3"/>
    <w:rsid w:val="001F0307"/>
    <w:rsid w:val="001F21CE"/>
    <w:rsid w:val="001F2FA1"/>
    <w:rsid w:val="001F5FAC"/>
    <w:rsid w:val="001F6492"/>
    <w:rsid w:val="0020452E"/>
    <w:rsid w:val="002057C0"/>
    <w:rsid w:val="00216BC0"/>
    <w:rsid w:val="00222BE6"/>
    <w:rsid w:val="00223ED6"/>
    <w:rsid w:val="002306C7"/>
    <w:rsid w:val="00230E0B"/>
    <w:rsid w:val="00235B37"/>
    <w:rsid w:val="00242962"/>
    <w:rsid w:val="0024444C"/>
    <w:rsid w:val="002463F9"/>
    <w:rsid w:val="00246539"/>
    <w:rsid w:val="00247D28"/>
    <w:rsid w:val="00254E8A"/>
    <w:rsid w:val="00254F19"/>
    <w:rsid w:val="00260698"/>
    <w:rsid w:val="0026246C"/>
    <w:rsid w:val="00263F6F"/>
    <w:rsid w:val="00263FB0"/>
    <w:rsid w:val="00266499"/>
    <w:rsid w:val="0027290C"/>
    <w:rsid w:val="0027783D"/>
    <w:rsid w:val="0027790F"/>
    <w:rsid w:val="00281709"/>
    <w:rsid w:val="00283986"/>
    <w:rsid w:val="00284243"/>
    <w:rsid w:val="002A1445"/>
    <w:rsid w:val="002A15D9"/>
    <w:rsid w:val="002A5BBC"/>
    <w:rsid w:val="002A615E"/>
    <w:rsid w:val="002A7485"/>
    <w:rsid w:val="002A7C5E"/>
    <w:rsid w:val="002B27F7"/>
    <w:rsid w:val="002B5F41"/>
    <w:rsid w:val="002C2848"/>
    <w:rsid w:val="002C2D05"/>
    <w:rsid w:val="002C38DC"/>
    <w:rsid w:val="002C695F"/>
    <w:rsid w:val="002C6FD3"/>
    <w:rsid w:val="002C79E8"/>
    <w:rsid w:val="002D3316"/>
    <w:rsid w:val="002D331E"/>
    <w:rsid w:val="002D3FC1"/>
    <w:rsid w:val="002D4328"/>
    <w:rsid w:val="002D5D0C"/>
    <w:rsid w:val="002D6593"/>
    <w:rsid w:val="002D7F71"/>
    <w:rsid w:val="002E1411"/>
    <w:rsid w:val="002E1B54"/>
    <w:rsid w:val="002E4152"/>
    <w:rsid w:val="002E42BE"/>
    <w:rsid w:val="002E58B3"/>
    <w:rsid w:val="002E5EDC"/>
    <w:rsid w:val="002E6BAA"/>
    <w:rsid w:val="002F335D"/>
    <w:rsid w:val="0030023B"/>
    <w:rsid w:val="00302C6C"/>
    <w:rsid w:val="0030448C"/>
    <w:rsid w:val="00306495"/>
    <w:rsid w:val="0030737E"/>
    <w:rsid w:val="00307CB3"/>
    <w:rsid w:val="003100C1"/>
    <w:rsid w:val="003148CA"/>
    <w:rsid w:val="00316E5A"/>
    <w:rsid w:val="0032223A"/>
    <w:rsid w:val="003265E0"/>
    <w:rsid w:val="003307F7"/>
    <w:rsid w:val="00331FF3"/>
    <w:rsid w:val="00335AA6"/>
    <w:rsid w:val="00335B71"/>
    <w:rsid w:val="00343BEE"/>
    <w:rsid w:val="0034424D"/>
    <w:rsid w:val="003474A6"/>
    <w:rsid w:val="003477E8"/>
    <w:rsid w:val="003519AA"/>
    <w:rsid w:val="00354F9C"/>
    <w:rsid w:val="00356EAD"/>
    <w:rsid w:val="00362840"/>
    <w:rsid w:val="003654DF"/>
    <w:rsid w:val="00366F8A"/>
    <w:rsid w:val="0037051A"/>
    <w:rsid w:val="00370B1F"/>
    <w:rsid w:val="00371539"/>
    <w:rsid w:val="0037640B"/>
    <w:rsid w:val="00377D4C"/>
    <w:rsid w:val="00382026"/>
    <w:rsid w:val="00390DC7"/>
    <w:rsid w:val="00392E25"/>
    <w:rsid w:val="00396783"/>
    <w:rsid w:val="003A0131"/>
    <w:rsid w:val="003A0E66"/>
    <w:rsid w:val="003A16D9"/>
    <w:rsid w:val="003A394C"/>
    <w:rsid w:val="003A3D7D"/>
    <w:rsid w:val="003A67C9"/>
    <w:rsid w:val="003B018A"/>
    <w:rsid w:val="003B24A7"/>
    <w:rsid w:val="003B7AC7"/>
    <w:rsid w:val="003C0EA6"/>
    <w:rsid w:val="003C470A"/>
    <w:rsid w:val="003C4D9B"/>
    <w:rsid w:val="003D07E0"/>
    <w:rsid w:val="003D373E"/>
    <w:rsid w:val="003D73F8"/>
    <w:rsid w:val="003D7D30"/>
    <w:rsid w:val="003D7E70"/>
    <w:rsid w:val="003E135C"/>
    <w:rsid w:val="003E2BCD"/>
    <w:rsid w:val="003E4483"/>
    <w:rsid w:val="0040372B"/>
    <w:rsid w:val="0040499F"/>
    <w:rsid w:val="00404BBB"/>
    <w:rsid w:val="00407E32"/>
    <w:rsid w:val="004105CE"/>
    <w:rsid w:val="0041079E"/>
    <w:rsid w:val="00412EB7"/>
    <w:rsid w:val="0041631D"/>
    <w:rsid w:val="00420F43"/>
    <w:rsid w:val="00422007"/>
    <w:rsid w:val="004272F3"/>
    <w:rsid w:val="00430097"/>
    <w:rsid w:val="004314CF"/>
    <w:rsid w:val="00434387"/>
    <w:rsid w:val="00434AD8"/>
    <w:rsid w:val="0043587B"/>
    <w:rsid w:val="00441291"/>
    <w:rsid w:val="00442AED"/>
    <w:rsid w:val="004442C2"/>
    <w:rsid w:val="00444376"/>
    <w:rsid w:val="00445841"/>
    <w:rsid w:val="00453783"/>
    <w:rsid w:val="0045687C"/>
    <w:rsid w:val="0046318A"/>
    <w:rsid w:val="00470CF2"/>
    <w:rsid w:val="00472694"/>
    <w:rsid w:val="00472D78"/>
    <w:rsid w:val="00474900"/>
    <w:rsid w:val="00481B4B"/>
    <w:rsid w:val="004820BE"/>
    <w:rsid w:val="00487289"/>
    <w:rsid w:val="00491CDF"/>
    <w:rsid w:val="00492D5D"/>
    <w:rsid w:val="00494C1F"/>
    <w:rsid w:val="00495293"/>
    <w:rsid w:val="004A0265"/>
    <w:rsid w:val="004A6234"/>
    <w:rsid w:val="004B130F"/>
    <w:rsid w:val="004C7321"/>
    <w:rsid w:val="004D4FB5"/>
    <w:rsid w:val="004D619E"/>
    <w:rsid w:val="004E094C"/>
    <w:rsid w:val="004E0C7F"/>
    <w:rsid w:val="004E39F8"/>
    <w:rsid w:val="004E5C1E"/>
    <w:rsid w:val="004E5D2D"/>
    <w:rsid w:val="004F103B"/>
    <w:rsid w:val="004F20FC"/>
    <w:rsid w:val="004F4827"/>
    <w:rsid w:val="00500A0E"/>
    <w:rsid w:val="005109F6"/>
    <w:rsid w:val="00513188"/>
    <w:rsid w:val="00514E36"/>
    <w:rsid w:val="005207A8"/>
    <w:rsid w:val="00521ED9"/>
    <w:rsid w:val="00522381"/>
    <w:rsid w:val="00522BE6"/>
    <w:rsid w:val="00524AD6"/>
    <w:rsid w:val="00530E45"/>
    <w:rsid w:val="005322A7"/>
    <w:rsid w:val="00532DA1"/>
    <w:rsid w:val="005340E0"/>
    <w:rsid w:val="005346F8"/>
    <w:rsid w:val="00534E10"/>
    <w:rsid w:val="005354AF"/>
    <w:rsid w:val="005404E2"/>
    <w:rsid w:val="00540940"/>
    <w:rsid w:val="00545D2E"/>
    <w:rsid w:val="00547DD9"/>
    <w:rsid w:val="005508C9"/>
    <w:rsid w:val="0055490C"/>
    <w:rsid w:val="005648FB"/>
    <w:rsid w:val="005737C0"/>
    <w:rsid w:val="00574473"/>
    <w:rsid w:val="0058361C"/>
    <w:rsid w:val="00584423"/>
    <w:rsid w:val="00590F85"/>
    <w:rsid w:val="00591862"/>
    <w:rsid w:val="005922D5"/>
    <w:rsid w:val="00596CB4"/>
    <w:rsid w:val="00597881"/>
    <w:rsid w:val="005A1845"/>
    <w:rsid w:val="005A3F7E"/>
    <w:rsid w:val="005A41F0"/>
    <w:rsid w:val="005A50C7"/>
    <w:rsid w:val="005A5998"/>
    <w:rsid w:val="005A648D"/>
    <w:rsid w:val="005B0FC3"/>
    <w:rsid w:val="005B10F9"/>
    <w:rsid w:val="005B1B84"/>
    <w:rsid w:val="005B1D30"/>
    <w:rsid w:val="005B36B3"/>
    <w:rsid w:val="005B6F49"/>
    <w:rsid w:val="005B7576"/>
    <w:rsid w:val="005C11EA"/>
    <w:rsid w:val="005C55DC"/>
    <w:rsid w:val="005C5FF0"/>
    <w:rsid w:val="005D0CC1"/>
    <w:rsid w:val="005D0DBB"/>
    <w:rsid w:val="005D14FB"/>
    <w:rsid w:val="005D16E1"/>
    <w:rsid w:val="005D654B"/>
    <w:rsid w:val="005E06A9"/>
    <w:rsid w:val="005E096A"/>
    <w:rsid w:val="005E2DEE"/>
    <w:rsid w:val="005E4237"/>
    <w:rsid w:val="005E6F7F"/>
    <w:rsid w:val="005F296E"/>
    <w:rsid w:val="005F3E92"/>
    <w:rsid w:val="0060186C"/>
    <w:rsid w:val="00602203"/>
    <w:rsid w:val="00602820"/>
    <w:rsid w:val="00603572"/>
    <w:rsid w:val="00603DA9"/>
    <w:rsid w:val="00605082"/>
    <w:rsid w:val="00607DE9"/>
    <w:rsid w:val="00610463"/>
    <w:rsid w:val="0061245D"/>
    <w:rsid w:val="00612666"/>
    <w:rsid w:val="00614049"/>
    <w:rsid w:val="00614D0F"/>
    <w:rsid w:val="00615203"/>
    <w:rsid w:val="0062041D"/>
    <w:rsid w:val="00623B1F"/>
    <w:rsid w:val="0063352F"/>
    <w:rsid w:val="00633C05"/>
    <w:rsid w:val="006415E4"/>
    <w:rsid w:val="00641AE6"/>
    <w:rsid w:val="0064228A"/>
    <w:rsid w:val="006463D0"/>
    <w:rsid w:val="00647701"/>
    <w:rsid w:val="00650D54"/>
    <w:rsid w:val="006534D7"/>
    <w:rsid w:val="00661BA3"/>
    <w:rsid w:val="0066240E"/>
    <w:rsid w:val="00663A4B"/>
    <w:rsid w:val="0066457B"/>
    <w:rsid w:val="00665BE7"/>
    <w:rsid w:val="00665FA1"/>
    <w:rsid w:val="00666252"/>
    <w:rsid w:val="00667312"/>
    <w:rsid w:val="00670299"/>
    <w:rsid w:val="006733FB"/>
    <w:rsid w:val="00673FC2"/>
    <w:rsid w:val="00675ACA"/>
    <w:rsid w:val="00676FAF"/>
    <w:rsid w:val="00680304"/>
    <w:rsid w:val="00680AC5"/>
    <w:rsid w:val="0068191E"/>
    <w:rsid w:val="00681C7B"/>
    <w:rsid w:val="00683369"/>
    <w:rsid w:val="00685CFB"/>
    <w:rsid w:val="00686CAB"/>
    <w:rsid w:val="00691CB1"/>
    <w:rsid w:val="00692386"/>
    <w:rsid w:val="0069691C"/>
    <w:rsid w:val="006A7C75"/>
    <w:rsid w:val="006B1EDF"/>
    <w:rsid w:val="006B4F3D"/>
    <w:rsid w:val="006B729D"/>
    <w:rsid w:val="006B7964"/>
    <w:rsid w:val="006C0598"/>
    <w:rsid w:val="006C436F"/>
    <w:rsid w:val="006C50A0"/>
    <w:rsid w:val="006D23E7"/>
    <w:rsid w:val="006D314B"/>
    <w:rsid w:val="006D63EE"/>
    <w:rsid w:val="006E1307"/>
    <w:rsid w:val="006E24AA"/>
    <w:rsid w:val="006E2DD5"/>
    <w:rsid w:val="006E2DE5"/>
    <w:rsid w:val="006E4497"/>
    <w:rsid w:val="006E75C9"/>
    <w:rsid w:val="006F45F0"/>
    <w:rsid w:val="006F647B"/>
    <w:rsid w:val="006F6A2B"/>
    <w:rsid w:val="00700CAE"/>
    <w:rsid w:val="00701192"/>
    <w:rsid w:val="00702F26"/>
    <w:rsid w:val="007057DA"/>
    <w:rsid w:val="00706BB9"/>
    <w:rsid w:val="00706E30"/>
    <w:rsid w:val="007074F8"/>
    <w:rsid w:val="007137E1"/>
    <w:rsid w:val="00716272"/>
    <w:rsid w:val="00721027"/>
    <w:rsid w:val="00723542"/>
    <w:rsid w:val="007237A5"/>
    <w:rsid w:val="007238F5"/>
    <w:rsid w:val="00724C6A"/>
    <w:rsid w:val="00727D2E"/>
    <w:rsid w:val="00733C43"/>
    <w:rsid w:val="0073592E"/>
    <w:rsid w:val="007361B8"/>
    <w:rsid w:val="00744B29"/>
    <w:rsid w:val="007510E0"/>
    <w:rsid w:val="00752001"/>
    <w:rsid w:val="0075483F"/>
    <w:rsid w:val="00755A5C"/>
    <w:rsid w:val="00762058"/>
    <w:rsid w:val="007630D4"/>
    <w:rsid w:val="00763589"/>
    <w:rsid w:val="00766D1C"/>
    <w:rsid w:val="0076749D"/>
    <w:rsid w:val="00767D71"/>
    <w:rsid w:val="00772090"/>
    <w:rsid w:val="00773C84"/>
    <w:rsid w:val="00773D43"/>
    <w:rsid w:val="00782142"/>
    <w:rsid w:val="007836D3"/>
    <w:rsid w:val="00783C3B"/>
    <w:rsid w:val="00786959"/>
    <w:rsid w:val="00791237"/>
    <w:rsid w:val="007949FF"/>
    <w:rsid w:val="00796090"/>
    <w:rsid w:val="007A2C67"/>
    <w:rsid w:val="007A6CD8"/>
    <w:rsid w:val="007B3AFA"/>
    <w:rsid w:val="007B6759"/>
    <w:rsid w:val="007B77AF"/>
    <w:rsid w:val="007C23B8"/>
    <w:rsid w:val="007C35BB"/>
    <w:rsid w:val="007C5B4D"/>
    <w:rsid w:val="007D3890"/>
    <w:rsid w:val="007D4D85"/>
    <w:rsid w:val="007D67C1"/>
    <w:rsid w:val="007E2746"/>
    <w:rsid w:val="007E279C"/>
    <w:rsid w:val="007E2BE3"/>
    <w:rsid w:val="007E3533"/>
    <w:rsid w:val="007E7245"/>
    <w:rsid w:val="007E76EE"/>
    <w:rsid w:val="007E7869"/>
    <w:rsid w:val="007F0C56"/>
    <w:rsid w:val="007F1FAD"/>
    <w:rsid w:val="007F4D0D"/>
    <w:rsid w:val="0080174D"/>
    <w:rsid w:val="00804F25"/>
    <w:rsid w:val="00805C80"/>
    <w:rsid w:val="008062F0"/>
    <w:rsid w:val="00806C7C"/>
    <w:rsid w:val="00810628"/>
    <w:rsid w:val="00811044"/>
    <w:rsid w:val="00811752"/>
    <w:rsid w:val="008121AF"/>
    <w:rsid w:val="00812C59"/>
    <w:rsid w:val="00815224"/>
    <w:rsid w:val="0081798B"/>
    <w:rsid w:val="00821477"/>
    <w:rsid w:val="008231AD"/>
    <w:rsid w:val="0082611A"/>
    <w:rsid w:val="0082676F"/>
    <w:rsid w:val="00831B32"/>
    <w:rsid w:val="00831D7D"/>
    <w:rsid w:val="00833714"/>
    <w:rsid w:val="00834B3E"/>
    <w:rsid w:val="00837034"/>
    <w:rsid w:val="008410BF"/>
    <w:rsid w:val="00842A76"/>
    <w:rsid w:val="00846BA7"/>
    <w:rsid w:val="00850796"/>
    <w:rsid w:val="00850C78"/>
    <w:rsid w:val="00853509"/>
    <w:rsid w:val="008549D5"/>
    <w:rsid w:val="00856A81"/>
    <w:rsid w:val="00857C2C"/>
    <w:rsid w:val="00860786"/>
    <w:rsid w:val="00862D5D"/>
    <w:rsid w:val="0086424B"/>
    <w:rsid w:val="008678F7"/>
    <w:rsid w:val="00867F07"/>
    <w:rsid w:val="00871305"/>
    <w:rsid w:val="00873846"/>
    <w:rsid w:val="00874059"/>
    <w:rsid w:val="00874E6E"/>
    <w:rsid w:val="00881320"/>
    <w:rsid w:val="0088178D"/>
    <w:rsid w:val="0088271E"/>
    <w:rsid w:val="00885D38"/>
    <w:rsid w:val="00893F1C"/>
    <w:rsid w:val="008A31E3"/>
    <w:rsid w:val="008A3A31"/>
    <w:rsid w:val="008A5FA3"/>
    <w:rsid w:val="008A7789"/>
    <w:rsid w:val="008B0C69"/>
    <w:rsid w:val="008B21FC"/>
    <w:rsid w:val="008B2B05"/>
    <w:rsid w:val="008B623B"/>
    <w:rsid w:val="008C0030"/>
    <w:rsid w:val="008C664F"/>
    <w:rsid w:val="008C7B2D"/>
    <w:rsid w:val="008D309B"/>
    <w:rsid w:val="008D7F92"/>
    <w:rsid w:val="008E0310"/>
    <w:rsid w:val="008E0A5F"/>
    <w:rsid w:val="008E565F"/>
    <w:rsid w:val="008E63AA"/>
    <w:rsid w:val="008F23AD"/>
    <w:rsid w:val="008F295B"/>
    <w:rsid w:val="008F4D8F"/>
    <w:rsid w:val="00901A94"/>
    <w:rsid w:val="00905EBD"/>
    <w:rsid w:val="0091042B"/>
    <w:rsid w:val="00911366"/>
    <w:rsid w:val="009129E9"/>
    <w:rsid w:val="009130E4"/>
    <w:rsid w:val="009144A8"/>
    <w:rsid w:val="009170E3"/>
    <w:rsid w:val="00921653"/>
    <w:rsid w:val="0092321F"/>
    <w:rsid w:val="00923AE7"/>
    <w:rsid w:val="0092645C"/>
    <w:rsid w:val="00933421"/>
    <w:rsid w:val="009344E5"/>
    <w:rsid w:val="009367AB"/>
    <w:rsid w:val="00940236"/>
    <w:rsid w:val="009427A7"/>
    <w:rsid w:val="00943E22"/>
    <w:rsid w:val="00944810"/>
    <w:rsid w:val="00945221"/>
    <w:rsid w:val="00953BD7"/>
    <w:rsid w:val="00954159"/>
    <w:rsid w:val="00955BE9"/>
    <w:rsid w:val="0095604B"/>
    <w:rsid w:val="00962557"/>
    <w:rsid w:val="0096544E"/>
    <w:rsid w:val="0096568F"/>
    <w:rsid w:val="00977FBC"/>
    <w:rsid w:val="009805DE"/>
    <w:rsid w:val="00980A49"/>
    <w:rsid w:val="009817A0"/>
    <w:rsid w:val="00982954"/>
    <w:rsid w:val="00983658"/>
    <w:rsid w:val="00984A77"/>
    <w:rsid w:val="00984F39"/>
    <w:rsid w:val="00994062"/>
    <w:rsid w:val="00994506"/>
    <w:rsid w:val="00996C23"/>
    <w:rsid w:val="00997C75"/>
    <w:rsid w:val="009A15ED"/>
    <w:rsid w:val="009A41D4"/>
    <w:rsid w:val="009A4DED"/>
    <w:rsid w:val="009B17CB"/>
    <w:rsid w:val="009B2995"/>
    <w:rsid w:val="009B43E9"/>
    <w:rsid w:val="009B5943"/>
    <w:rsid w:val="009B707B"/>
    <w:rsid w:val="009B7F3B"/>
    <w:rsid w:val="009C39DD"/>
    <w:rsid w:val="009C5107"/>
    <w:rsid w:val="009D0920"/>
    <w:rsid w:val="009D1F10"/>
    <w:rsid w:val="009D36BE"/>
    <w:rsid w:val="009D4B0B"/>
    <w:rsid w:val="009D51BC"/>
    <w:rsid w:val="009D590C"/>
    <w:rsid w:val="009D7758"/>
    <w:rsid w:val="009E01EA"/>
    <w:rsid w:val="009E1C0A"/>
    <w:rsid w:val="009E2F18"/>
    <w:rsid w:val="009E4279"/>
    <w:rsid w:val="009E5D0D"/>
    <w:rsid w:val="009E5F34"/>
    <w:rsid w:val="009E6A19"/>
    <w:rsid w:val="009E7CEB"/>
    <w:rsid w:val="009F1534"/>
    <w:rsid w:val="009F1936"/>
    <w:rsid w:val="00A0033D"/>
    <w:rsid w:val="00A01556"/>
    <w:rsid w:val="00A020B4"/>
    <w:rsid w:val="00A0694D"/>
    <w:rsid w:val="00A1079C"/>
    <w:rsid w:val="00A10961"/>
    <w:rsid w:val="00A131BE"/>
    <w:rsid w:val="00A1542B"/>
    <w:rsid w:val="00A15912"/>
    <w:rsid w:val="00A206A2"/>
    <w:rsid w:val="00A24331"/>
    <w:rsid w:val="00A2466D"/>
    <w:rsid w:val="00A26E62"/>
    <w:rsid w:val="00A315F6"/>
    <w:rsid w:val="00A31CBC"/>
    <w:rsid w:val="00A3332F"/>
    <w:rsid w:val="00A33E76"/>
    <w:rsid w:val="00A35526"/>
    <w:rsid w:val="00A3765A"/>
    <w:rsid w:val="00A4373A"/>
    <w:rsid w:val="00A44972"/>
    <w:rsid w:val="00A51123"/>
    <w:rsid w:val="00A51B6F"/>
    <w:rsid w:val="00A56D49"/>
    <w:rsid w:val="00A6011F"/>
    <w:rsid w:val="00A62C71"/>
    <w:rsid w:val="00A6506E"/>
    <w:rsid w:val="00A67476"/>
    <w:rsid w:val="00A74BE3"/>
    <w:rsid w:val="00A808B6"/>
    <w:rsid w:val="00A81261"/>
    <w:rsid w:val="00A8225E"/>
    <w:rsid w:val="00A82B26"/>
    <w:rsid w:val="00A85E9A"/>
    <w:rsid w:val="00A90AED"/>
    <w:rsid w:val="00A950FA"/>
    <w:rsid w:val="00A964A7"/>
    <w:rsid w:val="00A96743"/>
    <w:rsid w:val="00AA1927"/>
    <w:rsid w:val="00AA45F9"/>
    <w:rsid w:val="00AA7836"/>
    <w:rsid w:val="00AB1118"/>
    <w:rsid w:val="00AB6F91"/>
    <w:rsid w:val="00AC3C4E"/>
    <w:rsid w:val="00AD0217"/>
    <w:rsid w:val="00AD0BB2"/>
    <w:rsid w:val="00AD392D"/>
    <w:rsid w:val="00AD4828"/>
    <w:rsid w:val="00AD49EF"/>
    <w:rsid w:val="00AE35B7"/>
    <w:rsid w:val="00AF1ABF"/>
    <w:rsid w:val="00AF5429"/>
    <w:rsid w:val="00B00EEE"/>
    <w:rsid w:val="00B04C67"/>
    <w:rsid w:val="00B04F64"/>
    <w:rsid w:val="00B10BAB"/>
    <w:rsid w:val="00B21DC8"/>
    <w:rsid w:val="00B23E8F"/>
    <w:rsid w:val="00B31CF7"/>
    <w:rsid w:val="00B32080"/>
    <w:rsid w:val="00B32607"/>
    <w:rsid w:val="00B3413F"/>
    <w:rsid w:val="00B40947"/>
    <w:rsid w:val="00B4305E"/>
    <w:rsid w:val="00B4543C"/>
    <w:rsid w:val="00B46374"/>
    <w:rsid w:val="00B475DC"/>
    <w:rsid w:val="00B52FB7"/>
    <w:rsid w:val="00B53154"/>
    <w:rsid w:val="00B53B9C"/>
    <w:rsid w:val="00B6211A"/>
    <w:rsid w:val="00B64DC4"/>
    <w:rsid w:val="00B67370"/>
    <w:rsid w:val="00B70CE5"/>
    <w:rsid w:val="00B732AF"/>
    <w:rsid w:val="00B73828"/>
    <w:rsid w:val="00B75EFE"/>
    <w:rsid w:val="00B7715A"/>
    <w:rsid w:val="00B80539"/>
    <w:rsid w:val="00B82190"/>
    <w:rsid w:val="00B837B6"/>
    <w:rsid w:val="00B84112"/>
    <w:rsid w:val="00B90562"/>
    <w:rsid w:val="00B9172E"/>
    <w:rsid w:val="00B93223"/>
    <w:rsid w:val="00B971FD"/>
    <w:rsid w:val="00B97B88"/>
    <w:rsid w:val="00BA074B"/>
    <w:rsid w:val="00BA1C0E"/>
    <w:rsid w:val="00BA6268"/>
    <w:rsid w:val="00BA68A8"/>
    <w:rsid w:val="00BB707A"/>
    <w:rsid w:val="00BC024B"/>
    <w:rsid w:val="00BC0F64"/>
    <w:rsid w:val="00BC3D7B"/>
    <w:rsid w:val="00BC51EF"/>
    <w:rsid w:val="00BC71CB"/>
    <w:rsid w:val="00BD21A5"/>
    <w:rsid w:val="00BD2693"/>
    <w:rsid w:val="00BD28BE"/>
    <w:rsid w:val="00BD5876"/>
    <w:rsid w:val="00BE1F6F"/>
    <w:rsid w:val="00BE4723"/>
    <w:rsid w:val="00BF0D7A"/>
    <w:rsid w:val="00BF333E"/>
    <w:rsid w:val="00BF60ED"/>
    <w:rsid w:val="00BF7808"/>
    <w:rsid w:val="00C00439"/>
    <w:rsid w:val="00C015DA"/>
    <w:rsid w:val="00C03C50"/>
    <w:rsid w:val="00C0671A"/>
    <w:rsid w:val="00C14CBB"/>
    <w:rsid w:val="00C157DE"/>
    <w:rsid w:val="00C16666"/>
    <w:rsid w:val="00C202D7"/>
    <w:rsid w:val="00C211B9"/>
    <w:rsid w:val="00C25D31"/>
    <w:rsid w:val="00C27EC0"/>
    <w:rsid w:val="00C329B0"/>
    <w:rsid w:val="00C35148"/>
    <w:rsid w:val="00C37B33"/>
    <w:rsid w:val="00C461CA"/>
    <w:rsid w:val="00C46282"/>
    <w:rsid w:val="00C46BA2"/>
    <w:rsid w:val="00C514B7"/>
    <w:rsid w:val="00C51AF6"/>
    <w:rsid w:val="00C53028"/>
    <w:rsid w:val="00C6433E"/>
    <w:rsid w:val="00C654AC"/>
    <w:rsid w:val="00C67250"/>
    <w:rsid w:val="00C710F0"/>
    <w:rsid w:val="00C737BF"/>
    <w:rsid w:val="00C754CC"/>
    <w:rsid w:val="00C77795"/>
    <w:rsid w:val="00C82351"/>
    <w:rsid w:val="00C83E94"/>
    <w:rsid w:val="00C84205"/>
    <w:rsid w:val="00C8477D"/>
    <w:rsid w:val="00C84893"/>
    <w:rsid w:val="00C858F9"/>
    <w:rsid w:val="00C86985"/>
    <w:rsid w:val="00C872E2"/>
    <w:rsid w:val="00C87430"/>
    <w:rsid w:val="00C87596"/>
    <w:rsid w:val="00C910B5"/>
    <w:rsid w:val="00C92599"/>
    <w:rsid w:val="00C94736"/>
    <w:rsid w:val="00CA43BC"/>
    <w:rsid w:val="00CA5DAC"/>
    <w:rsid w:val="00CB584B"/>
    <w:rsid w:val="00CB5862"/>
    <w:rsid w:val="00CC0373"/>
    <w:rsid w:val="00CC29B7"/>
    <w:rsid w:val="00CC2C30"/>
    <w:rsid w:val="00CD36C1"/>
    <w:rsid w:val="00CE4F68"/>
    <w:rsid w:val="00CE53CF"/>
    <w:rsid w:val="00CE56A3"/>
    <w:rsid w:val="00CF2B71"/>
    <w:rsid w:val="00CF6119"/>
    <w:rsid w:val="00CF7C0E"/>
    <w:rsid w:val="00D01F82"/>
    <w:rsid w:val="00D065A7"/>
    <w:rsid w:val="00D06DE0"/>
    <w:rsid w:val="00D07A58"/>
    <w:rsid w:val="00D11842"/>
    <w:rsid w:val="00D17A27"/>
    <w:rsid w:val="00D2096B"/>
    <w:rsid w:val="00D22CBD"/>
    <w:rsid w:val="00D25590"/>
    <w:rsid w:val="00D33269"/>
    <w:rsid w:val="00D378D4"/>
    <w:rsid w:val="00D43CE9"/>
    <w:rsid w:val="00D46FA3"/>
    <w:rsid w:val="00D613ED"/>
    <w:rsid w:val="00D61E77"/>
    <w:rsid w:val="00D672F9"/>
    <w:rsid w:val="00D75600"/>
    <w:rsid w:val="00D817A9"/>
    <w:rsid w:val="00D83633"/>
    <w:rsid w:val="00D85579"/>
    <w:rsid w:val="00D85E64"/>
    <w:rsid w:val="00D86665"/>
    <w:rsid w:val="00D91181"/>
    <w:rsid w:val="00D9216C"/>
    <w:rsid w:val="00DA27CB"/>
    <w:rsid w:val="00DA7E7D"/>
    <w:rsid w:val="00DB24D1"/>
    <w:rsid w:val="00DC01B9"/>
    <w:rsid w:val="00DC0854"/>
    <w:rsid w:val="00DC09BC"/>
    <w:rsid w:val="00DC0B8D"/>
    <w:rsid w:val="00DC11C2"/>
    <w:rsid w:val="00DC211E"/>
    <w:rsid w:val="00DC21BF"/>
    <w:rsid w:val="00DC49BE"/>
    <w:rsid w:val="00DC49F5"/>
    <w:rsid w:val="00DC5EC8"/>
    <w:rsid w:val="00DC7066"/>
    <w:rsid w:val="00DD23DB"/>
    <w:rsid w:val="00DE0CCA"/>
    <w:rsid w:val="00DE2472"/>
    <w:rsid w:val="00DE2583"/>
    <w:rsid w:val="00DE2736"/>
    <w:rsid w:val="00DE2FDE"/>
    <w:rsid w:val="00DE5EB2"/>
    <w:rsid w:val="00DE6B2B"/>
    <w:rsid w:val="00DF0083"/>
    <w:rsid w:val="00DF4ACA"/>
    <w:rsid w:val="00DF5BA3"/>
    <w:rsid w:val="00DF64E4"/>
    <w:rsid w:val="00E01C03"/>
    <w:rsid w:val="00E06FB1"/>
    <w:rsid w:val="00E07736"/>
    <w:rsid w:val="00E103BE"/>
    <w:rsid w:val="00E10773"/>
    <w:rsid w:val="00E10F50"/>
    <w:rsid w:val="00E129B5"/>
    <w:rsid w:val="00E14907"/>
    <w:rsid w:val="00E15744"/>
    <w:rsid w:val="00E15EE9"/>
    <w:rsid w:val="00E16C37"/>
    <w:rsid w:val="00E1731E"/>
    <w:rsid w:val="00E27421"/>
    <w:rsid w:val="00E304A6"/>
    <w:rsid w:val="00E30F46"/>
    <w:rsid w:val="00E32E9B"/>
    <w:rsid w:val="00E3446B"/>
    <w:rsid w:val="00E34FF9"/>
    <w:rsid w:val="00E4055B"/>
    <w:rsid w:val="00E40875"/>
    <w:rsid w:val="00E41218"/>
    <w:rsid w:val="00E41F22"/>
    <w:rsid w:val="00E43204"/>
    <w:rsid w:val="00E449D7"/>
    <w:rsid w:val="00E50167"/>
    <w:rsid w:val="00E5099C"/>
    <w:rsid w:val="00E56A16"/>
    <w:rsid w:val="00E6088A"/>
    <w:rsid w:val="00E63BA5"/>
    <w:rsid w:val="00E6523C"/>
    <w:rsid w:val="00E653D1"/>
    <w:rsid w:val="00E65412"/>
    <w:rsid w:val="00E70CBC"/>
    <w:rsid w:val="00E74397"/>
    <w:rsid w:val="00E763B9"/>
    <w:rsid w:val="00E76C76"/>
    <w:rsid w:val="00E80D22"/>
    <w:rsid w:val="00E845F1"/>
    <w:rsid w:val="00E86EF1"/>
    <w:rsid w:val="00E925B9"/>
    <w:rsid w:val="00E9545F"/>
    <w:rsid w:val="00EA2994"/>
    <w:rsid w:val="00EA3C5E"/>
    <w:rsid w:val="00EA4869"/>
    <w:rsid w:val="00EA6FFF"/>
    <w:rsid w:val="00EB0D3C"/>
    <w:rsid w:val="00EB1622"/>
    <w:rsid w:val="00EB3CB2"/>
    <w:rsid w:val="00EB3E45"/>
    <w:rsid w:val="00EB4DAA"/>
    <w:rsid w:val="00EB585F"/>
    <w:rsid w:val="00EC0D75"/>
    <w:rsid w:val="00ED0AEB"/>
    <w:rsid w:val="00ED1719"/>
    <w:rsid w:val="00ED1B9A"/>
    <w:rsid w:val="00ED22EF"/>
    <w:rsid w:val="00ED4E59"/>
    <w:rsid w:val="00ED611F"/>
    <w:rsid w:val="00ED7369"/>
    <w:rsid w:val="00EE0042"/>
    <w:rsid w:val="00EE074B"/>
    <w:rsid w:val="00EE09D3"/>
    <w:rsid w:val="00EE2F50"/>
    <w:rsid w:val="00EF0088"/>
    <w:rsid w:val="00EF1183"/>
    <w:rsid w:val="00EF35A7"/>
    <w:rsid w:val="00F01F8E"/>
    <w:rsid w:val="00F0496A"/>
    <w:rsid w:val="00F066F2"/>
    <w:rsid w:val="00F06A25"/>
    <w:rsid w:val="00F06CA8"/>
    <w:rsid w:val="00F0764C"/>
    <w:rsid w:val="00F114F9"/>
    <w:rsid w:val="00F1485E"/>
    <w:rsid w:val="00F153EF"/>
    <w:rsid w:val="00F15C22"/>
    <w:rsid w:val="00F16BD3"/>
    <w:rsid w:val="00F20B03"/>
    <w:rsid w:val="00F23877"/>
    <w:rsid w:val="00F23998"/>
    <w:rsid w:val="00F266E8"/>
    <w:rsid w:val="00F305B8"/>
    <w:rsid w:val="00F3137F"/>
    <w:rsid w:val="00F3192A"/>
    <w:rsid w:val="00F329D8"/>
    <w:rsid w:val="00F3301C"/>
    <w:rsid w:val="00F34BAF"/>
    <w:rsid w:val="00F37A17"/>
    <w:rsid w:val="00F427D6"/>
    <w:rsid w:val="00F42B93"/>
    <w:rsid w:val="00F43284"/>
    <w:rsid w:val="00F46B87"/>
    <w:rsid w:val="00F50D02"/>
    <w:rsid w:val="00F516C2"/>
    <w:rsid w:val="00F5417A"/>
    <w:rsid w:val="00F56B19"/>
    <w:rsid w:val="00F644B3"/>
    <w:rsid w:val="00F70F18"/>
    <w:rsid w:val="00F72EB9"/>
    <w:rsid w:val="00F739B5"/>
    <w:rsid w:val="00F753A8"/>
    <w:rsid w:val="00F7749D"/>
    <w:rsid w:val="00F8107B"/>
    <w:rsid w:val="00F83F97"/>
    <w:rsid w:val="00F90050"/>
    <w:rsid w:val="00F94357"/>
    <w:rsid w:val="00F945FF"/>
    <w:rsid w:val="00F94833"/>
    <w:rsid w:val="00F97A0E"/>
    <w:rsid w:val="00FA45E3"/>
    <w:rsid w:val="00FA4C68"/>
    <w:rsid w:val="00FB09D2"/>
    <w:rsid w:val="00FB3349"/>
    <w:rsid w:val="00FB351D"/>
    <w:rsid w:val="00FB4CE1"/>
    <w:rsid w:val="00FB6175"/>
    <w:rsid w:val="00FC1899"/>
    <w:rsid w:val="00FC257A"/>
    <w:rsid w:val="00FD00D5"/>
    <w:rsid w:val="00FD0B3E"/>
    <w:rsid w:val="00FD6B74"/>
    <w:rsid w:val="00FE787E"/>
    <w:rsid w:val="00FE7C3D"/>
    <w:rsid w:val="00FF1101"/>
    <w:rsid w:val="00FF12BE"/>
    <w:rsid w:val="00FF2552"/>
    <w:rsid w:val="00FF34EA"/>
    <w:rsid w:val="00FF415C"/>
    <w:rsid w:val="00FF57F0"/>
    <w:rsid w:val="00FF5F87"/>
    <w:rsid w:val="00FF6BEA"/>
    <w:rsid w:val="00FF7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3D22516C"/>
  <w15:chartTrackingRefBased/>
  <w15:docId w15:val="{40664C49-A28C-4BFF-A0CB-90C55696A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EC" w:eastAsia="es-EC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semiHidden="1" w:uiPriority="0" w:unhideWhenUsed="1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8B6"/>
    <w:pPr>
      <w:suppressAutoHyphens/>
    </w:pPr>
    <w:rPr>
      <w:sz w:val="24"/>
      <w:szCs w:val="24"/>
      <w:lang w:val="es-ES" w:eastAsia="ar-SA"/>
    </w:rPr>
  </w:style>
  <w:style w:type="paragraph" w:styleId="Ttulo1">
    <w:name w:val="heading 1"/>
    <w:basedOn w:val="Normal"/>
    <w:next w:val="Normal"/>
    <w:link w:val="Ttulo1Car"/>
    <w:qFormat/>
    <w:pPr>
      <w:keepNext/>
      <w:spacing w:before="240" w:after="60"/>
      <w:outlineLvl w:val="0"/>
    </w:pPr>
    <w:rPr>
      <w:rFonts w:ascii="Arial" w:hAnsi="Arial" w:cs="Arial"/>
      <w:b/>
      <w:bCs/>
      <w:kern w:val="1"/>
      <w:sz w:val="32"/>
      <w:szCs w:val="32"/>
    </w:rPr>
  </w:style>
  <w:style w:type="paragraph" w:styleId="Ttulo2">
    <w:name w:val="heading 2"/>
    <w:basedOn w:val="Normal"/>
    <w:next w:val="Normal"/>
    <w:link w:val="Ttulo2Car"/>
    <w:qFormat/>
    <w:rsid w:val="00F1485E"/>
    <w:pPr>
      <w:numPr>
        <w:ilvl w:val="1"/>
        <w:numId w:val="47"/>
      </w:numPr>
      <w:suppressAutoHyphens w:val="0"/>
      <w:spacing w:after="160" w:line="480" w:lineRule="auto"/>
      <w:outlineLvl w:val="1"/>
    </w:pPr>
    <w:rPr>
      <w:rFonts w:ascii="Arial" w:hAnsi="Arial" w:cs="Arial"/>
      <w:b/>
      <w:bCs/>
      <w:sz w:val="28"/>
      <w:szCs w:val="28"/>
    </w:rPr>
  </w:style>
  <w:style w:type="paragraph" w:styleId="Ttulo3">
    <w:name w:val="heading 3"/>
    <w:basedOn w:val="Ttulo2"/>
    <w:next w:val="Normal"/>
    <w:qFormat/>
    <w:rsid w:val="00A950FA"/>
    <w:pPr>
      <w:numPr>
        <w:ilvl w:val="2"/>
      </w:numPr>
      <w:outlineLvl w:val="2"/>
    </w:p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line="360" w:lineRule="auto"/>
      <w:ind w:left="1148" w:firstLine="0"/>
      <w:jc w:val="both"/>
      <w:outlineLvl w:val="3"/>
    </w:pPr>
    <w:rPr>
      <w:rFonts w:ascii="Arial Narrow" w:hAnsi="Arial Narrow" w:cs="Arial"/>
      <w:b/>
      <w:bCs/>
      <w:spacing w:val="20"/>
    </w:rPr>
  </w:style>
  <w:style w:type="paragraph" w:styleId="Ttulo5">
    <w:name w:val="heading 5"/>
    <w:basedOn w:val="Normal"/>
    <w:next w:val="Normal"/>
    <w:link w:val="Ttulo5Car"/>
    <w:qFormat/>
    <w:rsid w:val="00056F13"/>
    <w:pPr>
      <w:widowControl w:val="0"/>
      <w:suppressAutoHyphens w:val="0"/>
      <w:spacing w:before="240" w:after="60" w:line="240" w:lineRule="atLeast"/>
      <w:jc w:val="both"/>
      <w:outlineLvl w:val="4"/>
    </w:pPr>
    <w:rPr>
      <w:rFonts w:ascii="Arial" w:hAnsi="Arial"/>
      <w:sz w:val="22"/>
      <w:szCs w:val="20"/>
      <w:lang w:val="en-US" w:eastAsia="en-US"/>
    </w:rPr>
  </w:style>
  <w:style w:type="paragraph" w:styleId="Ttulo6">
    <w:name w:val="heading 6"/>
    <w:basedOn w:val="Normal"/>
    <w:next w:val="Normal"/>
    <w:link w:val="Ttulo6Car"/>
    <w:qFormat/>
    <w:rsid w:val="00056F13"/>
    <w:pPr>
      <w:widowControl w:val="0"/>
      <w:suppressAutoHyphens w:val="0"/>
      <w:spacing w:before="240" w:after="60" w:line="240" w:lineRule="atLeast"/>
      <w:jc w:val="both"/>
      <w:outlineLvl w:val="5"/>
    </w:pPr>
    <w:rPr>
      <w:rFonts w:ascii="Arial" w:hAnsi="Arial"/>
      <w:i/>
      <w:sz w:val="22"/>
      <w:szCs w:val="20"/>
      <w:lang w:val="en-US" w:eastAsia="en-US"/>
    </w:rPr>
  </w:style>
  <w:style w:type="paragraph" w:styleId="Ttulo7">
    <w:name w:val="heading 7"/>
    <w:basedOn w:val="Normal"/>
    <w:next w:val="Normal"/>
    <w:qFormat/>
    <w:pPr>
      <w:keepNext/>
      <w:numPr>
        <w:ilvl w:val="6"/>
        <w:numId w:val="1"/>
      </w:numPr>
      <w:jc w:val="center"/>
      <w:outlineLvl w:val="6"/>
    </w:pPr>
    <w:rPr>
      <w:rFonts w:ascii="Book Antiqua" w:hAnsi="Book Antiqua" w:cs="Book Antiqua"/>
      <w:b/>
      <w:bCs/>
      <w:sz w:val="40"/>
    </w:rPr>
  </w:style>
  <w:style w:type="paragraph" w:styleId="Ttulo8">
    <w:name w:val="heading 8"/>
    <w:basedOn w:val="Normal"/>
    <w:next w:val="Normal"/>
    <w:link w:val="Ttulo8Car"/>
    <w:qFormat/>
    <w:rsid w:val="00056F13"/>
    <w:pPr>
      <w:widowControl w:val="0"/>
      <w:suppressAutoHyphens w:val="0"/>
      <w:spacing w:before="240" w:after="60" w:line="240" w:lineRule="atLeast"/>
      <w:jc w:val="both"/>
      <w:outlineLvl w:val="7"/>
    </w:pPr>
    <w:rPr>
      <w:rFonts w:ascii="Arial" w:hAnsi="Arial"/>
      <w:i/>
      <w:sz w:val="20"/>
      <w:szCs w:val="20"/>
      <w:lang w:val="en-US" w:eastAsia="en-US"/>
    </w:rPr>
  </w:style>
  <w:style w:type="paragraph" w:styleId="Ttulo9">
    <w:name w:val="heading 9"/>
    <w:basedOn w:val="Normal"/>
    <w:next w:val="Normal"/>
    <w:qFormat/>
    <w:pPr>
      <w:keepNext/>
      <w:numPr>
        <w:ilvl w:val="8"/>
        <w:numId w:val="1"/>
      </w:numPr>
      <w:jc w:val="center"/>
      <w:outlineLvl w:val="8"/>
    </w:pPr>
    <w:rPr>
      <w:rFonts w:ascii="Book Antiqua" w:hAnsi="Book Antiqua" w:cs="Book Antiqua"/>
      <w:b/>
      <w:bCs/>
      <w:sz w:val="2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1z0">
    <w:name w:val="WW8Num1z0"/>
    <w:rPr>
      <w:rFonts w:ascii="Arial" w:hAnsi="Arial" w:cs="Arial" w:hint="default"/>
      <w:b/>
      <w:i w:val="0"/>
      <w:sz w:val="28"/>
    </w:rPr>
  </w:style>
  <w:style w:type="character" w:customStyle="1" w:styleId="WW8Num1z1">
    <w:name w:val="WW8Num1z1"/>
    <w:rPr>
      <w:rFonts w:ascii="Book Antiqua" w:hAnsi="Book Antiqua" w:cs="Book Antiqua" w:hint="default"/>
      <w:b/>
      <w:i w:val="0"/>
      <w:sz w:val="24"/>
    </w:rPr>
  </w:style>
  <w:style w:type="character" w:customStyle="1" w:styleId="WW8Num1z2">
    <w:name w:val="WW8Num1z2"/>
  </w:style>
  <w:style w:type="character" w:customStyle="1" w:styleId="WW8Num1z3">
    <w:name w:val="WW8Num1z3"/>
    <w:rPr>
      <w:rFonts w:hint="default"/>
    </w:rPr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Wingdings" w:hAnsi="Wingdings" w:cs="Wingdings" w:hint="default"/>
      <w:color w:val="auto"/>
    </w:rPr>
  </w:style>
  <w:style w:type="character" w:customStyle="1" w:styleId="WW8Num2z1">
    <w:name w:val="WW8Num2z1"/>
    <w:rPr>
      <w:rFonts w:ascii="Courier New" w:hAnsi="Courier New" w:cs="Courier New" w:hint="default"/>
      <w:lang w:val="es-ES"/>
    </w:rPr>
  </w:style>
  <w:style w:type="character" w:customStyle="1" w:styleId="WW8Num2z3">
    <w:name w:val="WW8Num2z3"/>
    <w:rPr>
      <w:rFonts w:ascii="Symbol" w:hAnsi="Symbol" w:cs="Symbol" w:hint="default"/>
    </w:rPr>
  </w:style>
  <w:style w:type="character" w:customStyle="1" w:styleId="WW8Num3z0">
    <w:name w:val="WW8Num3z0"/>
    <w:rPr>
      <w:rFonts w:ascii="Symbol" w:hAnsi="Symbol" w:cs="Symbol" w:hint="default"/>
    </w:rPr>
  </w:style>
  <w:style w:type="character" w:customStyle="1" w:styleId="WW8Num3z2">
    <w:name w:val="WW8Num3z2"/>
    <w:rPr>
      <w:rFonts w:ascii="Wingdings" w:hAnsi="Wingdings" w:cs="Wingdings" w:hint="default"/>
    </w:rPr>
  </w:style>
  <w:style w:type="character" w:customStyle="1" w:styleId="WW8Num4z0">
    <w:name w:val="WW8Num4z0"/>
    <w:rPr>
      <w:rFonts w:cs="Book Antiqua" w:hint="default"/>
    </w:rPr>
  </w:style>
  <w:style w:type="character" w:customStyle="1" w:styleId="WW8Num5z0">
    <w:name w:val="WW8Num5z0"/>
    <w:rPr>
      <w:rFonts w:ascii="Wingdings" w:hAnsi="Wingdings" w:cs="Wingdings" w:hint="default"/>
    </w:rPr>
  </w:style>
  <w:style w:type="character" w:customStyle="1" w:styleId="WW8Num6z0">
    <w:name w:val="WW8Num6z0"/>
    <w:rPr>
      <w:rFonts w:ascii="Wingdings" w:hAnsi="Wingdings" w:cs="Wingdings" w:hint="default"/>
      <w:lang w:val="en-GB"/>
    </w:rPr>
  </w:style>
  <w:style w:type="character" w:customStyle="1" w:styleId="WW8Num7z0">
    <w:name w:val="WW8Num7z0"/>
    <w:rPr>
      <w:rFonts w:cs="Book Antiqua" w:hint="default"/>
      <w:b/>
      <w:i w:val="0"/>
      <w:color w:val="auto"/>
    </w:rPr>
  </w:style>
  <w:style w:type="character" w:customStyle="1" w:styleId="WW8Num8z0">
    <w:name w:val="WW8Num8z0"/>
    <w:rPr>
      <w:rFonts w:ascii="Arial" w:hAnsi="Arial" w:cs="Arial" w:hint="default"/>
      <w:b/>
      <w:i w:val="0"/>
      <w:sz w:val="28"/>
    </w:rPr>
  </w:style>
  <w:style w:type="character" w:customStyle="1" w:styleId="WW8Num2z2">
    <w:name w:val="WW8Num2z2"/>
    <w:rPr>
      <w:rFonts w:ascii="Wingdings" w:hAnsi="Wingdings" w:cs="Wingdings" w:hint="default"/>
    </w:rPr>
  </w:style>
  <w:style w:type="character" w:customStyle="1" w:styleId="WW8Num3z1">
    <w:name w:val="WW8Num3z1"/>
    <w:rPr>
      <w:rFonts w:ascii="Courier New" w:hAnsi="Courier New" w:cs="Courier New" w:hint="default"/>
    </w:rPr>
  </w:style>
  <w:style w:type="character" w:customStyle="1" w:styleId="WW8Num4z2">
    <w:name w:val="WW8Num4z2"/>
    <w:rPr>
      <w:rFonts w:ascii="Symbol" w:hAnsi="Symbol" w:cs="Symbol" w:hint="default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1">
    <w:name w:val="WW8Num7z1"/>
  </w:style>
  <w:style w:type="character" w:customStyle="1" w:styleId="WW8Num7z2">
    <w:name w:val="WW8Num7z2"/>
  </w:style>
  <w:style w:type="character" w:customStyle="1" w:styleId="WW8Num7z3">
    <w:name w:val="WW8Num7z3"/>
  </w:style>
  <w:style w:type="character" w:customStyle="1" w:styleId="WW8Num7z4">
    <w:name w:val="WW8Num7z4"/>
  </w:style>
  <w:style w:type="character" w:customStyle="1" w:styleId="WW8Num7z5">
    <w:name w:val="WW8Num7z5"/>
  </w:style>
  <w:style w:type="character" w:customStyle="1" w:styleId="WW8Num7z6">
    <w:name w:val="WW8Num7z6"/>
  </w:style>
  <w:style w:type="character" w:customStyle="1" w:styleId="WW8Num7z7">
    <w:name w:val="WW8Num7z7"/>
  </w:style>
  <w:style w:type="character" w:customStyle="1" w:styleId="WW8Num7z8">
    <w:name w:val="WW8Num7z8"/>
  </w:style>
  <w:style w:type="character" w:customStyle="1" w:styleId="WW8Num8z1">
    <w:name w:val="WW8Num8z1"/>
    <w:rPr>
      <w:rFonts w:ascii="Book Antiqua" w:hAnsi="Book Antiqua" w:cs="Book Antiqua" w:hint="default"/>
      <w:b/>
      <w:i w:val="0"/>
      <w:sz w:val="24"/>
    </w:rPr>
  </w:style>
  <w:style w:type="character" w:customStyle="1" w:styleId="WW8Num8z3">
    <w:name w:val="WW8Num8z3"/>
    <w:rPr>
      <w:rFonts w:hint="default"/>
    </w:rPr>
  </w:style>
  <w:style w:type="character" w:customStyle="1" w:styleId="WW8Num9z0">
    <w:name w:val="WW8Num9z0"/>
    <w:rPr>
      <w:rFonts w:ascii="Wingdings" w:hAnsi="Wingdings" w:cs="Wingdings" w:hint="default"/>
    </w:rPr>
  </w:style>
  <w:style w:type="character" w:customStyle="1" w:styleId="WW8Num9z1">
    <w:name w:val="WW8Num9z1"/>
    <w:rPr>
      <w:rFonts w:ascii="Symbol" w:hAnsi="Symbol" w:cs="Symbol" w:hint="default"/>
    </w:rPr>
  </w:style>
  <w:style w:type="character" w:customStyle="1" w:styleId="WW8Num9z4">
    <w:name w:val="WW8Num9z4"/>
    <w:rPr>
      <w:rFonts w:ascii="Courier New" w:hAnsi="Courier New" w:cs="Courier New" w:hint="default"/>
    </w:rPr>
  </w:style>
  <w:style w:type="character" w:customStyle="1" w:styleId="WW8Num10z0">
    <w:name w:val="WW8Num10z0"/>
    <w:rPr>
      <w:rFonts w:hint="default"/>
      <w:b/>
      <w:i w:val="0"/>
      <w:color w:val="auto"/>
    </w:rPr>
  </w:style>
  <w:style w:type="character" w:customStyle="1" w:styleId="WW8Num10z1">
    <w:name w:val="WW8Num10z1"/>
  </w:style>
  <w:style w:type="character" w:customStyle="1" w:styleId="WW8Num10z2">
    <w:name w:val="WW8Num10z2"/>
  </w:style>
  <w:style w:type="character" w:customStyle="1" w:styleId="WW8Num10z3">
    <w:name w:val="WW8Num10z3"/>
  </w:style>
  <w:style w:type="character" w:customStyle="1" w:styleId="WW8Num10z4">
    <w:name w:val="WW8Num10z4"/>
  </w:style>
  <w:style w:type="character" w:customStyle="1" w:styleId="WW8Num10z5">
    <w:name w:val="WW8Num10z5"/>
  </w:style>
  <w:style w:type="character" w:customStyle="1" w:styleId="WW8Num10z6">
    <w:name w:val="WW8Num10z6"/>
  </w:style>
  <w:style w:type="character" w:customStyle="1" w:styleId="WW8Num10z7">
    <w:name w:val="WW8Num10z7"/>
  </w:style>
  <w:style w:type="character" w:customStyle="1" w:styleId="WW8Num10z8">
    <w:name w:val="WW8Num10z8"/>
  </w:style>
  <w:style w:type="character" w:customStyle="1" w:styleId="WW8Num11z0">
    <w:name w:val="WW8Num11z0"/>
    <w:rPr>
      <w:rFonts w:ascii="Wingdings" w:hAnsi="Wingdings" w:cs="Wingdings" w:hint="default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ascii="Wingdings" w:hAnsi="Wingdings" w:cs="Wingdings" w:hint="default"/>
      <w:color w:val="auto"/>
    </w:rPr>
  </w:style>
  <w:style w:type="character" w:customStyle="1" w:styleId="WW8Num12z1">
    <w:name w:val="WW8Num12z1"/>
    <w:rPr>
      <w:rFonts w:ascii="Courier New" w:hAnsi="Courier New" w:cs="Courier New" w:hint="default"/>
    </w:rPr>
  </w:style>
  <w:style w:type="character" w:customStyle="1" w:styleId="WW8Num12z2">
    <w:name w:val="WW8Num12z2"/>
    <w:rPr>
      <w:rFonts w:ascii="Wingdings" w:hAnsi="Wingdings" w:cs="Wingdings" w:hint="default"/>
    </w:rPr>
  </w:style>
  <w:style w:type="character" w:customStyle="1" w:styleId="WW8Num12z3">
    <w:name w:val="WW8Num12z3"/>
    <w:rPr>
      <w:rFonts w:ascii="Symbol" w:hAnsi="Symbol" w:cs="Symbol" w:hint="default"/>
    </w:rPr>
  </w:style>
  <w:style w:type="character" w:customStyle="1" w:styleId="WW8Num13z0">
    <w:name w:val="WW8Num13z0"/>
    <w:rPr>
      <w:rFonts w:ascii="Book Antiqua" w:hAnsi="Book Antiqua" w:cs="Book Antiqua" w:hint="default"/>
      <w:b/>
      <w:i w:val="0"/>
      <w:sz w:val="24"/>
    </w:rPr>
  </w:style>
  <w:style w:type="character" w:customStyle="1" w:styleId="WW8Num14z0">
    <w:name w:val="WW8Num14z0"/>
    <w:rPr>
      <w:rFonts w:ascii="Wingdings" w:hAnsi="Wingdings" w:cs="Wingdings" w:hint="default"/>
      <w:color w:val="auto"/>
    </w:rPr>
  </w:style>
  <w:style w:type="character" w:customStyle="1" w:styleId="WW8Num14z1">
    <w:name w:val="WW8Num14z1"/>
    <w:rPr>
      <w:rFonts w:ascii="Courier New" w:hAnsi="Courier New" w:cs="Courier New" w:hint="default"/>
    </w:rPr>
  </w:style>
  <w:style w:type="character" w:customStyle="1" w:styleId="WW8Num14z2">
    <w:name w:val="WW8Num14z2"/>
    <w:rPr>
      <w:rFonts w:ascii="Wingdings" w:hAnsi="Wingdings" w:cs="Wingdings" w:hint="default"/>
    </w:rPr>
  </w:style>
  <w:style w:type="character" w:customStyle="1" w:styleId="WW8Num14z3">
    <w:name w:val="WW8Num14z3"/>
    <w:rPr>
      <w:rFonts w:ascii="Symbol" w:hAnsi="Symbol" w:cs="Symbol" w:hint="default"/>
    </w:rPr>
  </w:style>
  <w:style w:type="character" w:customStyle="1" w:styleId="WW8Num15z0">
    <w:name w:val="WW8Num15z0"/>
    <w:rPr>
      <w:rFonts w:hint="default"/>
      <w:b/>
      <w:i w:val="0"/>
      <w:color w:val="auto"/>
    </w:rPr>
  </w:style>
  <w:style w:type="character" w:customStyle="1" w:styleId="WW8Num15z1">
    <w:name w:val="WW8Num15z1"/>
  </w:style>
  <w:style w:type="character" w:customStyle="1" w:styleId="WW8Num15z2">
    <w:name w:val="WW8Num15z2"/>
  </w:style>
  <w:style w:type="character" w:customStyle="1" w:styleId="WW8Num15z3">
    <w:name w:val="WW8Num15z3"/>
  </w:style>
  <w:style w:type="character" w:customStyle="1" w:styleId="WW8Num15z4">
    <w:name w:val="WW8Num15z4"/>
  </w:style>
  <w:style w:type="character" w:customStyle="1" w:styleId="WW8Num15z5">
    <w:name w:val="WW8Num15z5"/>
  </w:style>
  <w:style w:type="character" w:customStyle="1" w:styleId="WW8Num15z6">
    <w:name w:val="WW8Num15z6"/>
  </w:style>
  <w:style w:type="character" w:customStyle="1" w:styleId="WW8Num15z7">
    <w:name w:val="WW8Num15z7"/>
  </w:style>
  <w:style w:type="character" w:customStyle="1" w:styleId="WW8Num15z8">
    <w:name w:val="WW8Num15z8"/>
  </w:style>
  <w:style w:type="character" w:customStyle="1" w:styleId="WW8Num16z0">
    <w:name w:val="WW8Num16z0"/>
    <w:rPr>
      <w:rFonts w:ascii="Wingdings" w:hAnsi="Wingdings" w:cs="Wingdings" w:hint="default"/>
      <w:color w:val="auto"/>
    </w:rPr>
  </w:style>
  <w:style w:type="character" w:customStyle="1" w:styleId="WW8Num16z1">
    <w:name w:val="WW8Num16z1"/>
    <w:rPr>
      <w:rFonts w:ascii="Wingdings" w:hAnsi="Wingdings" w:cs="Wingdings" w:hint="default"/>
    </w:rPr>
  </w:style>
  <w:style w:type="character" w:customStyle="1" w:styleId="WW8Num16z4">
    <w:name w:val="WW8Num16z4"/>
    <w:rPr>
      <w:rFonts w:ascii="Courier New" w:hAnsi="Courier New" w:cs="Courier New" w:hint="default"/>
    </w:rPr>
  </w:style>
  <w:style w:type="character" w:customStyle="1" w:styleId="WW8Num16z6">
    <w:name w:val="WW8Num16z6"/>
    <w:rPr>
      <w:rFonts w:ascii="Symbol" w:hAnsi="Symbol" w:cs="Symbol" w:hint="default"/>
    </w:rPr>
  </w:style>
  <w:style w:type="character" w:customStyle="1" w:styleId="WW8Num17z0">
    <w:name w:val="WW8Num17z0"/>
    <w:rPr>
      <w:rFonts w:hint="default"/>
      <w:b/>
      <w:i w:val="0"/>
      <w:color w:val="auto"/>
    </w:rPr>
  </w:style>
  <w:style w:type="character" w:customStyle="1" w:styleId="WW8Num17z1">
    <w:name w:val="WW8Num17z1"/>
  </w:style>
  <w:style w:type="character" w:customStyle="1" w:styleId="WW8Num17z2">
    <w:name w:val="WW8Num17z2"/>
  </w:style>
  <w:style w:type="character" w:customStyle="1" w:styleId="WW8Num17z3">
    <w:name w:val="WW8Num17z3"/>
  </w:style>
  <w:style w:type="character" w:customStyle="1" w:styleId="WW8Num17z4">
    <w:name w:val="WW8Num17z4"/>
  </w:style>
  <w:style w:type="character" w:customStyle="1" w:styleId="WW8Num17z5">
    <w:name w:val="WW8Num17z5"/>
  </w:style>
  <w:style w:type="character" w:customStyle="1" w:styleId="WW8Num17z6">
    <w:name w:val="WW8Num17z6"/>
  </w:style>
  <w:style w:type="character" w:customStyle="1" w:styleId="WW8Num17z7">
    <w:name w:val="WW8Num17z7"/>
  </w:style>
  <w:style w:type="character" w:customStyle="1" w:styleId="WW8Num17z8">
    <w:name w:val="WW8Num17z8"/>
  </w:style>
  <w:style w:type="character" w:customStyle="1" w:styleId="WW8Num18z0">
    <w:name w:val="WW8Num18z0"/>
    <w:rPr>
      <w:rFonts w:hint="default"/>
    </w:rPr>
  </w:style>
  <w:style w:type="character" w:customStyle="1" w:styleId="WW8Num19z0">
    <w:name w:val="WW8Num19z0"/>
    <w:rPr>
      <w:rFonts w:ascii="Symbol" w:hAnsi="Symbol" w:cs="Symbol" w:hint="default"/>
    </w:rPr>
  </w:style>
  <w:style w:type="character" w:customStyle="1" w:styleId="WW8Num19z1">
    <w:name w:val="WW8Num19z1"/>
    <w:rPr>
      <w:rFonts w:ascii="Courier New" w:hAnsi="Courier New" w:cs="Courier New" w:hint="default"/>
    </w:rPr>
  </w:style>
  <w:style w:type="character" w:customStyle="1" w:styleId="WW8Num19z2">
    <w:name w:val="WW8Num19z2"/>
    <w:rPr>
      <w:rFonts w:ascii="Wingdings" w:hAnsi="Wingdings" w:cs="Wingdings" w:hint="default"/>
    </w:rPr>
  </w:style>
  <w:style w:type="character" w:customStyle="1" w:styleId="WW8Num20z0">
    <w:name w:val="WW8Num20z0"/>
    <w:rPr>
      <w:rFonts w:ascii="Book Antiqua" w:hAnsi="Book Antiqua" w:cs="Book Antiqua" w:hint="default"/>
      <w:b/>
      <w:i w:val="0"/>
      <w:color w:val="auto"/>
    </w:rPr>
  </w:style>
  <w:style w:type="character" w:customStyle="1" w:styleId="WW8Num20z1">
    <w:name w:val="WW8Num20z1"/>
  </w:style>
  <w:style w:type="character" w:customStyle="1" w:styleId="WW8Num20z2">
    <w:name w:val="WW8Num20z2"/>
  </w:style>
  <w:style w:type="character" w:customStyle="1" w:styleId="WW8Num20z3">
    <w:name w:val="WW8Num20z3"/>
  </w:style>
  <w:style w:type="character" w:customStyle="1" w:styleId="WW8Num20z4">
    <w:name w:val="WW8Num20z4"/>
  </w:style>
  <w:style w:type="character" w:customStyle="1" w:styleId="WW8Num20z5">
    <w:name w:val="WW8Num20z5"/>
  </w:style>
  <w:style w:type="character" w:customStyle="1" w:styleId="WW8Num20z6">
    <w:name w:val="WW8Num20z6"/>
  </w:style>
  <w:style w:type="character" w:customStyle="1" w:styleId="WW8Num20z7">
    <w:name w:val="WW8Num20z7"/>
  </w:style>
  <w:style w:type="character" w:customStyle="1" w:styleId="WW8Num20z8">
    <w:name w:val="WW8Num20z8"/>
  </w:style>
  <w:style w:type="character" w:customStyle="1" w:styleId="WW8Num21z0">
    <w:name w:val="WW8Num21z0"/>
    <w:rPr>
      <w:rFonts w:ascii="Symbol" w:hAnsi="Symbol" w:cs="Symbol" w:hint="default"/>
    </w:rPr>
  </w:style>
  <w:style w:type="character" w:customStyle="1" w:styleId="WW8Num21z1">
    <w:name w:val="WW8Num21z1"/>
    <w:rPr>
      <w:rFonts w:ascii="Courier New" w:hAnsi="Courier New" w:cs="Courier New" w:hint="default"/>
    </w:rPr>
  </w:style>
  <w:style w:type="character" w:customStyle="1" w:styleId="WW8Num21z2">
    <w:name w:val="WW8Num21z2"/>
    <w:rPr>
      <w:rFonts w:ascii="Wingdings" w:hAnsi="Wingdings" w:cs="Wingdings" w:hint="default"/>
    </w:rPr>
  </w:style>
  <w:style w:type="character" w:customStyle="1" w:styleId="Fuentedeprrafopredeter1">
    <w:name w:val="Fuente de párrafo predeter.1"/>
  </w:style>
  <w:style w:type="character" w:styleId="Nmerodepgina">
    <w:name w:val="page number"/>
    <w:basedOn w:val="Fuentedeprrafopredeter1"/>
  </w:style>
  <w:style w:type="character" w:styleId="Hipervnculo">
    <w:name w:val="Hyperlink"/>
    <w:uiPriority w:val="99"/>
    <w:rPr>
      <w:color w:val="0000FF"/>
      <w:u w:val="single"/>
    </w:rPr>
  </w:style>
  <w:style w:type="character" w:customStyle="1" w:styleId="CarCar1">
    <w:name w:val="Car Car1"/>
    <w:rPr>
      <w:sz w:val="24"/>
      <w:szCs w:val="24"/>
      <w:lang w:val="es-ES"/>
    </w:rPr>
  </w:style>
  <w:style w:type="character" w:customStyle="1" w:styleId="CarCar">
    <w:name w:val="Car Car"/>
    <w:rPr>
      <w:sz w:val="24"/>
      <w:szCs w:val="24"/>
      <w:lang w:val="es-ES"/>
    </w:rPr>
  </w:style>
  <w:style w:type="paragraph" w:customStyle="1" w:styleId="Encabezado1">
    <w:name w:val="Encabezado1"/>
    <w:basedOn w:val="Normal"/>
    <w:next w:val="Textoindependiente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Textoindependiente">
    <w:name w:val="Body Text"/>
    <w:basedOn w:val="Normal"/>
    <w:pPr>
      <w:jc w:val="both"/>
    </w:pPr>
    <w:rPr>
      <w:rFonts w:ascii="Arial" w:hAnsi="Arial" w:cs="Arial"/>
      <w:lang w:val="es-AR"/>
    </w:rPr>
  </w:style>
  <w:style w:type="paragraph" w:styleId="Lista">
    <w:name w:val="List"/>
    <w:basedOn w:val="Textoindependiente"/>
    <w:rPr>
      <w:rFonts w:cs="Mangal"/>
    </w:rPr>
  </w:style>
  <w:style w:type="paragraph" w:customStyle="1" w:styleId="Etiqueta">
    <w:name w:val="Etiqueta"/>
    <w:basedOn w:val="Normal"/>
    <w:pPr>
      <w:suppressLineNumbers/>
      <w:spacing w:before="120" w:after="120"/>
    </w:pPr>
    <w:rPr>
      <w:rFonts w:cs="Mangal"/>
      <w:i/>
      <w:iCs/>
    </w:rPr>
  </w:style>
  <w:style w:type="paragraph" w:customStyle="1" w:styleId="ndice">
    <w:name w:val="Índice"/>
    <w:basedOn w:val="Normal"/>
    <w:pPr>
      <w:suppressLineNumbers/>
    </w:pPr>
    <w:rPr>
      <w:rFonts w:cs="Mangal"/>
    </w:rPr>
  </w:style>
  <w:style w:type="paragraph" w:styleId="Encabezado">
    <w:name w:val="header"/>
    <w:basedOn w:val="Normal"/>
  </w:style>
  <w:style w:type="paragraph" w:styleId="Piedepgina">
    <w:name w:val="footer"/>
    <w:basedOn w:val="Normal"/>
  </w:style>
  <w:style w:type="paragraph" w:styleId="ndice1">
    <w:name w:val="index 1"/>
    <w:basedOn w:val="Normal"/>
    <w:next w:val="Normal"/>
    <w:pPr>
      <w:ind w:left="240" w:hanging="240"/>
    </w:pPr>
  </w:style>
  <w:style w:type="paragraph" w:styleId="Ttulodendice">
    <w:name w:val="index heading"/>
    <w:basedOn w:val="Normal"/>
    <w:next w:val="ndice1"/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Calibri" w:hAnsi="Calibri"/>
      <w:b/>
      <w:bCs/>
      <w:caps/>
      <w:sz w:val="20"/>
      <w:szCs w:val="20"/>
    </w:rPr>
  </w:style>
  <w:style w:type="paragraph" w:styleId="TDC2">
    <w:name w:val="toc 2"/>
    <w:basedOn w:val="Normal"/>
    <w:next w:val="Normal"/>
    <w:uiPriority w:val="39"/>
    <w:pPr>
      <w:ind w:left="240"/>
    </w:pPr>
    <w:rPr>
      <w:rFonts w:ascii="Calibri" w:hAnsi="Calibri"/>
      <w:smallCaps/>
      <w:sz w:val="20"/>
      <w:szCs w:val="20"/>
    </w:rPr>
  </w:style>
  <w:style w:type="paragraph" w:styleId="TDC3">
    <w:name w:val="toc 3"/>
    <w:basedOn w:val="Normal"/>
    <w:next w:val="Normal"/>
    <w:uiPriority w:val="39"/>
    <w:pPr>
      <w:ind w:left="480"/>
    </w:pPr>
    <w:rPr>
      <w:rFonts w:ascii="Calibri" w:hAnsi="Calibri"/>
      <w:i/>
      <w:iCs/>
      <w:sz w:val="20"/>
      <w:szCs w:val="20"/>
    </w:rPr>
  </w:style>
  <w:style w:type="paragraph" w:customStyle="1" w:styleId="Textoindependiente31">
    <w:name w:val="Texto independiente 31"/>
    <w:basedOn w:val="Normal"/>
    <w:rPr>
      <w:rFonts w:ascii="Arial" w:hAnsi="Arial" w:cs="Arial"/>
      <w:i/>
      <w:iCs/>
      <w:color w:val="0000FF"/>
    </w:rPr>
  </w:style>
  <w:style w:type="paragraph" w:customStyle="1" w:styleId="TableText">
    <w:name w:val="Table Text"/>
    <w:basedOn w:val="Normal"/>
    <w:pPr>
      <w:overflowPunct w:val="0"/>
      <w:autoSpaceDE w:val="0"/>
      <w:spacing w:after="120"/>
      <w:textAlignment w:val="baseline"/>
    </w:pPr>
    <w:rPr>
      <w:rFonts w:ascii="Arial" w:hAnsi="Arial" w:cs="Arial"/>
      <w:sz w:val="20"/>
      <w:szCs w:val="20"/>
      <w:lang w:val="en-US"/>
    </w:rPr>
  </w:style>
  <w:style w:type="paragraph" w:customStyle="1" w:styleId="Sangra3detindependiente1">
    <w:name w:val="Sangría 3 de t. independiente1"/>
    <w:basedOn w:val="Normal"/>
    <w:pPr>
      <w:spacing w:line="360" w:lineRule="auto"/>
      <w:ind w:left="426"/>
      <w:jc w:val="both"/>
    </w:pPr>
    <w:rPr>
      <w:rFonts w:ascii="Arial" w:hAnsi="Arial" w:cs="Arial"/>
      <w:sz w:val="22"/>
      <w:szCs w:val="20"/>
    </w:rPr>
  </w:style>
  <w:style w:type="paragraph" w:styleId="Textodeglobo">
    <w:name w:val="Balloon Text"/>
    <w:basedOn w:val="Normal"/>
    <w:rPr>
      <w:rFonts w:ascii="Tahoma" w:hAnsi="Tahoma" w:cs="Tahoma"/>
      <w:sz w:val="16"/>
      <w:szCs w:val="16"/>
    </w:rPr>
  </w:style>
  <w:style w:type="paragraph" w:styleId="Sangradetextonormal">
    <w:name w:val="Body Text Indent"/>
    <w:basedOn w:val="Normal"/>
    <w:pPr>
      <w:ind w:left="3240" w:hanging="900"/>
      <w:jc w:val="both"/>
    </w:pPr>
    <w:rPr>
      <w:rFonts w:ascii="Book Antiqua" w:hAnsi="Book Antiqua" w:cs="Book Antiqua"/>
      <w:i/>
      <w:color w:val="0000FF"/>
    </w:rPr>
  </w:style>
  <w:style w:type="paragraph" w:customStyle="1" w:styleId="Sangra2detindependiente1">
    <w:name w:val="Sangría 2 de t. independiente1"/>
    <w:basedOn w:val="Normal"/>
    <w:pPr>
      <w:ind w:left="2835"/>
      <w:jc w:val="both"/>
    </w:pPr>
    <w:rPr>
      <w:rFonts w:ascii="Book Antiqua" w:hAnsi="Book Antiqua" w:cs="Book Antiqua"/>
      <w:i/>
      <w:color w:val="0000FF"/>
    </w:rPr>
  </w:style>
  <w:style w:type="paragraph" w:styleId="TDC4">
    <w:name w:val="toc 4"/>
    <w:basedOn w:val="ndice"/>
    <w:pPr>
      <w:suppressLineNumbers w:val="0"/>
      <w:ind w:left="720"/>
    </w:pPr>
    <w:rPr>
      <w:rFonts w:ascii="Calibri" w:hAnsi="Calibri" w:cs="Times New Roman"/>
      <w:sz w:val="18"/>
      <w:szCs w:val="18"/>
    </w:rPr>
  </w:style>
  <w:style w:type="paragraph" w:styleId="TDC5">
    <w:name w:val="toc 5"/>
    <w:basedOn w:val="ndice"/>
    <w:pPr>
      <w:suppressLineNumbers w:val="0"/>
      <w:ind w:left="960"/>
    </w:pPr>
    <w:rPr>
      <w:rFonts w:ascii="Calibri" w:hAnsi="Calibri" w:cs="Times New Roman"/>
      <w:sz w:val="18"/>
      <w:szCs w:val="18"/>
    </w:rPr>
  </w:style>
  <w:style w:type="paragraph" w:styleId="TDC6">
    <w:name w:val="toc 6"/>
    <w:basedOn w:val="ndice"/>
    <w:pPr>
      <w:suppressLineNumbers w:val="0"/>
      <w:ind w:left="1200"/>
    </w:pPr>
    <w:rPr>
      <w:rFonts w:ascii="Calibri" w:hAnsi="Calibri" w:cs="Times New Roman"/>
      <w:sz w:val="18"/>
      <w:szCs w:val="18"/>
    </w:rPr>
  </w:style>
  <w:style w:type="paragraph" w:styleId="TDC7">
    <w:name w:val="toc 7"/>
    <w:basedOn w:val="ndice"/>
    <w:pPr>
      <w:suppressLineNumbers w:val="0"/>
      <w:ind w:left="1440"/>
    </w:pPr>
    <w:rPr>
      <w:rFonts w:ascii="Calibri" w:hAnsi="Calibri" w:cs="Times New Roman"/>
      <w:sz w:val="18"/>
      <w:szCs w:val="18"/>
    </w:rPr>
  </w:style>
  <w:style w:type="paragraph" w:styleId="TDC8">
    <w:name w:val="toc 8"/>
    <w:basedOn w:val="ndice"/>
    <w:pPr>
      <w:suppressLineNumbers w:val="0"/>
      <w:ind w:left="1680"/>
    </w:pPr>
    <w:rPr>
      <w:rFonts w:ascii="Calibri" w:hAnsi="Calibri" w:cs="Times New Roman"/>
      <w:sz w:val="18"/>
      <w:szCs w:val="18"/>
    </w:rPr>
  </w:style>
  <w:style w:type="paragraph" w:styleId="TDC9">
    <w:name w:val="toc 9"/>
    <w:basedOn w:val="ndice"/>
    <w:pPr>
      <w:suppressLineNumbers w:val="0"/>
      <w:ind w:left="1920"/>
    </w:pPr>
    <w:rPr>
      <w:rFonts w:ascii="Calibri" w:hAnsi="Calibri" w:cs="Times New Roman"/>
      <w:sz w:val="18"/>
      <w:szCs w:val="18"/>
    </w:rPr>
  </w:style>
  <w:style w:type="paragraph" w:customStyle="1" w:styleId="ndicel10">
    <w:name w:val="Índicel 10"/>
    <w:basedOn w:val="ndice"/>
    <w:pPr>
      <w:tabs>
        <w:tab w:val="right" w:leader="dot" w:pos="7425"/>
      </w:tabs>
      <w:ind w:left="2547"/>
    </w:pPr>
  </w:style>
  <w:style w:type="paragraph" w:customStyle="1" w:styleId="Contenidodelatabla">
    <w:name w:val="Contenido de la tabla"/>
    <w:basedOn w:val="Normal"/>
    <w:pPr>
      <w:suppressLineNumbers/>
    </w:pPr>
  </w:style>
  <w:style w:type="paragraph" w:customStyle="1" w:styleId="Encabezadodelatabla">
    <w:name w:val="Encabezado de la tabla"/>
    <w:basedOn w:val="Contenidodelatabla"/>
    <w:pPr>
      <w:jc w:val="center"/>
    </w:pPr>
    <w:rPr>
      <w:b/>
      <w:bCs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FF57F0"/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link w:val="Mapadeldocumento"/>
    <w:uiPriority w:val="99"/>
    <w:semiHidden/>
    <w:rsid w:val="00FF57F0"/>
    <w:rPr>
      <w:rFonts w:ascii="Tahoma" w:hAnsi="Tahoma" w:cs="Tahoma"/>
      <w:sz w:val="16"/>
      <w:szCs w:val="16"/>
      <w:lang w:eastAsia="ar-SA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9805DE"/>
    <w:pPr>
      <w:spacing w:after="120"/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link w:val="Sangra3detindependiente"/>
    <w:uiPriority w:val="99"/>
    <w:semiHidden/>
    <w:rsid w:val="009805DE"/>
    <w:rPr>
      <w:sz w:val="16"/>
      <w:szCs w:val="16"/>
      <w:lang w:eastAsia="ar-SA"/>
    </w:rPr>
  </w:style>
  <w:style w:type="paragraph" w:customStyle="1" w:styleId="TtulodeTDC">
    <w:name w:val="Título de TDC"/>
    <w:basedOn w:val="Ttulo1"/>
    <w:next w:val="Normal"/>
    <w:uiPriority w:val="39"/>
    <w:semiHidden/>
    <w:unhideWhenUsed/>
    <w:qFormat/>
    <w:rsid w:val="007F1FAD"/>
    <w:pPr>
      <w:keepLines/>
      <w:suppressAutoHyphens w:val="0"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table" w:styleId="Tablaconcuadrcula">
    <w:name w:val="Table Grid"/>
    <w:basedOn w:val="Tablanormal"/>
    <w:rsid w:val="00F945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514B7"/>
    <w:pPr>
      <w:suppressAutoHyphens w:val="0"/>
      <w:spacing w:before="100" w:beforeAutospacing="1" w:after="100" w:afterAutospacing="1"/>
    </w:pPr>
    <w:rPr>
      <w:lang w:eastAsia="es-ES"/>
    </w:rPr>
  </w:style>
  <w:style w:type="paragraph" w:styleId="Prrafodelista">
    <w:name w:val="List Paragraph"/>
    <w:basedOn w:val="Normal"/>
    <w:uiPriority w:val="34"/>
    <w:qFormat/>
    <w:rsid w:val="00C514B7"/>
    <w:pPr>
      <w:suppressAutoHyphens w:val="0"/>
      <w:ind w:left="720"/>
      <w:contextualSpacing/>
    </w:pPr>
    <w:rPr>
      <w:lang w:eastAsia="es-ES"/>
    </w:rPr>
  </w:style>
  <w:style w:type="paragraph" w:customStyle="1" w:styleId="listparagraph">
    <w:name w:val="listparagraph"/>
    <w:basedOn w:val="Normal"/>
    <w:rsid w:val="00263FB0"/>
    <w:pPr>
      <w:suppressAutoHyphens w:val="0"/>
      <w:spacing w:line="240" w:lineRule="atLeast"/>
      <w:ind w:left="720"/>
    </w:pPr>
    <w:rPr>
      <w:sz w:val="20"/>
      <w:szCs w:val="20"/>
      <w:lang w:eastAsia="es-ES"/>
    </w:rPr>
  </w:style>
  <w:style w:type="character" w:customStyle="1" w:styleId="Ttulo2Car">
    <w:name w:val="Título 2 Car"/>
    <w:link w:val="Ttulo2"/>
    <w:rsid w:val="00F1485E"/>
    <w:rPr>
      <w:rFonts w:ascii="Arial" w:hAnsi="Arial" w:cs="Arial"/>
      <w:b/>
      <w:bCs/>
      <w:sz w:val="28"/>
      <w:szCs w:val="28"/>
      <w:lang w:val="es-ES" w:eastAsia="ar-SA"/>
    </w:rPr>
  </w:style>
  <w:style w:type="character" w:customStyle="1" w:styleId="Ttulo5Car">
    <w:name w:val="Título 5 Car"/>
    <w:link w:val="Ttulo5"/>
    <w:rsid w:val="00056F13"/>
    <w:rPr>
      <w:rFonts w:ascii="Arial" w:hAnsi="Arial"/>
      <w:sz w:val="22"/>
      <w:lang w:val="en-US" w:eastAsia="en-US"/>
    </w:rPr>
  </w:style>
  <w:style w:type="character" w:customStyle="1" w:styleId="Ttulo6Car">
    <w:name w:val="Título 6 Car"/>
    <w:link w:val="Ttulo6"/>
    <w:rsid w:val="00056F13"/>
    <w:rPr>
      <w:rFonts w:ascii="Arial" w:hAnsi="Arial"/>
      <w:i/>
      <w:sz w:val="22"/>
      <w:lang w:val="en-US" w:eastAsia="en-US"/>
    </w:rPr>
  </w:style>
  <w:style w:type="character" w:customStyle="1" w:styleId="Ttulo8Car">
    <w:name w:val="Título 8 Car"/>
    <w:link w:val="Ttulo8"/>
    <w:rsid w:val="00056F13"/>
    <w:rPr>
      <w:rFonts w:ascii="Arial" w:hAnsi="Arial"/>
      <w:i/>
      <w:lang w:val="en-US" w:eastAsia="en-US"/>
    </w:rPr>
  </w:style>
  <w:style w:type="paragraph" w:customStyle="1" w:styleId="InfoBlue">
    <w:name w:val="InfoBlue"/>
    <w:basedOn w:val="Normal"/>
    <w:next w:val="Textoindependiente"/>
    <w:autoRedefine/>
    <w:rsid w:val="00B23E8F"/>
    <w:pPr>
      <w:widowControl w:val="0"/>
      <w:suppressAutoHyphens w:val="0"/>
      <w:spacing w:line="240" w:lineRule="atLeast"/>
      <w:jc w:val="both"/>
    </w:pPr>
    <w:rPr>
      <w:rFonts w:ascii="Arial" w:hAnsi="Arial" w:cs="Arial"/>
      <w:color w:val="548DD4"/>
      <w:sz w:val="22"/>
      <w:szCs w:val="22"/>
      <w:lang w:val="es-CO" w:eastAsia="en-US"/>
    </w:rPr>
  </w:style>
  <w:style w:type="paragraph" w:customStyle="1" w:styleId="ListHeader">
    <w:name w:val="List Header"/>
    <w:next w:val="Normal"/>
    <w:uiPriority w:val="99"/>
    <w:rsid w:val="00B23E8F"/>
    <w:pPr>
      <w:widowControl w:val="0"/>
      <w:shd w:val="clear" w:color="auto" w:fill="FFFFFF"/>
      <w:autoSpaceDE w:val="0"/>
      <w:autoSpaceDN w:val="0"/>
      <w:adjustRightInd w:val="0"/>
    </w:pPr>
    <w:rPr>
      <w:rFonts w:ascii="Arial" w:hAnsi="Arial" w:cs="Arial"/>
      <w:b/>
      <w:bCs/>
      <w:i/>
      <w:iCs/>
      <w:color w:val="0000A0"/>
      <w:u w:color="000000"/>
      <w:shd w:val="clear" w:color="auto" w:fill="FFFFFF"/>
      <w:lang w:val="en-AU" w:eastAsia="es-CO"/>
    </w:rPr>
  </w:style>
  <w:style w:type="paragraph" w:customStyle="1" w:styleId="infoblue0">
    <w:name w:val="infoblue"/>
    <w:basedOn w:val="Normal"/>
    <w:rsid w:val="003477E8"/>
    <w:pPr>
      <w:suppressAutoHyphens w:val="0"/>
      <w:spacing w:after="120" w:line="240" w:lineRule="atLeast"/>
      <w:ind w:left="450"/>
    </w:pPr>
    <w:rPr>
      <w:i/>
      <w:iCs/>
      <w:color w:val="0000FF"/>
      <w:sz w:val="20"/>
      <w:szCs w:val="20"/>
      <w:lang w:val="en-US" w:eastAsia="en-US"/>
    </w:rPr>
  </w:style>
  <w:style w:type="character" w:styleId="Textoennegrita">
    <w:name w:val="Strong"/>
    <w:uiPriority w:val="22"/>
    <w:qFormat/>
    <w:rsid w:val="00013044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FD0B3E"/>
    <w:pPr>
      <w:keepLines/>
      <w:suppressAutoHyphens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lang w:val="es-EC" w:eastAsia="es-EC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1631D"/>
    <w:rPr>
      <w:color w:val="605E5C"/>
      <w:shd w:val="clear" w:color="auto" w:fill="E1DFDD"/>
    </w:r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783C3B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rsid w:val="001333FF"/>
    <w:rPr>
      <w:rFonts w:ascii="Arial" w:hAnsi="Arial" w:cs="Arial"/>
      <w:b/>
      <w:bCs/>
      <w:kern w:val="1"/>
      <w:sz w:val="32"/>
      <w:szCs w:val="32"/>
      <w:lang w:val="es-ES" w:eastAsia="ar-SA"/>
    </w:rPr>
  </w:style>
  <w:style w:type="paragraph" w:styleId="Descripcin">
    <w:name w:val="caption"/>
    <w:basedOn w:val="Normal"/>
    <w:next w:val="Normal"/>
    <w:uiPriority w:val="35"/>
    <w:unhideWhenUsed/>
    <w:qFormat/>
    <w:rsid w:val="00ED22EF"/>
    <w:pPr>
      <w:suppressAutoHyphens w:val="0"/>
      <w:spacing w:after="200"/>
    </w:pPr>
    <w:rPr>
      <w:rFonts w:asciiTheme="minorHAnsi" w:eastAsiaTheme="minorHAnsi" w:hAnsiTheme="minorHAnsi" w:cstheme="minorBidi"/>
      <w:i/>
      <w:iCs/>
      <w:color w:val="0E2841" w:themeColor="text2"/>
      <w:kern w:val="2"/>
      <w:sz w:val="18"/>
      <w:szCs w:val="18"/>
      <w:lang w:eastAsia="en-US"/>
      <w14:ligatures w14:val="standardContextual"/>
    </w:rPr>
  </w:style>
  <w:style w:type="character" w:styleId="Mencinsinresolver">
    <w:name w:val="Unresolved Mention"/>
    <w:basedOn w:val="Fuentedeprrafopredeter"/>
    <w:uiPriority w:val="99"/>
    <w:semiHidden/>
    <w:unhideWhenUsed/>
    <w:rsid w:val="005836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48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45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731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260702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4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9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7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8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1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0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7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2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289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712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9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39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62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66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1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04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1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4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0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8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4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6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2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94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238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1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7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2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36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717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82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999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142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1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8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1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1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8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youtu.be/LGvSd96Y26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ork\ottaller\producto\01.adm_requerimientos\ERS\ESPECIFICACI&#224;N-DE-REQUERIMIENTOS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67820-836B-4B8A-BBF8-1D00AA0EF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ESPECIFICACIàN-DE-REQUERIMIENTOS</Template>
  <TotalTime>262</TotalTime>
  <Pages>41</Pages>
  <Words>3627</Words>
  <Characters>19950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REQUERIMIENTOS</vt:lpstr>
    </vt:vector>
  </TitlesOfParts>
  <Company> </Company>
  <LinksUpToDate>false</LinksUpToDate>
  <CharactersWithSpaces>23530</CharactersWithSpaces>
  <SharedDoc>false</SharedDoc>
  <HLinks>
    <vt:vector size="174" baseType="variant">
      <vt:variant>
        <vt:i4>1376304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_Toc136909718</vt:lpwstr>
      </vt:variant>
      <vt:variant>
        <vt:i4>1376304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_Toc136909717</vt:lpwstr>
      </vt:variant>
      <vt:variant>
        <vt:i4>1376304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_Toc136909716</vt:lpwstr>
      </vt:variant>
      <vt:variant>
        <vt:i4>1376304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_Toc136909715</vt:lpwstr>
      </vt:variant>
      <vt:variant>
        <vt:i4>1376304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_Toc136909714</vt:lpwstr>
      </vt:variant>
      <vt:variant>
        <vt:i4>1376304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_Toc136909713</vt:lpwstr>
      </vt:variant>
      <vt:variant>
        <vt:i4>1376304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_Toc136909712</vt:lpwstr>
      </vt:variant>
      <vt:variant>
        <vt:i4>1376304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_Toc136909711</vt:lpwstr>
      </vt:variant>
      <vt:variant>
        <vt:i4>1376304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_Toc136909710</vt:lpwstr>
      </vt:variant>
      <vt:variant>
        <vt:i4>1310768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_Toc136909709</vt:lpwstr>
      </vt:variant>
      <vt:variant>
        <vt:i4>1310768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_Toc136909708</vt:lpwstr>
      </vt:variant>
      <vt:variant>
        <vt:i4>1310768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_Toc136909707</vt:lpwstr>
      </vt:variant>
      <vt:variant>
        <vt:i4>1310768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_Toc136909706</vt:lpwstr>
      </vt:variant>
      <vt:variant>
        <vt:i4>1310768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_Toc136909705</vt:lpwstr>
      </vt:variant>
      <vt:variant>
        <vt:i4>1310768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_Toc136909704</vt:lpwstr>
      </vt:variant>
      <vt:variant>
        <vt:i4>1310768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_Toc136909703</vt:lpwstr>
      </vt:variant>
      <vt:variant>
        <vt:i4>1310768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_Toc136909702</vt:lpwstr>
      </vt:variant>
      <vt:variant>
        <vt:i4>1310768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_Toc136909701</vt:lpwstr>
      </vt:variant>
      <vt:variant>
        <vt:i4>1310768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_Toc136909700</vt:lpwstr>
      </vt:variant>
      <vt:variant>
        <vt:i4>1900593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_Toc136909699</vt:lpwstr>
      </vt:variant>
      <vt:variant>
        <vt:i4>1900593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_Toc136909698</vt:lpwstr>
      </vt:variant>
      <vt:variant>
        <vt:i4>1900593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_Toc136909697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_Toc136909696</vt:lpwstr>
      </vt:variant>
      <vt:variant>
        <vt:i4>1900593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_Toc136909695</vt:lpwstr>
      </vt:variant>
      <vt:variant>
        <vt:i4>1900593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_Toc136909694</vt:lpwstr>
      </vt:variant>
      <vt:variant>
        <vt:i4>1900593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_Toc136909693</vt:lpwstr>
      </vt:variant>
      <vt:variant>
        <vt:i4>1900593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_Toc136909692</vt:lpwstr>
      </vt:variant>
      <vt:variant>
        <vt:i4>1900593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_Toc136909691</vt:lpwstr>
      </vt:variant>
      <vt:variant>
        <vt:i4>1900593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_Toc136909690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REQUERIMIENTOS</dc:title>
  <dc:subject/>
  <dc:creator>X X</dc:creator>
  <cp:keywords/>
  <cp:lastModifiedBy>Anthony Castro</cp:lastModifiedBy>
  <cp:revision>3</cp:revision>
  <cp:lastPrinted>2024-11-22T18:17:00Z</cp:lastPrinted>
  <dcterms:created xsi:type="dcterms:W3CDTF">2025-07-02T05:24:00Z</dcterms:created>
  <dcterms:modified xsi:type="dcterms:W3CDTF">2025-07-02T18:32:00Z</dcterms:modified>
</cp:coreProperties>
</file>